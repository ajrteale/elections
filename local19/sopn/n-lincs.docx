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5AA" w:rsidRDefault="00B975AA">
      <w:pPr>
        <w:jc w:val="center"/>
        <w:rPr>
          <w:b/>
          <w:bCs/>
          <w:sz w:val="40"/>
        </w:rPr>
      </w:pPr>
      <w:bookmarkStart w:id="0" w:name="_GoBack"/>
      <w:bookmarkEnd w:id="0"/>
      <w:r w:rsidRPr="00FB06E9">
        <w:rPr>
          <w:b/>
          <w:bCs/>
          <w:noProof/>
          <w:sz w:val="40"/>
        </w:rPr>
        <w:t>North Lincolnshire Council</w:t>
      </w:r>
    </w:p>
    <w:p w:rsidR="00B975AA" w:rsidRDefault="00B975AA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 xml:space="preserve">Election of </w:t>
      </w:r>
      <w:r w:rsidRPr="00FB06E9">
        <w:rPr>
          <w:b/>
          <w:bCs/>
          <w:noProof/>
          <w:sz w:val="32"/>
        </w:rPr>
        <w:t>Councillors</w:t>
      </w:r>
    </w:p>
    <w:p w:rsidR="00B975AA" w:rsidRDefault="00B975AA">
      <w:pPr>
        <w:jc w:val="center"/>
        <w:rPr>
          <w:b/>
          <w:bCs/>
          <w:sz w:val="32"/>
        </w:rPr>
      </w:pPr>
      <w:proofErr w:type="gramStart"/>
      <w:r>
        <w:rPr>
          <w:b/>
          <w:bCs/>
          <w:sz w:val="32"/>
        </w:rPr>
        <w:t>for</w:t>
      </w:r>
      <w:proofErr w:type="gramEnd"/>
      <w:r>
        <w:rPr>
          <w:b/>
          <w:bCs/>
          <w:sz w:val="32"/>
        </w:rPr>
        <w:t xml:space="preserve"> the</w:t>
      </w:r>
    </w:p>
    <w:p w:rsidR="00B975AA" w:rsidRDefault="00B975AA">
      <w:pPr>
        <w:jc w:val="center"/>
        <w:rPr>
          <w:b/>
          <w:bCs/>
          <w:sz w:val="32"/>
        </w:rPr>
      </w:pPr>
      <w:r w:rsidRPr="00FB06E9">
        <w:rPr>
          <w:b/>
          <w:bCs/>
          <w:noProof/>
          <w:sz w:val="32"/>
        </w:rPr>
        <w:t>Ashby</w:t>
      </w:r>
      <w:r>
        <w:rPr>
          <w:b/>
          <w:bCs/>
          <w:sz w:val="32"/>
        </w:rPr>
        <w:t xml:space="preserve"> </w:t>
      </w:r>
      <w:r w:rsidRPr="00FB06E9">
        <w:rPr>
          <w:b/>
          <w:bCs/>
          <w:noProof/>
          <w:sz w:val="32"/>
        </w:rPr>
        <w:t>Unitary Ward</w:t>
      </w:r>
    </w:p>
    <w:p w:rsidR="00B975AA" w:rsidRDefault="00B975AA">
      <w:pPr>
        <w:jc w:val="center"/>
      </w:pPr>
    </w:p>
    <w:p w:rsidR="00B975AA" w:rsidRDefault="00B975AA">
      <w:pPr>
        <w:jc w:val="center"/>
        <w:outlineLvl w:val="0"/>
        <w:rPr>
          <w:b/>
          <w:bCs/>
          <w:sz w:val="48"/>
        </w:rPr>
      </w:pPr>
      <w:r>
        <w:rPr>
          <w:b/>
          <w:bCs/>
          <w:sz w:val="48"/>
        </w:rPr>
        <w:t>STATEMENT OF PERSONS NOMINATED</w:t>
      </w:r>
    </w:p>
    <w:p w:rsidR="00B975AA" w:rsidRDefault="00B975AA">
      <w:pPr>
        <w:jc w:val="center"/>
        <w:rPr>
          <w:b/>
          <w:bCs/>
          <w:sz w:val="48"/>
        </w:rPr>
      </w:pPr>
      <w:r>
        <w:rPr>
          <w:b/>
          <w:bCs/>
          <w:sz w:val="48"/>
        </w:rPr>
        <w:t>AND</w:t>
      </w:r>
    </w:p>
    <w:p w:rsidR="00B975AA" w:rsidRDefault="00B975AA">
      <w:pPr>
        <w:pStyle w:val="Heading1"/>
      </w:pPr>
      <w:r>
        <w:t>NOTICE OF POLL</w:t>
      </w:r>
    </w:p>
    <w:p w:rsidR="00B975AA" w:rsidRDefault="00B975AA">
      <w:pPr>
        <w:jc w:val="center"/>
        <w:rPr>
          <w:b/>
          <w:bCs/>
        </w:rPr>
      </w:pPr>
    </w:p>
    <w:p w:rsidR="00B975AA" w:rsidRDefault="00B975AA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NOTICE IS HEREBY GIVEN THAT:</w:t>
      </w:r>
    </w:p>
    <w:p w:rsidR="00B975AA" w:rsidRDefault="00B975AA">
      <w:pPr>
        <w:jc w:val="center"/>
      </w:pPr>
    </w:p>
    <w:p w:rsidR="00B975AA" w:rsidRDefault="00B975AA" w:rsidP="00642F84">
      <w:pPr>
        <w:tabs>
          <w:tab w:val="left" w:pos="425"/>
        </w:tabs>
      </w:pPr>
      <w:r>
        <w:t>The following persons have been and stand validly nominated:</w:t>
      </w:r>
    </w:p>
    <w:p w:rsidR="00B975AA" w:rsidRDefault="00B975AA"/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41"/>
        <w:gridCol w:w="2040"/>
        <w:gridCol w:w="1949"/>
        <w:gridCol w:w="1406"/>
        <w:gridCol w:w="3112"/>
      </w:tblGrid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SURNAME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OTHER NAMES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HOME ADDRESS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DESCRIPTION (if any)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NAMES OF THE PROPOSER (P), SECONDER (S) AND THE PERSONS WHO SIGNED THE NOMINATION PAPER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Collinson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John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110 Messingham Road, Scunthorpe, North Lincolnshire, DN17 2DB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Labour Party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Margaret M Waldron(P), Michael Ronald Grant(S), Julie M Chambers, Sharon J Davey, Derrick Davey, Stephen Paul Rayner, Richard J Bailey, Peter J Clark, Joan S Clark, Simon P Kupfers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Davison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Andrea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22 Thornton Avenue, Scunthorpe, DN16 2AZ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Labour Party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Margaret M Waldron(P), Michael J Collinson(S), Michael Ronald Grant, Julie M Chambers, Sharon J Davey, Derrick Davey, Stephen Paul Rayner, Richard J Bailey, Peter J Clark, Joan S Clark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Foster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Angela Carol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29 Park Street, Messingham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Local Conservatives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Joanne Saunby(P), Jill P Jackson(S), Donna M Thomas, Judith M Noble, Gerald M Whitehead, John E Gilbert, Annette M Jollands, Stephanie Rush, Declan Thomas Hunt, Barbara Kelly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Grant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Mick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27 Osprey Drive, Scunthorpe, North Lincolnshire, DN16 3EZ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Labour Party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Margaret M Waldron(P), Michael J Collinson(S), Julie M Chambers, Sharon J Davey, Derrick Davey, Stephen Paul Rayner, Richard J Bailey, Peter J Clark, Joan S Clark, Simon P Kupfers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Longcake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Janet Lesley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9 Inglewood Court, Scunthorpe, North Lincolnshire, DN16 3LE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Local Conservatives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Joanne Saunby(P), Jill P Jackson(S), Donna M Thomas, Judith M Noble, Gerald M Whitehead, John E Gilbert, Annette M Jollands, Stephanie Rush, Declan Thomas Hunt, Barbara Kelly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Sherwood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Sandra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The Orchards, Barton Road, Wrawby, Brigg, DN20 8SH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Local Conservatives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Joanne Saunby(P), Jill P Jackson(S), Donna M Thomas, Judith M Noble, Gerald M Whitehead, John E Gilbert, Annette M Jollands, Stephanie Rush, Declan Thomas Hunt, Barbara Kelly</w:t>
            </w:r>
            <w:r>
              <w:rPr>
                <w:sz w:val="16"/>
              </w:rPr>
              <w:t xml:space="preserve">  </w:t>
            </w:r>
          </w:p>
        </w:tc>
      </w:tr>
    </w:tbl>
    <w:p w:rsidR="00B975AA" w:rsidRDefault="00B975AA" w:rsidP="00642F84">
      <w:pPr>
        <w:tabs>
          <w:tab w:val="left" w:pos="425"/>
        </w:tabs>
      </w:pPr>
      <w:r>
        <w:t xml:space="preserve">A POLL for the above election will be held on </w:t>
      </w:r>
      <w:r w:rsidRPr="00FB06E9">
        <w:rPr>
          <w:noProof/>
        </w:rPr>
        <w:t>Thursday, 2nd May 2019</w:t>
      </w:r>
      <w:r>
        <w:t xml:space="preserve"> between the hours of </w:t>
      </w:r>
      <w:r w:rsidRPr="00FB06E9">
        <w:rPr>
          <w:noProof/>
        </w:rPr>
        <w:t>7.00am</w:t>
      </w:r>
      <w:r>
        <w:t xml:space="preserve"> and </w:t>
      </w:r>
      <w:r w:rsidRPr="00FB06E9">
        <w:rPr>
          <w:noProof/>
        </w:rPr>
        <w:t>10:00pm</w:t>
      </w:r>
    </w:p>
    <w:p w:rsidR="00B975AA" w:rsidRDefault="00B975AA" w:rsidP="00642F84">
      <w:pPr>
        <w:tabs>
          <w:tab w:val="left" w:pos="425"/>
        </w:tabs>
      </w:pPr>
      <w:r>
        <w:t xml:space="preserve">The number to be elected is </w:t>
      </w:r>
      <w:r w:rsidRPr="00FB06E9">
        <w:rPr>
          <w:noProof/>
        </w:rPr>
        <w:t>THREE</w:t>
      </w:r>
      <w:r>
        <w:t>.</w:t>
      </w:r>
    </w:p>
    <w:p w:rsidR="00B975AA" w:rsidRDefault="00B975AA" w:rsidP="00642F84">
      <w:pPr>
        <w:tabs>
          <w:tab w:val="left" w:pos="425"/>
        </w:tabs>
      </w:pPr>
    </w:p>
    <w:p w:rsidR="00B975AA" w:rsidRPr="00B975AA" w:rsidRDefault="00B975AA" w:rsidP="00642F84">
      <w:pPr>
        <w:tabs>
          <w:tab w:val="left" w:pos="425"/>
        </w:tabs>
        <w:rPr>
          <w:b/>
        </w:rPr>
      </w:pPr>
      <w:r w:rsidRPr="00B975AA">
        <w:rPr>
          <w:b/>
          <w:noProof/>
        </w:rPr>
        <w:t>This Election is Combined W which is being held on the same day</w:t>
      </w:r>
    </w:p>
    <w:p w:rsidR="00B975AA" w:rsidRDefault="00B975AA">
      <w:pPr>
        <w:pStyle w:val="Header"/>
        <w:tabs>
          <w:tab w:val="clear" w:pos="4153"/>
          <w:tab w:val="clear" w:pos="8306"/>
        </w:tabs>
        <w:sectPr w:rsidR="00B975AA" w:rsidSect="00B975A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719" w:right="566" w:bottom="719" w:left="720" w:header="708" w:footer="708" w:gutter="0"/>
          <w:pgNumType w:start="1"/>
          <w:cols w:space="708"/>
          <w:docGrid w:linePitch="360"/>
        </w:sectPr>
      </w:pPr>
    </w:p>
    <w:p w:rsidR="00B975AA" w:rsidRDefault="00B975AA">
      <w:pPr>
        <w:jc w:val="center"/>
        <w:rPr>
          <w:b/>
          <w:bCs/>
          <w:sz w:val="40"/>
        </w:rPr>
      </w:pPr>
      <w:r w:rsidRPr="00FB06E9">
        <w:rPr>
          <w:b/>
          <w:bCs/>
          <w:noProof/>
          <w:sz w:val="40"/>
        </w:rPr>
        <w:lastRenderedPageBreak/>
        <w:t>North Lincolnshire Council</w:t>
      </w:r>
    </w:p>
    <w:p w:rsidR="00B975AA" w:rsidRDefault="00B975AA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 xml:space="preserve">Election of </w:t>
      </w:r>
      <w:r w:rsidRPr="00FB06E9">
        <w:rPr>
          <w:b/>
          <w:bCs/>
          <w:noProof/>
          <w:sz w:val="32"/>
        </w:rPr>
        <w:t>Councillors</w:t>
      </w:r>
    </w:p>
    <w:p w:rsidR="00B975AA" w:rsidRDefault="00B975AA">
      <w:pPr>
        <w:jc w:val="center"/>
        <w:rPr>
          <w:b/>
          <w:bCs/>
          <w:sz w:val="32"/>
        </w:rPr>
      </w:pPr>
      <w:proofErr w:type="gramStart"/>
      <w:r>
        <w:rPr>
          <w:b/>
          <w:bCs/>
          <w:sz w:val="32"/>
        </w:rPr>
        <w:t>for</w:t>
      </w:r>
      <w:proofErr w:type="gramEnd"/>
      <w:r>
        <w:rPr>
          <w:b/>
          <w:bCs/>
          <w:sz w:val="32"/>
        </w:rPr>
        <w:t xml:space="preserve"> the</w:t>
      </w:r>
    </w:p>
    <w:p w:rsidR="00B975AA" w:rsidRDefault="00B975AA">
      <w:pPr>
        <w:jc w:val="center"/>
        <w:rPr>
          <w:b/>
          <w:bCs/>
          <w:sz w:val="32"/>
        </w:rPr>
      </w:pPr>
      <w:r w:rsidRPr="00FB06E9">
        <w:rPr>
          <w:b/>
          <w:bCs/>
          <w:noProof/>
          <w:sz w:val="32"/>
        </w:rPr>
        <w:t>Axholme Central</w:t>
      </w:r>
      <w:r>
        <w:rPr>
          <w:b/>
          <w:bCs/>
          <w:sz w:val="32"/>
        </w:rPr>
        <w:t xml:space="preserve"> </w:t>
      </w:r>
      <w:r w:rsidRPr="00FB06E9">
        <w:rPr>
          <w:b/>
          <w:bCs/>
          <w:noProof/>
          <w:sz w:val="32"/>
        </w:rPr>
        <w:t>Unitary Ward</w:t>
      </w:r>
    </w:p>
    <w:p w:rsidR="00B975AA" w:rsidRDefault="00B975AA">
      <w:pPr>
        <w:jc w:val="center"/>
      </w:pPr>
    </w:p>
    <w:p w:rsidR="00B975AA" w:rsidRDefault="00B975AA">
      <w:pPr>
        <w:jc w:val="center"/>
        <w:outlineLvl w:val="0"/>
        <w:rPr>
          <w:b/>
          <w:bCs/>
          <w:sz w:val="48"/>
        </w:rPr>
      </w:pPr>
      <w:r>
        <w:rPr>
          <w:b/>
          <w:bCs/>
          <w:sz w:val="48"/>
        </w:rPr>
        <w:t>STATEMENT OF PERSONS NOMINATED</w:t>
      </w:r>
    </w:p>
    <w:p w:rsidR="00B975AA" w:rsidRDefault="00B975AA">
      <w:pPr>
        <w:jc w:val="center"/>
        <w:rPr>
          <w:b/>
          <w:bCs/>
          <w:sz w:val="48"/>
        </w:rPr>
      </w:pPr>
      <w:r>
        <w:rPr>
          <w:b/>
          <w:bCs/>
          <w:sz w:val="48"/>
        </w:rPr>
        <w:t>AND</w:t>
      </w:r>
    </w:p>
    <w:p w:rsidR="00B975AA" w:rsidRDefault="00B975AA">
      <w:pPr>
        <w:pStyle w:val="Heading1"/>
      </w:pPr>
      <w:r>
        <w:t>NOTICE OF POLL</w:t>
      </w:r>
    </w:p>
    <w:p w:rsidR="00B975AA" w:rsidRDefault="00B975AA">
      <w:pPr>
        <w:jc w:val="center"/>
        <w:rPr>
          <w:b/>
          <w:bCs/>
        </w:rPr>
      </w:pPr>
    </w:p>
    <w:p w:rsidR="00B975AA" w:rsidRDefault="00B975AA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NOTICE IS HEREBY GIVEN THAT:</w:t>
      </w:r>
    </w:p>
    <w:p w:rsidR="00B975AA" w:rsidRDefault="00B975AA" w:rsidP="00642F84">
      <w:pPr>
        <w:tabs>
          <w:tab w:val="left" w:pos="425"/>
        </w:tabs>
      </w:pPr>
    </w:p>
    <w:p w:rsidR="00B975AA" w:rsidRDefault="00B975AA" w:rsidP="00642F84">
      <w:pPr>
        <w:tabs>
          <w:tab w:val="left" w:pos="425"/>
        </w:tabs>
      </w:pPr>
      <w:r>
        <w:t>The following persons have been and stand validly nominated:</w:t>
      </w:r>
    </w:p>
    <w:p w:rsidR="00B975AA" w:rsidRDefault="00B975AA"/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41"/>
        <w:gridCol w:w="2040"/>
        <w:gridCol w:w="1949"/>
        <w:gridCol w:w="1406"/>
        <w:gridCol w:w="3112"/>
      </w:tblGrid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SURNAME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OTHER NAMES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HOME ADDRESS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DESCRIPTION (if any)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NAMES OF THE PROPOSER (P), SECONDER (S) AND THE PERSONS WHO SIGNED THE NOMINATION PAPER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Johnson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Gary Michael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6 Studcross, Epworth, North Lincolnshire, DN9 1DS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Independent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Sally L Brownsell(P), Michael Johnson(S), Betty Ducker, Lesley A Ducker, Susan Selby, Steven Brian Johnson, Judith Johnson, Jean Turner, Roy B Jones, Mavis Smith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Mitchell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Tim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8 Melwood View, Epworth, North Lincolnshire, DN9 1QY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Local Conservatives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Graham Herbert Wilson(P), Anthony E Catherall(S), Julie Victoria Mitchell, Denise J Stephenson, Elizabeth M Redfern, Shirley A Truelove, Stephanie Metcalf, Caroline A Finch, Peter G Finch, Cherry Grant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Parkinson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Brian Leslie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(address in North Lincolnshire)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Labour Party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Sarah L Ahearn(P), Hannah Langley Webster(S), Damian D Marsden, Richard Anthony Lidgard, Carol David Sanderson, Samuel Wesley Webster, Victoria Pattison, Jamie Pattison, Andrew Charlesworth, Rachel E F Marsden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Robinson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David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50 Fieldside, Epworth, Doncaster, DN9 1DP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Local Conservatives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Elizabeth M Redfern(P), Thomas R Glew(S), Cynthia Margaret Cheshire, Annabelle Tattersfield, Rachel Ensor, Dean A Bramhald, Amy Glew, Chloe L Glew, James Tattersfield, Joe Walker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Spencer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Christopher John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(address in North Lincolnshire)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Green Party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Joyce G Priestley(P), Peter J Barnard(S), Julia E S St Quintin, Simon C A St Quintin, Margaret C Connor, Ann Flower, Stephen J Flower, John Ronald Lambert, Lorraine A Walton, Linnie F Burnham</w:t>
            </w:r>
            <w:r>
              <w:rPr>
                <w:sz w:val="16"/>
              </w:rPr>
              <w:t xml:space="preserve">  </w:t>
            </w:r>
          </w:p>
        </w:tc>
      </w:tr>
    </w:tbl>
    <w:p w:rsidR="00B975AA" w:rsidRDefault="00B975AA">
      <w:r>
        <w:br w:type="page"/>
      </w: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41"/>
        <w:gridCol w:w="2040"/>
        <w:gridCol w:w="1949"/>
        <w:gridCol w:w="1406"/>
        <w:gridCol w:w="3112"/>
      </w:tblGrid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noProof/>
                <w:sz w:val="16"/>
              </w:rPr>
            </w:pPr>
            <w:r w:rsidRPr="00FB06E9">
              <w:rPr>
                <w:noProof/>
                <w:sz w:val="16"/>
              </w:rPr>
              <w:lastRenderedPageBreak/>
              <w:t>Webster</w:t>
            </w:r>
          </w:p>
          <w:p w:rsidR="00B975AA" w:rsidRDefault="00B975AA">
            <w:pPr>
              <w:rPr>
                <w:noProof/>
                <w:sz w:val="16"/>
              </w:rPr>
            </w:pPr>
          </w:p>
          <w:p w:rsidR="00B975AA" w:rsidRDefault="00B975AA">
            <w:pPr>
              <w:rPr>
                <w:noProof/>
                <w:sz w:val="16"/>
              </w:rPr>
            </w:pPr>
          </w:p>
          <w:p w:rsidR="00B975AA" w:rsidRDefault="00B975AA">
            <w:pPr>
              <w:rPr>
                <w:noProof/>
                <w:sz w:val="16"/>
              </w:rPr>
            </w:pPr>
          </w:p>
          <w:p w:rsidR="00B975AA" w:rsidRDefault="00B975AA">
            <w:pPr>
              <w:rPr>
                <w:sz w:val="16"/>
              </w:rPr>
            </w:pP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Hannah Langley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107 High Street, Belton, Doncaster, DN9 1NR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Labour Party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Sarah L Ahearn(P), Richard Anthony Lidgard(S), Damian D Marsden, Rachel E F Marsden, Carol David Sanderson, Samuel Wesley Webster, Victoria Pattison, Jamie Pattison, Andrew Charlesworth, Catherine A Charlesworth</w:t>
            </w:r>
          </w:p>
          <w:p w:rsidR="00B975AA" w:rsidRDefault="00B975AA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</w:tc>
      </w:tr>
    </w:tbl>
    <w:p w:rsidR="00B975AA" w:rsidRDefault="00B975AA"/>
    <w:p w:rsidR="00B975AA" w:rsidRDefault="00B975AA"/>
    <w:p w:rsidR="00B975AA" w:rsidRDefault="00B975AA" w:rsidP="00642F84">
      <w:pPr>
        <w:tabs>
          <w:tab w:val="left" w:pos="425"/>
        </w:tabs>
      </w:pPr>
      <w:r>
        <w:t xml:space="preserve">A POLL for the above election will be held on </w:t>
      </w:r>
      <w:r w:rsidRPr="00FB06E9">
        <w:rPr>
          <w:noProof/>
        </w:rPr>
        <w:t>Thursday, 2nd May 2019</w:t>
      </w:r>
      <w:r>
        <w:t xml:space="preserve"> between the hours of </w:t>
      </w:r>
      <w:r w:rsidRPr="00FB06E9">
        <w:rPr>
          <w:noProof/>
        </w:rPr>
        <w:t>7.00am</w:t>
      </w:r>
      <w:r>
        <w:t xml:space="preserve"> and </w:t>
      </w:r>
      <w:r w:rsidRPr="00FB06E9">
        <w:rPr>
          <w:noProof/>
        </w:rPr>
        <w:t>10:00pm</w:t>
      </w:r>
    </w:p>
    <w:p w:rsidR="00B975AA" w:rsidRDefault="00B975AA" w:rsidP="00642F84">
      <w:pPr>
        <w:tabs>
          <w:tab w:val="left" w:pos="425"/>
        </w:tabs>
      </w:pPr>
    </w:p>
    <w:p w:rsidR="00B975AA" w:rsidRDefault="00B975AA" w:rsidP="00642F84">
      <w:pPr>
        <w:tabs>
          <w:tab w:val="left" w:pos="425"/>
        </w:tabs>
      </w:pPr>
      <w:r>
        <w:t xml:space="preserve">The number to be elected is </w:t>
      </w:r>
      <w:r w:rsidRPr="00FB06E9">
        <w:rPr>
          <w:noProof/>
        </w:rPr>
        <w:t>TWO</w:t>
      </w:r>
      <w:r>
        <w:t>.</w:t>
      </w:r>
    </w:p>
    <w:p w:rsidR="00B975AA" w:rsidRDefault="00B975AA" w:rsidP="00642F84">
      <w:pPr>
        <w:tabs>
          <w:tab w:val="left" w:pos="425"/>
        </w:tabs>
      </w:pPr>
    </w:p>
    <w:p w:rsidR="00B975AA" w:rsidRDefault="00B975AA" w:rsidP="00B975AA">
      <w:pPr>
        <w:tabs>
          <w:tab w:val="left" w:pos="425"/>
        </w:tabs>
        <w:sectPr w:rsidR="00B975AA" w:rsidSect="00B975AA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719" w:right="566" w:bottom="719" w:left="720" w:header="708" w:footer="708" w:gutter="0"/>
          <w:pgNumType w:start="1"/>
          <w:cols w:space="708"/>
          <w:docGrid w:linePitch="360"/>
        </w:sectPr>
      </w:pPr>
    </w:p>
    <w:p w:rsidR="00B975AA" w:rsidRDefault="00B975AA">
      <w:pPr>
        <w:jc w:val="center"/>
        <w:rPr>
          <w:b/>
          <w:bCs/>
          <w:sz w:val="40"/>
        </w:rPr>
      </w:pPr>
      <w:r w:rsidRPr="00FB06E9">
        <w:rPr>
          <w:b/>
          <w:bCs/>
          <w:noProof/>
          <w:sz w:val="40"/>
        </w:rPr>
        <w:lastRenderedPageBreak/>
        <w:t>North Lincolnshire Council</w:t>
      </w:r>
    </w:p>
    <w:p w:rsidR="00B975AA" w:rsidRDefault="00B975AA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 xml:space="preserve">Election of </w:t>
      </w:r>
      <w:r w:rsidRPr="00FB06E9">
        <w:rPr>
          <w:b/>
          <w:bCs/>
          <w:noProof/>
          <w:sz w:val="32"/>
        </w:rPr>
        <w:t>Councillors</w:t>
      </w:r>
    </w:p>
    <w:p w:rsidR="00B975AA" w:rsidRDefault="00B975AA">
      <w:pPr>
        <w:jc w:val="center"/>
        <w:rPr>
          <w:b/>
          <w:bCs/>
          <w:sz w:val="32"/>
        </w:rPr>
      </w:pPr>
      <w:proofErr w:type="gramStart"/>
      <w:r>
        <w:rPr>
          <w:b/>
          <w:bCs/>
          <w:sz w:val="32"/>
        </w:rPr>
        <w:t>for</w:t>
      </w:r>
      <w:proofErr w:type="gramEnd"/>
      <w:r>
        <w:rPr>
          <w:b/>
          <w:bCs/>
          <w:sz w:val="32"/>
        </w:rPr>
        <w:t xml:space="preserve"> the</w:t>
      </w:r>
    </w:p>
    <w:p w:rsidR="00B975AA" w:rsidRDefault="00B975AA">
      <w:pPr>
        <w:jc w:val="center"/>
        <w:rPr>
          <w:b/>
          <w:bCs/>
          <w:sz w:val="32"/>
        </w:rPr>
      </w:pPr>
      <w:r w:rsidRPr="00FB06E9">
        <w:rPr>
          <w:b/>
          <w:bCs/>
          <w:noProof/>
          <w:sz w:val="32"/>
        </w:rPr>
        <w:t>Axholme North</w:t>
      </w:r>
      <w:r>
        <w:rPr>
          <w:b/>
          <w:bCs/>
          <w:sz w:val="32"/>
        </w:rPr>
        <w:t xml:space="preserve"> </w:t>
      </w:r>
      <w:r w:rsidRPr="00FB06E9">
        <w:rPr>
          <w:b/>
          <w:bCs/>
          <w:noProof/>
          <w:sz w:val="32"/>
        </w:rPr>
        <w:t>Unitary Ward</w:t>
      </w:r>
    </w:p>
    <w:p w:rsidR="00B975AA" w:rsidRDefault="00B975AA">
      <w:pPr>
        <w:jc w:val="center"/>
      </w:pPr>
    </w:p>
    <w:p w:rsidR="00B975AA" w:rsidRDefault="00B975AA">
      <w:pPr>
        <w:jc w:val="center"/>
        <w:outlineLvl w:val="0"/>
        <w:rPr>
          <w:b/>
          <w:bCs/>
          <w:sz w:val="48"/>
        </w:rPr>
      </w:pPr>
      <w:r>
        <w:rPr>
          <w:b/>
          <w:bCs/>
          <w:sz w:val="48"/>
        </w:rPr>
        <w:t>STATEMENT OF PERSONS NOMINATED</w:t>
      </w:r>
    </w:p>
    <w:p w:rsidR="00B975AA" w:rsidRDefault="00B975AA">
      <w:pPr>
        <w:jc w:val="center"/>
        <w:rPr>
          <w:b/>
          <w:bCs/>
          <w:sz w:val="48"/>
        </w:rPr>
      </w:pPr>
      <w:r>
        <w:rPr>
          <w:b/>
          <w:bCs/>
          <w:sz w:val="48"/>
        </w:rPr>
        <w:t>AND</w:t>
      </w:r>
    </w:p>
    <w:p w:rsidR="00B975AA" w:rsidRDefault="00B975AA">
      <w:pPr>
        <w:pStyle w:val="Heading1"/>
      </w:pPr>
      <w:r>
        <w:t>NOTICE OF POLL</w:t>
      </w:r>
    </w:p>
    <w:p w:rsidR="00B975AA" w:rsidRDefault="00B975AA">
      <w:pPr>
        <w:jc w:val="center"/>
        <w:rPr>
          <w:b/>
          <w:bCs/>
        </w:rPr>
      </w:pPr>
    </w:p>
    <w:p w:rsidR="00B975AA" w:rsidRDefault="00B975AA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NOTICE IS HEREBY GIVEN THAT:</w:t>
      </w:r>
    </w:p>
    <w:p w:rsidR="00B975AA" w:rsidRDefault="00B975AA">
      <w:pPr>
        <w:jc w:val="center"/>
      </w:pPr>
    </w:p>
    <w:p w:rsidR="00B975AA" w:rsidRDefault="00B975AA" w:rsidP="00B975AA">
      <w:pPr>
        <w:tabs>
          <w:tab w:val="left" w:pos="425"/>
        </w:tabs>
      </w:pPr>
      <w:r>
        <w:t>The following persons have been and stand validly nominated:</w:t>
      </w: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41"/>
        <w:gridCol w:w="2040"/>
        <w:gridCol w:w="1949"/>
        <w:gridCol w:w="1406"/>
        <w:gridCol w:w="3112"/>
      </w:tblGrid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SURNAME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OTHER NAMES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HOME ADDRESS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DESCRIPTION (if any)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NAMES OF THE PROPOSER (P), SECONDER (S) AND THE PERSONS WHO SIGNED THE NOMINATION PAPER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Booth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Iain Andrew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60 Fieldside, Crowle, North Lincolnshire, DN17 4HH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UKIP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Helen Patricia Ann Oxborrow(P), Brenda J Booth(S), Laura Haller, Scott Haller, Craig Neil Oxborrow, Jade Emily Oxborrow, Enid M Fowler, Donald Fowler, Tina Marion Briggs, Paul William Briggs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Briggs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John Stuart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10 Kesteven Grove, Crowle, North Lincolnshire, DN17 4NX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Local Conservatives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Joanne Brown(P), Alan B Wise(S), Nicholas J Culpin, Mary Thorogood, Norman Arrand, Melvyn J Bailey, Rachael R Laing, Peter C Johnson, Patricia M Murphy, Osmond Carver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Green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Justine Verity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The Old Chapel, Gunthorpe, North Lincolnshire, DN9 1BQ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Labour Party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Trevor George Younger(P), Robbie John Pender(S), Jane Blackledge, Laura Rose Pender, John Jones, Danielle Ibbotson, George Rawlings, Debra J Rawlings, Glenys G M Pender, William A Godson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Pender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Robbie John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6 Marsh Road, Crowle, North Lincolnshire, DN17 4EU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Labour Party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Danielle Ibbotson(P), Steven A Foster(S), George Rawlings, Debra J Rawlings, Lee George William Hearn, Glenys G M Pender, Luke Harrison, Kay M Lovell, Adrian J Sherwood, Gavin Terence Cooper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Reed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Julie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3 Kings Croft, Ealand, Scunthorpe, North Lincolnshire, DN17 4GA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Local Conservatives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Ronald G Stewart(P), Melvyn J Bailey(S), Doreen Bailey, Sheila D Walshe, Lisa M Pearce, Nicholas D Pearce, Anne E Bower, Clive Bower, Stacey-Ann Bower, Sara Louise Brown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Wilsea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Sue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4 Westfield Road, Barton, DN18 5AB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Green Party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Alan Robinson(P), Ann Hindley(S), Leanne Plumtree, Angus John Townley, Sally Farmer, Alan Peter Keen, Timothy M Lutz, Paul Vernum, Mary Stonier, Yvonne F Hedley</w:t>
            </w:r>
            <w:r>
              <w:rPr>
                <w:sz w:val="16"/>
              </w:rPr>
              <w:t xml:space="preserve">  </w:t>
            </w:r>
          </w:p>
        </w:tc>
      </w:tr>
    </w:tbl>
    <w:p w:rsidR="00B975AA" w:rsidRDefault="00B975AA" w:rsidP="00642F84">
      <w:pPr>
        <w:tabs>
          <w:tab w:val="left" w:pos="425"/>
        </w:tabs>
      </w:pPr>
      <w:r>
        <w:t xml:space="preserve">A POLL for the above election will be held on </w:t>
      </w:r>
      <w:r w:rsidRPr="00FB06E9">
        <w:rPr>
          <w:noProof/>
        </w:rPr>
        <w:t>Thursday, 2nd May 2019</w:t>
      </w:r>
      <w:r>
        <w:t xml:space="preserve"> between the hours of </w:t>
      </w:r>
      <w:r w:rsidRPr="00FB06E9">
        <w:rPr>
          <w:noProof/>
        </w:rPr>
        <w:t>7.00am</w:t>
      </w:r>
      <w:r>
        <w:t xml:space="preserve"> and </w:t>
      </w:r>
      <w:r w:rsidRPr="00FB06E9">
        <w:rPr>
          <w:noProof/>
        </w:rPr>
        <w:t>10:00pm</w:t>
      </w:r>
    </w:p>
    <w:p w:rsidR="00B975AA" w:rsidRDefault="00B975AA" w:rsidP="00642F84">
      <w:pPr>
        <w:tabs>
          <w:tab w:val="left" w:pos="425"/>
        </w:tabs>
      </w:pPr>
      <w:r>
        <w:t xml:space="preserve">The number to be elected is </w:t>
      </w:r>
      <w:r w:rsidRPr="00FB06E9">
        <w:rPr>
          <w:noProof/>
        </w:rPr>
        <w:t>TWO</w:t>
      </w:r>
      <w:r>
        <w:t>.</w:t>
      </w:r>
    </w:p>
    <w:p w:rsidR="00B975AA" w:rsidRPr="00B975AA" w:rsidRDefault="00B975AA" w:rsidP="00B975AA">
      <w:pPr>
        <w:tabs>
          <w:tab w:val="left" w:pos="425"/>
        </w:tabs>
        <w:rPr>
          <w:b/>
        </w:rPr>
      </w:pPr>
      <w:r w:rsidRPr="00B975AA">
        <w:rPr>
          <w:b/>
          <w:noProof/>
        </w:rPr>
        <w:t>This Election is Combined With an Election of Parish Councillors for Crowle and Ealand Parish which is being held on the same day</w:t>
      </w:r>
    </w:p>
    <w:p w:rsidR="00B975AA" w:rsidRDefault="00B975AA">
      <w:pPr>
        <w:pStyle w:val="Header"/>
        <w:tabs>
          <w:tab w:val="clear" w:pos="4153"/>
          <w:tab w:val="clear" w:pos="8306"/>
        </w:tabs>
        <w:sectPr w:rsidR="00B975AA" w:rsidSect="00B975AA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06" w:h="16838"/>
          <w:pgMar w:top="719" w:right="566" w:bottom="719" w:left="720" w:header="708" w:footer="708" w:gutter="0"/>
          <w:pgNumType w:start="1"/>
          <w:cols w:space="708"/>
          <w:docGrid w:linePitch="360"/>
        </w:sectPr>
      </w:pPr>
    </w:p>
    <w:p w:rsidR="00B975AA" w:rsidRDefault="00B975AA">
      <w:pPr>
        <w:jc w:val="center"/>
        <w:rPr>
          <w:b/>
          <w:bCs/>
          <w:sz w:val="40"/>
        </w:rPr>
      </w:pPr>
      <w:r w:rsidRPr="00FB06E9">
        <w:rPr>
          <w:b/>
          <w:bCs/>
          <w:noProof/>
          <w:sz w:val="40"/>
        </w:rPr>
        <w:lastRenderedPageBreak/>
        <w:t>North Lincolnshire Council</w:t>
      </w:r>
    </w:p>
    <w:p w:rsidR="00B975AA" w:rsidRDefault="00B975AA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 xml:space="preserve">Election of </w:t>
      </w:r>
      <w:r w:rsidRPr="00FB06E9">
        <w:rPr>
          <w:b/>
          <w:bCs/>
          <w:noProof/>
          <w:sz w:val="32"/>
        </w:rPr>
        <w:t>Councillors</w:t>
      </w:r>
    </w:p>
    <w:p w:rsidR="00B975AA" w:rsidRDefault="00B975AA">
      <w:pPr>
        <w:jc w:val="center"/>
        <w:rPr>
          <w:b/>
          <w:bCs/>
          <w:sz w:val="32"/>
        </w:rPr>
      </w:pPr>
      <w:proofErr w:type="gramStart"/>
      <w:r>
        <w:rPr>
          <w:b/>
          <w:bCs/>
          <w:sz w:val="32"/>
        </w:rPr>
        <w:t>for</w:t>
      </w:r>
      <w:proofErr w:type="gramEnd"/>
      <w:r>
        <w:rPr>
          <w:b/>
          <w:bCs/>
          <w:sz w:val="32"/>
        </w:rPr>
        <w:t xml:space="preserve"> the</w:t>
      </w:r>
    </w:p>
    <w:p w:rsidR="00B975AA" w:rsidRDefault="00B975AA">
      <w:pPr>
        <w:jc w:val="center"/>
        <w:rPr>
          <w:b/>
          <w:bCs/>
          <w:sz w:val="32"/>
        </w:rPr>
      </w:pPr>
      <w:r w:rsidRPr="00FB06E9">
        <w:rPr>
          <w:b/>
          <w:bCs/>
          <w:noProof/>
          <w:sz w:val="32"/>
        </w:rPr>
        <w:t>Axholme South</w:t>
      </w:r>
      <w:r>
        <w:rPr>
          <w:b/>
          <w:bCs/>
          <w:sz w:val="32"/>
        </w:rPr>
        <w:t xml:space="preserve"> </w:t>
      </w:r>
      <w:r w:rsidRPr="00FB06E9">
        <w:rPr>
          <w:b/>
          <w:bCs/>
          <w:noProof/>
          <w:sz w:val="32"/>
        </w:rPr>
        <w:t>Unitary Ward</w:t>
      </w:r>
    </w:p>
    <w:p w:rsidR="00B975AA" w:rsidRDefault="00B975AA">
      <w:pPr>
        <w:jc w:val="center"/>
      </w:pPr>
    </w:p>
    <w:p w:rsidR="00B975AA" w:rsidRDefault="00B975AA">
      <w:pPr>
        <w:jc w:val="center"/>
        <w:outlineLvl w:val="0"/>
        <w:rPr>
          <w:b/>
          <w:bCs/>
          <w:sz w:val="48"/>
        </w:rPr>
      </w:pPr>
      <w:r>
        <w:rPr>
          <w:b/>
          <w:bCs/>
          <w:sz w:val="48"/>
        </w:rPr>
        <w:t>STATEMENT OF PERSONS NOMINATED</w:t>
      </w:r>
    </w:p>
    <w:p w:rsidR="00B975AA" w:rsidRDefault="00B975AA">
      <w:pPr>
        <w:jc w:val="center"/>
        <w:rPr>
          <w:b/>
          <w:bCs/>
          <w:sz w:val="48"/>
        </w:rPr>
      </w:pPr>
      <w:r>
        <w:rPr>
          <w:b/>
          <w:bCs/>
          <w:sz w:val="48"/>
        </w:rPr>
        <w:t>AND</w:t>
      </w:r>
    </w:p>
    <w:p w:rsidR="00B975AA" w:rsidRDefault="00B975AA">
      <w:pPr>
        <w:pStyle w:val="Heading1"/>
      </w:pPr>
      <w:r>
        <w:t>NOTICE OF POLL</w:t>
      </w:r>
    </w:p>
    <w:p w:rsidR="00B975AA" w:rsidRDefault="00B975AA">
      <w:pPr>
        <w:jc w:val="center"/>
        <w:rPr>
          <w:b/>
          <w:bCs/>
        </w:rPr>
      </w:pPr>
    </w:p>
    <w:p w:rsidR="00B975AA" w:rsidRDefault="00B975AA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NOTICE IS HEREBY GIVEN THAT:</w:t>
      </w:r>
    </w:p>
    <w:p w:rsidR="00B975AA" w:rsidRDefault="00B975AA">
      <w:pPr>
        <w:jc w:val="center"/>
      </w:pPr>
    </w:p>
    <w:p w:rsidR="00B975AA" w:rsidRDefault="00B975AA" w:rsidP="00642F84">
      <w:pPr>
        <w:tabs>
          <w:tab w:val="left" w:pos="425"/>
        </w:tabs>
      </w:pPr>
      <w:r>
        <w:t>The following persons have been and stand validly nominated:</w:t>
      </w:r>
    </w:p>
    <w:p w:rsidR="00B975AA" w:rsidRDefault="00B975AA"/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41"/>
        <w:gridCol w:w="2040"/>
        <w:gridCol w:w="1949"/>
        <w:gridCol w:w="1406"/>
        <w:gridCol w:w="3112"/>
      </w:tblGrid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SURNAME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OTHER NAMES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HOME ADDRESS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DESCRIPTION (if any)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NAMES OF THE PROPOSER (P), SECONDER (S) AND THE PERSONS WHO SIGNED THE NOMINATION PAPER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Allcock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Ron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Beechlea, 48 Akeferry Road, Westwoodside, North Lincolnshire, DN9 2DS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Local Conservatives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Ronald W Fretwell(P), Mark D Pilkington(S), Stewart W Hopkins, Ann Hopkins, Ian C Walker, Robert A Gee, Philip N Bayes, Nicholas Coggon, June S O Heath, Michael A Butler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Brocklesby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Paula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11 Holm Road, Westwoodside, Doncaster, DN9 2EY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Labour Party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Neil Carbutt(P), Justine V Green(S), Michael Emmerson, Jason Michael Emmerson, Jeanette Emmerson, Brenda Sedgewick, Colin Sedgewick, Margaret E Harris, Gail Hughes, Kirstine Carbutt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Carbutt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Neil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19 Drewry Lane, Westwoodside, North Lincolnshire, DN9 2RE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Labour Party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Justine V Green(P), Paula Brocklesby(S), Nicola Sian Brough, James Joseph Brough, Lee Dowswell, Jane Howard-Weston, Simon H Howard-Weston, Georgina Fawkes, Matthew Fawkes, Georgina Howard-Weston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Rose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David John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The Willows, 14 Mill Lane, Westwoodside, Doncaster, DN9 2AF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Local Conservatives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David W Knowles(P), Carol Lindley(S), Pauline L Booth, Christopher T Bland, Ian C Walker, Ann L Parkin, Angela White, Philip N Bayes, Robert Andrew Land, Alan C Jones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Stirling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Michelle Elizabeth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30 Meadow Court, Hibaldstow, DN20 9PR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Green Party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Andrew V McLeod(P), Julie A Field(S), Kathryn Billmore, David J S Billmore, Peter Frank Smith, Janet Vlasta Smith, Martin R Maywood, David C Yarnell, Victoria Ann Marriott, Le'Anne Marie Coley</w:t>
            </w:r>
            <w:r>
              <w:rPr>
                <w:sz w:val="16"/>
              </w:rPr>
              <w:t xml:space="preserve">  </w:t>
            </w:r>
          </w:p>
        </w:tc>
      </w:tr>
    </w:tbl>
    <w:p w:rsidR="00B975AA" w:rsidRDefault="00B975AA" w:rsidP="00642F84">
      <w:pPr>
        <w:tabs>
          <w:tab w:val="left" w:pos="425"/>
        </w:tabs>
      </w:pPr>
      <w:r>
        <w:t xml:space="preserve">A POLL for the above election will be held on </w:t>
      </w:r>
      <w:r w:rsidRPr="00FB06E9">
        <w:rPr>
          <w:noProof/>
        </w:rPr>
        <w:t>Thursday, 2nd May 2019</w:t>
      </w:r>
      <w:r>
        <w:t xml:space="preserve"> between the hours of </w:t>
      </w:r>
      <w:r w:rsidRPr="00FB06E9">
        <w:rPr>
          <w:noProof/>
        </w:rPr>
        <w:t>7.00am</w:t>
      </w:r>
      <w:r>
        <w:t xml:space="preserve"> and </w:t>
      </w:r>
      <w:r w:rsidRPr="00FB06E9">
        <w:rPr>
          <w:noProof/>
        </w:rPr>
        <w:t>10:00pm</w:t>
      </w:r>
    </w:p>
    <w:p w:rsidR="00B975AA" w:rsidRDefault="00B975AA" w:rsidP="00642F84">
      <w:pPr>
        <w:tabs>
          <w:tab w:val="left" w:pos="425"/>
        </w:tabs>
      </w:pPr>
    </w:p>
    <w:p w:rsidR="00B975AA" w:rsidRDefault="00B975AA" w:rsidP="00642F84">
      <w:pPr>
        <w:tabs>
          <w:tab w:val="left" w:pos="425"/>
        </w:tabs>
      </w:pPr>
      <w:r>
        <w:t xml:space="preserve">The number to be elected is </w:t>
      </w:r>
      <w:r w:rsidRPr="00FB06E9">
        <w:rPr>
          <w:noProof/>
        </w:rPr>
        <w:t>TWO</w:t>
      </w:r>
      <w:r>
        <w:t>.</w:t>
      </w:r>
    </w:p>
    <w:p w:rsidR="00B975AA" w:rsidRDefault="00B975AA" w:rsidP="00642F84">
      <w:pPr>
        <w:tabs>
          <w:tab w:val="left" w:pos="425"/>
        </w:tabs>
      </w:pPr>
    </w:p>
    <w:p w:rsidR="00B975AA" w:rsidRPr="00B975AA" w:rsidRDefault="00B975AA" w:rsidP="00642F84">
      <w:pPr>
        <w:tabs>
          <w:tab w:val="left" w:pos="425"/>
        </w:tabs>
        <w:rPr>
          <w:b/>
        </w:rPr>
      </w:pPr>
      <w:r w:rsidRPr="00B975AA">
        <w:rPr>
          <w:b/>
          <w:noProof/>
        </w:rPr>
        <w:t>This Election is Combined With an Election of Parish Councillors for Haxey, Owston Ferry Parishes which is being held on the same day</w:t>
      </w:r>
    </w:p>
    <w:p w:rsidR="00B975AA" w:rsidRDefault="00B975AA">
      <w:pPr>
        <w:pStyle w:val="Header"/>
        <w:tabs>
          <w:tab w:val="clear" w:pos="4153"/>
          <w:tab w:val="clear" w:pos="8306"/>
        </w:tabs>
        <w:sectPr w:rsidR="00B975AA" w:rsidSect="00B975AA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pgSz w:w="11906" w:h="16838"/>
          <w:pgMar w:top="719" w:right="566" w:bottom="719" w:left="720" w:header="708" w:footer="708" w:gutter="0"/>
          <w:pgNumType w:start="1"/>
          <w:cols w:space="708"/>
          <w:docGrid w:linePitch="360"/>
        </w:sectPr>
      </w:pPr>
    </w:p>
    <w:p w:rsidR="00B975AA" w:rsidRDefault="00B975AA">
      <w:pPr>
        <w:jc w:val="center"/>
        <w:rPr>
          <w:b/>
          <w:bCs/>
          <w:sz w:val="40"/>
        </w:rPr>
      </w:pPr>
      <w:r w:rsidRPr="00FB06E9">
        <w:rPr>
          <w:b/>
          <w:bCs/>
          <w:noProof/>
          <w:sz w:val="40"/>
        </w:rPr>
        <w:lastRenderedPageBreak/>
        <w:t>North Lincolnshire Council</w:t>
      </w:r>
    </w:p>
    <w:p w:rsidR="00B975AA" w:rsidRDefault="00B975AA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 xml:space="preserve">Election of </w:t>
      </w:r>
      <w:r w:rsidRPr="00FB06E9">
        <w:rPr>
          <w:b/>
          <w:bCs/>
          <w:noProof/>
          <w:sz w:val="32"/>
        </w:rPr>
        <w:t>Councillors</w:t>
      </w:r>
    </w:p>
    <w:p w:rsidR="00B975AA" w:rsidRDefault="00B975AA">
      <w:pPr>
        <w:jc w:val="center"/>
        <w:rPr>
          <w:b/>
          <w:bCs/>
          <w:sz w:val="32"/>
        </w:rPr>
      </w:pPr>
      <w:proofErr w:type="gramStart"/>
      <w:r>
        <w:rPr>
          <w:b/>
          <w:bCs/>
          <w:sz w:val="32"/>
        </w:rPr>
        <w:t>for</w:t>
      </w:r>
      <w:proofErr w:type="gramEnd"/>
      <w:r>
        <w:rPr>
          <w:b/>
          <w:bCs/>
          <w:sz w:val="32"/>
        </w:rPr>
        <w:t xml:space="preserve"> the</w:t>
      </w:r>
    </w:p>
    <w:p w:rsidR="00B975AA" w:rsidRDefault="00B975AA">
      <w:pPr>
        <w:jc w:val="center"/>
        <w:rPr>
          <w:b/>
          <w:bCs/>
          <w:sz w:val="32"/>
        </w:rPr>
      </w:pPr>
      <w:r w:rsidRPr="00FB06E9">
        <w:rPr>
          <w:b/>
          <w:bCs/>
          <w:noProof/>
          <w:sz w:val="32"/>
        </w:rPr>
        <w:t>Barton</w:t>
      </w:r>
      <w:r>
        <w:rPr>
          <w:b/>
          <w:bCs/>
          <w:sz w:val="32"/>
        </w:rPr>
        <w:t xml:space="preserve"> </w:t>
      </w:r>
      <w:r w:rsidRPr="00FB06E9">
        <w:rPr>
          <w:b/>
          <w:bCs/>
          <w:noProof/>
          <w:sz w:val="32"/>
        </w:rPr>
        <w:t>Unitary Ward</w:t>
      </w:r>
    </w:p>
    <w:p w:rsidR="00B975AA" w:rsidRDefault="00B975AA">
      <w:pPr>
        <w:jc w:val="center"/>
      </w:pPr>
    </w:p>
    <w:p w:rsidR="00B975AA" w:rsidRDefault="00B975AA">
      <w:pPr>
        <w:jc w:val="center"/>
        <w:outlineLvl w:val="0"/>
        <w:rPr>
          <w:b/>
          <w:bCs/>
          <w:sz w:val="48"/>
        </w:rPr>
      </w:pPr>
      <w:r>
        <w:rPr>
          <w:b/>
          <w:bCs/>
          <w:sz w:val="48"/>
        </w:rPr>
        <w:t>STATEMENT OF PERSONS NOMINATED</w:t>
      </w:r>
    </w:p>
    <w:p w:rsidR="00B975AA" w:rsidRDefault="00B975AA">
      <w:pPr>
        <w:jc w:val="center"/>
        <w:rPr>
          <w:b/>
          <w:bCs/>
          <w:sz w:val="48"/>
        </w:rPr>
      </w:pPr>
      <w:r>
        <w:rPr>
          <w:b/>
          <w:bCs/>
          <w:sz w:val="48"/>
        </w:rPr>
        <w:t>AND</w:t>
      </w:r>
    </w:p>
    <w:p w:rsidR="00B975AA" w:rsidRDefault="00B975AA">
      <w:pPr>
        <w:pStyle w:val="Heading1"/>
      </w:pPr>
      <w:r>
        <w:t>NOTICE OF POLL</w:t>
      </w:r>
    </w:p>
    <w:p w:rsidR="00B975AA" w:rsidRDefault="00B975AA">
      <w:pPr>
        <w:jc w:val="center"/>
        <w:rPr>
          <w:b/>
          <w:bCs/>
        </w:rPr>
      </w:pPr>
    </w:p>
    <w:p w:rsidR="00B975AA" w:rsidRDefault="00B975AA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NOTICE IS HEREBY GIVEN THAT:</w:t>
      </w:r>
    </w:p>
    <w:p w:rsidR="00B975AA" w:rsidRDefault="00B975AA">
      <w:pPr>
        <w:jc w:val="center"/>
      </w:pPr>
    </w:p>
    <w:p w:rsidR="00B975AA" w:rsidRDefault="00B975AA" w:rsidP="00642F84">
      <w:pPr>
        <w:tabs>
          <w:tab w:val="left" w:pos="425"/>
        </w:tabs>
      </w:pPr>
      <w:r>
        <w:t>The following persons have been and stand validly nominated:</w:t>
      </w:r>
    </w:p>
    <w:p w:rsidR="00B975AA" w:rsidRDefault="00B975AA"/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41"/>
        <w:gridCol w:w="2040"/>
        <w:gridCol w:w="1949"/>
        <w:gridCol w:w="1406"/>
        <w:gridCol w:w="3112"/>
      </w:tblGrid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SURNAME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OTHER NAMES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HOME ADDRESS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DESCRIPTION (if any)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NAMES OF THE PROPOSER (P), SECONDER (S) AND THE PERSONS WHO SIGNED THE NOMINATION PAPER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Evison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Jonathan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11 Beck Hill, Barton Upon Humber, North Lincolnshire, DN18 5HQ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Local Conservatives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Suzanne P Evison(P), Peter Evison(S), Roma Johnson, Gerard H Johnson, Cyril E Pallister, Wendy A Pallister, David L Dukes, Valerie Dukes, Clive Robert Platts, Denise Joy Platts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Jacques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Neil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15 Queen Street, Barton, DN18 5QP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Green Party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Carol Ann Thornton(P), Monica Jacques(S), William Shakespeare, Ralph Worfolk, Hilary Barling, Marion Train, Carol M Jacklin, Francis J French, Alan Stephen Taylor, Paul Chapman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Robinson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Alan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11 Commonside, Crowle, Scunthorpe, DN17 4EX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Green Party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Carol Ann Thornton(P), Neil Jacques(S), Monica Jacques, William Shakespeare, Ralph Worfolk, Hilary Barling, Marion Train, Carol M Jacklin, Francis J French, Alan Stephen Taylor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Shearer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Paul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66 Millfields, Barton Upon Humber, North Lincolnshire, DN18 5DS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Labour Party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Neil C Turner(P), Susan Turner(S), Carole J Foster, Graham Sydney Cannon, Wanda Bristow, Eric Longbottom, Wendy Altoft, Brian Jickells, Michael W S Osgerby, Penelope Georgina Dunderdale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Sinclair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Scott Finlay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11 Sharpe Close, Barton-Upon-Humber, North Lincolnshire, DN18 5TL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Liberal Democrat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James Emerson(P), Diana E Mingaye(S), Veronica Feirn, Malgorzata Rajczak Sinclair, Lesley Emerson, Andrew Flatt, Linda Bonner, Laura Ann Frances Porter, Mandy Hamilton, Judith Northen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Swann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Peter Philip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(address in North Lincolnshire)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Labour Party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Eric Longbottom(P), Neil C Turner(S), Paul Shearer, Michael W S Osgerby, Carole J Foster, Wanda Bristow, Brian Jickells, Wendy Altoft, Graham Sydney Cannon, Susan Turner</w:t>
            </w:r>
            <w:r>
              <w:rPr>
                <w:sz w:val="16"/>
              </w:rPr>
              <w:t xml:space="preserve">  </w:t>
            </w:r>
          </w:p>
        </w:tc>
      </w:tr>
    </w:tbl>
    <w:p w:rsidR="00B975AA" w:rsidRDefault="00B975AA">
      <w:r>
        <w:br w:type="page"/>
      </w: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41"/>
        <w:gridCol w:w="2040"/>
        <w:gridCol w:w="1949"/>
        <w:gridCol w:w="1406"/>
        <w:gridCol w:w="3112"/>
      </w:tblGrid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lastRenderedPageBreak/>
              <w:t>Thornton</w:t>
            </w:r>
            <w:r>
              <w:rPr>
                <w:noProof/>
                <w:sz w:val="16"/>
              </w:rPr>
              <w:br/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Carol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27 Butts Road, Barton, DN18 5JH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Green Party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Neil Jacques(P), Monica Jacques(S), William Shakespeare, Hilary Barling, Ralph Worfolk, Marion Train, Carol M Jacklin, Francis J French, Alan Stephen Taylor, Paul Chapman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Vickers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Keith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Hillview, 18 Horkstow Road, Barton upon Humber, North Lincolnshire, DN18 5DZ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Local Conservatives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Margaret E Sidell(P), David L Dukes(S), Christine A Patterson, Brian Peeps, Robert L Patterson, Lesley Andrew, Martin G Read, Jane Claire Kirkby, Valda Newbould, Charles Herbert Frank Coulsey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Vickers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Paul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Stanley House, 16 Plumleaf Way, Barton Upon Humber, North Lincolnshire, DN18 5GT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Local Conservatives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Margaret E Sidell(P), Brian Peeps(S), Christine A Patterson, Robert L Patterson, Douglas R Farr, Colan J French, Baljinder Kaur Chatha, Angela Keys, Jason Justin Page, Tracy Vickers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Wilkinson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Paul Davy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(address in North Lincolnshire)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Labour Party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Neil C Turner(P), Michael W S Osgerby(S), Paul Shearer, Wanda Bristow, Susan Turner, Eric Longbottom, Brian Jickells, Graham Sydney Cannon, Carole J Foster, Wendy Altoft</w:t>
            </w:r>
            <w:r>
              <w:rPr>
                <w:sz w:val="16"/>
              </w:rPr>
              <w:t xml:space="preserve">  </w:t>
            </w:r>
          </w:p>
        </w:tc>
      </w:tr>
    </w:tbl>
    <w:p w:rsidR="00B975AA" w:rsidRDefault="00B975AA"/>
    <w:p w:rsidR="00B975AA" w:rsidRDefault="00B975AA"/>
    <w:p w:rsidR="00B975AA" w:rsidRDefault="00B975AA" w:rsidP="00642F84">
      <w:pPr>
        <w:tabs>
          <w:tab w:val="left" w:pos="425"/>
        </w:tabs>
      </w:pPr>
      <w:r>
        <w:t xml:space="preserve">A POLL for the above election will be held on </w:t>
      </w:r>
      <w:r w:rsidRPr="00FB06E9">
        <w:rPr>
          <w:noProof/>
        </w:rPr>
        <w:t>Thursday, 2nd May 2019</w:t>
      </w:r>
      <w:r>
        <w:t xml:space="preserve"> between the hours of </w:t>
      </w:r>
      <w:r w:rsidRPr="00FB06E9">
        <w:rPr>
          <w:noProof/>
        </w:rPr>
        <w:t>7.00am</w:t>
      </w:r>
      <w:r>
        <w:t xml:space="preserve"> and </w:t>
      </w:r>
      <w:r w:rsidRPr="00FB06E9">
        <w:rPr>
          <w:noProof/>
        </w:rPr>
        <w:t>10:00pm</w:t>
      </w:r>
    </w:p>
    <w:p w:rsidR="00B975AA" w:rsidRDefault="00B975AA" w:rsidP="00642F84">
      <w:pPr>
        <w:tabs>
          <w:tab w:val="left" w:pos="425"/>
        </w:tabs>
      </w:pPr>
    </w:p>
    <w:p w:rsidR="00B975AA" w:rsidRDefault="00B975AA" w:rsidP="00642F84">
      <w:pPr>
        <w:tabs>
          <w:tab w:val="left" w:pos="425"/>
        </w:tabs>
      </w:pPr>
      <w:r>
        <w:t xml:space="preserve">The number to be elected is </w:t>
      </w:r>
      <w:r w:rsidRPr="00FB06E9">
        <w:rPr>
          <w:noProof/>
        </w:rPr>
        <w:t>THREE</w:t>
      </w:r>
      <w:r>
        <w:t>.</w:t>
      </w:r>
    </w:p>
    <w:p w:rsidR="00B975AA" w:rsidRDefault="00B975AA" w:rsidP="00642F84">
      <w:pPr>
        <w:tabs>
          <w:tab w:val="left" w:pos="425"/>
        </w:tabs>
      </w:pPr>
    </w:p>
    <w:p w:rsidR="00B975AA" w:rsidRPr="00B975AA" w:rsidRDefault="00B975AA" w:rsidP="00642F84">
      <w:pPr>
        <w:tabs>
          <w:tab w:val="left" w:pos="425"/>
        </w:tabs>
        <w:rPr>
          <w:b/>
        </w:rPr>
      </w:pPr>
      <w:r w:rsidRPr="00B975AA">
        <w:rPr>
          <w:b/>
          <w:noProof/>
        </w:rPr>
        <w:t>This Election is Combined With an Election of Parish Councillors for Barton Parish which is being held on the same day</w:t>
      </w:r>
    </w:p>
    <w:p w:rsidR="00B975AA" w:rsidRDefault="00B975AA">
      <w:pPr>
        <w:pStyle w:val="Header"/>
        <w:tabs>
          <w:tab w:val="clear" w:pos="4153"/>
          <w:tab w:val="clear" w:pos="8306"/>
        </w:tabs>
        <w:sectPr w:rsidR="00B975AA" w:rsidSect="00B975AA">
          <w:headerReference w:type="even" r:id="rId31"/>
          <w:headerReference w:type="default" r:id="rId32"/>
          <w:footerReference w:type="even" r:id="rId33"/>
          <w:footerReference w:type="default" r:id="rId34"/>
          <w:headerReference w:type="first" r:id="rId35"/>
          <w:footerReference w:type="first" r:id="rId36"/>
          <w:pgSz w:w="11906" w:h="16838"/>
          <w:pgMar w:top="719" w:right="566" w:bottom="719" w:left="720" w:header="708" w:footer="708" w:gutter="0"/>
          <w:pgNumType w:start="1"/>
          <w:cols w:space="708"/>
          <w:docGrid w:linePitch="360"/>
        </w:sectPr>
      </w:pPr>
    </w:p>
    <w:p w:rsidR="00B975AA" w:rsidRDefault="00B975AA">
      <w:pPr>
        <w:jc w:val="center"/>
        <w:rPr>
          <w:b/>
          <w:bCs/>
          <w:sz w:val="40"/>
        </w:rPr>
      </w:pPr>
      <w:r w:rsidRPr="00FB06E9">
        <w:rPr>
          <w:b/>
          <w:bCs/>
          <w:noProof/>
          <w:sz w:val="40"/>
        </w:rPr>
        <w:lastRenderedPageBreak/>
        <w:t>North Lincolnshire Council</w:t>
      </w:r>
    </w:p>
    <w:p w:rsidR="00B975AA" w:rsidRDefault="00B975AA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 xml:space="preserve">Election of </w:t>
      </w:r>
      <w:r w:rsidRPr="00FB06E9">
        <w:rPr>
          <w:b/>
          <w:bCs/>
          <w:noProof/>
          <w:sz w:val="32"/>
        </w:rPr>
        <w:t>Councillors</w:t>
      </w:r>
    </w:p>
    <w:p w:rsidR="00B975AA" w:rsidRDefault="00B975AA">
      <w:pPr>
        <w:jc w:val="center"/>
        <w:rPr>
          <w:b/>
          <w:bCs/>
          <w:sz w:val="32"/>
        </w:rPr>
      </w:pPr>
      <w:proofErr w:type="gramStart"/>
      <w:r>
        <w:rPr>
          <w:b/>
          <w:bCs/>
          <w:sz w:val="32"/>
        </w:rPr>
        <w:t>for</w:t>
      </w:r>
      <w:proofErr w:type="gramEnd"/>
      <w:r>
        <w:rPr>
          <w:b/>
          <w:bCs/>
          <w:sz w:val="32"/>
        </w:rPr>
        <w:t xml:space="preserve"> the</w:t>
      </w:r>
    </w:p>
    <w:p w:rsidR="00B975AA" w:rsidRDefault="00B975AA">
      <w:pPr>
        <w:jc w:val="center"/>
        <w:rPr>
          <w:b/>
          <w:bCs/>
          <w:sz w:val="32"/>
        </w:rPr>
      </w:pPr>
      <w:r w:rsidRPr="00FB06E9">
        <w:rPr>
          <w:b/>
          <w:bCs/>
          <w:noProof/>
          <w:sz w:val="32"/>
        </w:rPr>
        <w:t>Bottesford</w:t>
      </w:r>
      <w:r>
        <w:rPr>
          <w:b/>
          <w:bCs/>
          <w:sz w:val="32"/>
        </w:rPr>
        <w:t xml:space="preserve"> </w:t>
      </w:r>
      <w:r w:rsidRPr="00FB06E9">
        <w:rPr>
          <w:b/>
          <w:bCs/>
          <w:noProof/>
          <w:sz w:val="32"/>
        </w:rPr>
        <w:t>Unitary Ward</w:t>
      </w:r>
    </w:p>
    <w:p w:rsidR="00B975AA" w:rsidRDefault="00B975AA">
      <w:pPr>
        <w:jc w:val="center"/>
      </w:pPr>
    </w:p>
    <w:p w:rsidR="00B975AA" w:rsidRDefault="00B975AA">
      <w:pPr>
        <w:jc w:val="center"/>
        <w:outlineLvl w:val="0"/>
        <w:rPr>
          <w:b/>
          <w:bCs/>
          <w:sz w:val="48"/>
        </w:rPr>
      </w:pPr>
      <w:r>
        <w:rPr>
          <w:b/>
          <w:bCs/>
          <w:sz w:val="48"/>
        </w:rPr>
        <w:t>STATEMENT OF PERSONS NOMINATED</w:t>
      </w:r>
    </w:p>
    <w:p w:rsidR="00B975AA" w:rsidRDefault="00B975AA">
      <w:pPr>
        <w:jc w:val="center"/>
        <w:rPr>
          <w:b/>
          <w:bCs/>
          <w:sz w:val="48"/>
        </w:rPr>
      </w:pPr>
      <w:r>
        <w:rPr>
          <w:b/>
          <w:bCs/>
          <w:sz w:val="48"/>
        </w:rPr>
        <w:t>AND</w:t>
      </w:r>
    </w:p>
    <w:p w:rsidR="00B975AA" w:rsidRDefault="00B975AA">
      <w:pPr>
        <w:pStyle w:val="Heading1"/>
      </w:pPr>
      <w:r>
        <w:t>NOTICE OF POLL</w:t>
      </w:r>
    </w:p>
    <w:p w:rsidR="00B975AA" w:rsidRDefault="00B975AA">
      <w:pPr>
        <w:jc w:val="center"/>
        <w:rPr>
          <w:b/>
          <w:bCs/>
        </w:rPr>
      </w:pPr>
    </w:p>
    <w:p w:rsidR="00B975AA" w:rsidRDefault="00B975AA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NOTICE IS HEREBY GIVEN THAT:</w:t>
      </w:r>
    </w:p>
    <w:p w:rsidR="00B975AA" w:rsidRDefault="00B975AA">
      <w:pPr>
        <w:jc w:val="center"/>
      </w:pPr>
    </w:p>
    <w:p w:rsidR="00B975AA" w:rsidRDefault="00B975AA" w:rsidP="00642F84">
      <w:pPr>
        <w:tabs>
          <w:tab w:val="left" w:pos="425"/>
        </w:tabs>
      </w:pPr>
      <w:r>
        <w:t>The following persons have been and stand validly nominated:</w:t>
      </w:r>
    </w:p>
    <w:p w:rsidR="00B975AA" w:rsidRDefault="00B975AA"/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41"/>
        <w:gridCol w:w="2040"/>
        <w:gridCol w:w="1949"/>
        <w:gridCol w:w="1406"/>
        <w:gridCol w:w="3112"/>
      </w:tblGrid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SURNAME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OTHER NAMES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HOME ADDRESS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DESCRIPTION (if any)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NAMES OF THE PROPOSER (P), SECONDER (S) AND THE PERSONS WHO SIGNED THE NOMINATION PAPER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Armiger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Margaret Rose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32 Ellison Avenue, Bottesford, North Lincolnshire, DN16 3TD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Local Conservatives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Philip Aitken(P), Diane Grimes(S), Nicholas Kostiuk, James D Cooper, Joanne B Cooper, Beryl Holliday, Barry K Bradshaw, Keith Yellowley, David J Heighton, Martin N Fox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Davison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John Robert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31 Ellison Avenue, Bottesford, Scunthorpe, DN16 3TD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Local Conservatives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Rachel Colecchia(P), Janet Bowers(S), Alan Wright, Jacqueline Wright, Deborah White, Dean J White, Christopher T Machin, Susan Machin, George Forster Sutton, Godfrey C Bowers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Longcake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Derek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9 Inglewood Court, Bottesford, Scunthorpe, North Lincolnshire, DN16 3LE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Local Conservatives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Kenneth E Bass(P), Roger Ayre(S), John Michael Temple, Freda Bass, John A Henderson, Anna Louise Nicol, John F Cooke, David Calvert, David Burton, Anthony Cobb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Metcalfe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Janet Mary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45 Grammar School Walk, Bottesford, DN16 3NQ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Labour Party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Mark W Thorpe(P), Vivienne Thorpe(S), Stephen J Swift, Anna-marie Harrison, Gwylim G Williams, Leonard K Foster, David Whiteley, Melvin G Chatwin, Lynne Langley, Neil Sears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Modak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Naj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(address in North Lincolnshire)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Labour Party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Mark W Thorpe(P), Vivienne Thorpe(S), Stephen J Swift, Anna-marie Harrison, Janet Mary Metcalfe, Gwylim G Williams, Leonard K Foster, David Whiteley, Melvin G Chatwin, Lynne Langley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Williams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Glyn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32 Hammerton Road, Bottesford, DN17 2SB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Labour Party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Mark W Thorpe(P), Vivienne Thorpe(S), Stephen J Swift, Anna-marie Harrison, Janet Mary Metcalfe, Leonard K Foster, David Whiteley, Melvin G Chatwin, Lynne Langley, Neil Sears</w:t>
            </w:r>
            <w:r>
              <w:rPr>
                <w:sz w:val="16"/>
              </w:rPr>
              <w:t xml:space="preserve">  </w:t>
            </w:r>
          </w:p>
        </w:tc>
      </w:tr>
    </w:tbl>
    <w:p w:rsidR="00B975AA" w:rsidRDefault="00B975AA" w:rsidP="00642F84">
      <w:pPr>
        <w:tabs>
          <w:tab w:val="left" w:pos="425"/>
        </w:tabs>
      </w:pPr>
      <w:r>
        <w:t xml:space="preserve">A POLL for the above election will be held on </w:t>
      </w:r>
      <w:r w:rsidRPr="00FB06E9">
        <w:rPr>
          <w:noProof/>
        </w:rPr>
        <w:t>Thursday, 2nd May 2019</w:t>
      </w:r>
      <w:r>
        <w:t xml:space="preserve"> between the hours of </w:t>
      </w:r>
      <w:r w:rsidRPr="00FB06E9">
        <w:rPr>
          <w:noProof/>
        </w:rPr>
        <w:t>7.00am</w:t>
      </w:r>
      <w:r>
        <w:t xml:space="preserve"> and </w:t>
      </w:r>
      <w:r w:rsidRPr="00FB06E9">
        <w:rPr>
          <w:noProof/>
        </w:rPr>
        <w:t>10:00pm</w:t>
      </w:r>
    </w:p>
    <w:p w:rsidR="00B975AA" w:rsidRDefault="00B975AA" w:rsidP="00642F84">
      <w:pPr>
        <w:tabs>
          <w:tab w:val="left" w:pos="425"/>
        </w:tabs>
      </w:pPr>
      <w:r>
        <w:t xml:space="preserve">The number to be elected is </w:t>
      </w:r>
      <w:r w:rsidRPr="00FB06E9">
        <w:rPr>
          <w:noProof/>
        </w:rPr>
        <w:t>THREE</w:t>
      </w:r>
      <w:r>
        <w:t>.</w:t>
      </w:r>
    </w:p>
    <w:p w:rsidR="00B975AA" w:rsidRPr="00B975AA" w:rsidRDefault="00B975AA" w:rsidP="00642F84">
      <w:pPr>
        <w:tabs>
          <w:tab w:val="left" w:pos="425"/>
        </w:tabs>
        <w:rPr>
          <w:b/>
        </w:rPr>
      </w:pPr>
      <w:r w:rsidRPr="00B975AA">
        <w:rPr>
          <w:b/>
          <w:noProof/>
        </w:rPr>
        <w:t>This Election is Combined With an Election of Parish Councillors for Bottesford East Ward, Bottesford Central Ward, Bottesford West Ward Parish Wards which is being held on the same day</w:t>
      </w:r>
    </w:p>
    <w:p w:rsidR="00B975AA" w:rsidRDefault="00B975AA">
      <w:pPr>
        <w:pStyle w:val="Header"/>
        <w:tabs>
          <w:tab w:val="clear" w:pos="4153"/>
          <w:tab w:val="clear" w:pos="8306"/>
        </w:tabs>
        <w:sectPr w:rsidR="00B975AA" w:rsidSect="00B975AA">
          <w:headerReference w:type="even" r:id="rId37"/>
          <w:headerReference w:type="default" r:id="rId38"/>
          <w:footerReference w:type="even" r:id="rId39"/>
          <w:footerReference w:type="default" r:id="rId40"/>
          <w:headerReference w:type="first" r:id="rId41"/>
          <w:footerReference w:type="first" r:id="rId42"/>
          <w:pgSz w:w="11906" w:h="16838"/>
          <w:pgMar w:top="719" w:right="566" w:bottom="719" w:left="720" w:header="708" w:footer="708" w:gutter="0"/>
          <w:pgNumType w:start="1"/>
          <w:cols w:space="708"/>
          <w:docGrid w:linePitch="360"/>
        </w:sectPr>
      </w:pPr>
    </w:p>
    <w:p w:rsidR="00B975AA" w:rsidRDefault="00B975AA">
      <w:pPr>
        <w:jc w:val="center"/>
        <w:rPr>
          <w:b/>
          <w:bCs/>
          <w:sz w:val="40"/>
        </w:rPr>
      </w:pPr>
      <w:r w:rsidRPr="00FB06E9">
        <w:rPr>
          <w:b/>
          <w:bCs/>
          <w:noProof/>
          <w:sz w:val="40"/>
        </w:rPr>
        <w:lastRenderedPageBreak/>
        <w:t>North Lincolnshire Council</w:t>
      </w:r>
    </w:p>
    <w:p w:rsidR="00B975AA" w:rsidRDefault="00B975AA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 xml:space="preserve">Election of </w:t>
      </w:r>
      <w:r w:rsidRPr="00FB06E9">
        <w:rPr>
          <w:b/>
          <w:bCs/>
          <w:noProof/>
          <w:sz w:val="32"/>
        </w:rPr>
        <w:t>Councillors</w:t>
      </w:r>
    </w:p>
    <w:p w:rsidR="00B975AA" w:rsidRDefault="00B975AA">
      <w:pPr>
        <w:jc w:val="center"/>
        <w:rPr>
          <w:b/>
          <w:bCs/>
          <w:sz w:val="32"/>
        </w:rPr>
      </w:pPr>
      <w:proofErr w:type="gramStart"/>
      <w:r>
        <w:rPr>
          <w:b/>
          <w:bCs/>
          <w:sz w:val="32"/>
        </w:rPr>
        <w:t>for</w:t>
      </w:r>
      <w:proofErr w:type="gramEnd"/>
      <w:r>
        <w:rPr>
          <w:b/>
          <w:bCs/>
          <w:sz w:val="32"/>
        </w:rPr>
        <w:t xml:space="preserve"> the</w:t>
      </w:r>
    </w:p>
    <w:p w:rsidR="00B975AA" w:rsidRDefault="00B975AA">
      <w:pPr>
        <w:jc w:val="center"/>
        <w:rPr>
          <w:b/>
          <w:bCs/>
          <w:sz w:val="32"/>
        </w:rPr>
      </w:pPr>
      <w:r w:rsidRPr="00FB06E9">
        <w:rPr>
          <w:b/>
          <w:bCs/>
          <w:noProof/>
          <w:sz w:val="32"/>
        </w:rPr>
        <w:t>Brigg &amp; Wolds</w:t>
      </w:r>
      <w:r>
        <w:rPr>
          <w:b/>
          <w:bCs/>
          <w:sz w:val="32"/>
        </w:rPr>
        <w:t xml:space="preserve"> </w:t>
      </w:r>
      <w:r w:rsidRPr="00FB06E9">
        <w:rPr>
          <w:b/>
          <w:bCs/>
          <w:noProof/>
          <w:sz w:val="32"/>
        </w:rPr>
        <w:t>Unitary Ward</w:t>
      </w:r>
    </w:p>
    <w:p w:rsidR="00B975AA" w:rsidRDefault="00B975AA">
      <w:pPr>
        <w:jc w:val="center"/>
      </w:pPr>
    </w:p>
    <w:p w:rsidR="00B975AA" w:rsidRDefault="00B975AA">
      <w:pPr>
        <w:jc w:val="center"/>
        <w:outlineLvl w:val="0"/>
        <w:rPr>
          <w:b/>
          <w:bCs/>
          <w:sz w:val="48"/>
        </w:rPr>
      </w:pPr>
      <w:r>
        <w:rPr>
          <w:b/>
          <w:bCs/>
          <w:sz w:val="48"/>
        </w:rPr>
        <w:t>STATEMENT OF PERSONS NOMINATED</w:t>
      </w:r>
    </w:p>
    <w:p w:rsidR="00B975AA" w:rsidRDefault="00B975AA">
      <w:pPr>
        <w:jc w:val="center"/>
        <w:rPr>
          <w:b/>
          <w:bCs/>
          <w:sz w:val="48"/>
        </w:rPr>
      </w:pPr>
      <w:r>
        <w:rPr>
          <w:b/>
          <w:bCs/>
          <w:sz w:val="48"/>
        </w:rPr>
        <w:t>AND</w:t>
      </w:r>
    </w:p>
    <w:p w:rsidR="00B975AA" w:rsidRDefault="00B975AA">
      <w:pPr>
        <w:pStyle w:val="Heading1"/>
      </w:pPr>
      <w:r>
        <w:t>NOTICE OF POLL</w:t>
      </w:r>
    </w:p>
    <w:p w:rsidR="00B975AA" w:rsidRDefault="00B975AA">
      <w:pPr>
        <w:jc w:val="center"/>
        <w:rPr>
          <w:b/>
          <w:bCs/>
        </w:rPr>
      </w:pPr>
    </w:p>
    <w:p w:rsidR="00B975AA" w:rsidRDefault="00B975AA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NOTICE IS HEREBY GIVEN THAT:</w:t>
      </w:r>
    </w:p>
    <w:p w:rsidR="00B975AA" w:rsidRDefault="00B975AA">
      <w:pPr>
        <w:jc w:val="center"/>
      </w:pPr>
    </w:p>
    <w:p w:rsidR="00B975AA" w:rsidRDefault="00B975AA" w:rsidP="00642F84">
      <w:pPr>
        <w:tabs>
          <w:tab w:val="left" w:pos="425"/>
        </w:tabs>
      </w:pPr>
      <w:r>
        <w:t>The following persons have been and stand validly nominated:</w:t>
      </w:r>
    </w:p>
    <w:p w:rsidR="00B975AA" w:rsidRDefault="00B975AA"/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41"/>
        <w:gridCol w:w="2040"/>
        <w:gridCol w:w="1949"/>
        <w:gridCol w:w="1406"/>
        <w:gridCol w:w="3112"/>
      </w:tblGrid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SURNAME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OTHER NAMES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HOME ADDRESS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DESCRIPTION (if any)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NAMES OF THE PROPOSER (P), SECONDER (S) AND THE PERSONS WHO SIGNED THE NOMINATION PAPER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Bateman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John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99 Victoria Road, Barnetby, DN38 6HY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Green Party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Christopher J Spencer(P), Sarah E Spencer(S), Martin C Monks, Maria Monks, James Branson Bartley, Marian Jean Bartley, David Smith, Sarah Smith, June E Johnson, Jeremy S Porter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Campion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Michael Stuart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1 The Rookery, Scawby, Brigg, North Lincolnshire, DN20 9EN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Labour Party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Thomas David Glossop(P), Maureen Glossop(S), Anne McIntyre, John J McIntyre, Julian E G Kidd, Yvonnne Marshall, Margaret Taylor, Robert B Taylor, Barbara C Walker, Timothy John Staniland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Ladlow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Graham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9 Appleby Lane, Broughton, DN20 0AW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Labour Party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Thomas David Glossop(P), Maureen Glossop(S), Anne McIntyre, John J McIntyre, Julian E G Kidd, Yvonnne Marshall, Margaret Taylor, Robert B Taylor, Barbara C Walker, Timothy John Staniland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McKenzie-Brown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Peter Ellam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Carramore, Church Hill, Barnetby-le-Wold, North Lincolnshire, DN38 6JL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Liberal Democrat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Carol Hudson(P), Keith Hudson(S), Julia Mary Martin, Sanmukalengam Sanjeevan, Terence L Reeve, Susan Webster, Phillip David Turner, Christopher Edward Stockdale, Jean C Reeve, Mary Milligan McKenzie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Sherwood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Carl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25 Manley Gardens, Brigg, North Lincolnshire, DN20 8LW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Local Conservatives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Louise Mikkonen(P), Jane E Gibbons(S), Richard M Rivron, Philip Clipson, Kevin Westby, Amanda Lee, John L Robinson, Kay F Rothery, Jennifer Rivron, Lewis John Dawson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Sherwood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Nigel John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The Orchard, Barton Road, Wrawby, DN20 8SH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Local Conservatives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John Mundey(P), Jane Mundey(S), Jeanette E Taylor, Alan B Taylor, David R Martin, Susan P Martin, Stephen Atkin, Karen Atkin, Carl G Sherwood, Sandra J Sherwood</w:t>
            </w:r>
            <w:r>
              <w:rPr>
                <w:sz w:val="16"/>
              </w:rPr>
              <w:t xml:space="preserve">  </w:t>
            </w:r>
          </w:p>
        </w:tc>
      </w:tr>
    </w:tbl>
    <w:p w:rsidR="00B975AA" w:rsidRDefault="00B975AA">
      <w:r>
        <w:br w:type="page"/>
      </w: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41"/>
        <w:gridCol w:w="2040"/>
        <w:gridCol w:w="1949"/>
        <w:gridCol w:w="1406"/>
        <w:gridCol w:w="3112"/>
      </w:tblGrid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lastRenderedPageBreak/>
              <w:t>Simons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Sadie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1 Brickhill Cottages, Broughton, DN20 0BY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Labour Party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Donald Alexander Logan Campbell(P), Tina marie Campbell(S), John J McIntyre, Anne McIntyre, Julian E G Kidd, Yvonnne Marshall, Margaret Taylor, Robert B Taylor, Barbara C Walker, Timothy John Staniland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Speakman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Mike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(address in North Lincolnshire)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The For Britain Movement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Barbara A Speakman(P), Clive L Thompson(S), Suzanne Lewis, Nicholas A Stephens, Elizabeth A Stephens, Jean J Smithson, Kevin R Babington, Jean M Babington, Julia K Davidson, Gary R Leck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Stockdale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Christopher Edwards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3 Sunningdale Avenue, Brigg, DN20 8QD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Liberal Democrat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Peter McKenzie-Brown(P), Fiona McKenzie-Brown(S), Keith Hudson, Julia Mary Martin, Terence L Reeve, Jean C Reeve, Carol Hudson, Mary Milligan McKenzie, Susan Webster, Phillip David Turner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Waltham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Rob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36 Bigby High Road, Brigg, DN20 9HD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Local Conservatives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Sharon H Riggall(P), Carl G Sherwood(S), Brian A Parker, Jane Kitching, Nigel J Sherwood, Jane E Gibbons, Louise Mikkonen, Sandra J Sherwood, Antony Binns, Jacqueline Thomas</w:t>
            </w:r>
            <w:r>
              <w:rPr>
                <w:sz w:val="16"/>
              </w:rPr>
              <w:t xml:space="preserve">  </w:t>
            </w:r>
          </w:p>
        </w:tc>
      </w:tr>
    </w:tbl>
    <w:p w:rsidR="00B975AA" w:rsidRDefault="00B975AA"/>
    <w:p w:rsidR="00B975AA" w:rsidRDefault="00B975AA"/>
    <w:p w:rsidR="00B975AA" w:rsidRDefault="00B975AA" w:rsidP="00642F84">
      <w:pPr>
        <w:tabs>
          <w:tab w:val="left" w:pos="425"/>
        </w:tabs>
      </w:pPr>
      <w:r>
        <w:t xml:space="preserve">A POLL for the above election will be held on </w:t>
      </w:r>
      <w:r w:rsidRPr="00FB06E9">
        <w:rPr>
          <w:noProof/>
        </w:rPr>
        <w:t>Thursday, 2nd May 2019</w:t>
      </w:r>
      <w:r>
        <w:t xml:space="preserve"> between the hours of </w:t>
      </w:r>
      <w:r w:rsidRPr="00FB06E9">
        <w:rPr>
          <w:noProof/>
        </w:rPr>
        <w:t>7.00am</w:t>
      </w:r>
      <w:r>
        <w:t xml:space="preserve"> and </w:t>
      </w:r>
      <w:r w:rsidRPr="00FB06E9">
        <w:rPr>
          <w:noProof/>
        </w:rPr>
        <w:t>10:00pm</w:t>
      </w:r>
    </w:p>
    <w:p w:rsidR="00B975AA" w:rsidRDefault="00B975AA" w:rsidP="00642F84">
      <w:pPr>
        <w:tabs>
          <w:tab w:val="left" w:pos="425"/>
        </w:tabs>
      </w:pPr>
    </w:p>
    <w:p w:rsidR="00B975AA" w:rsidRDefault="00B975AA" w:rsidP="00642F84">
      <w:pPr>
        <w:tabs>
          <w:tab w:val="left" w:pos="425"/>
        </w:tabs>
      </w:pPr>
      <w:r>
        <w:t xml:space="preserve">The number to be elected is </w:t>
      </w:r>
      <w:r w:rsidRPr="00FB06E9">
        <w:rPr>
          <w:noProof/>
        </w:rPr>
        <w:t>THREE</w:t>
      </w:r>
      <w:r>
        <w:t>.</w:t>
      </w:r>
    </w:p>
    <w:p w:rsidR="00B975AA" w:rsidRDefault="00B975AA" w:rsidP="00642F84">
      <w:pPr>
        <w:tabs>
          <w:tab w:val="left" w:pos="425"/>
        </w:tabs>
      </w:pPr>
    </w:p>
    <w:p w:rsidR="00B975AA" w:rsidRPr="00ED0241" w:rsidRDefault="00B975AA" w:rsidP="00642F84">
      <w:pPr>
        <w:tabs>
          <w:tab w:val="left" w:pos="425"/>
        </w:tabs>
        <w:rPr>
          <w:b/>
        </w:rPr>
      </w:pPr>
      <w:r w:rsidRPr="00ED0241">
        <w:rPr>
          <w:b/>
          <w:noProof/>
        </w:rPr>
        <w:t>This Election is Combined With an Election of Parish Councillors for Brigg, Saxby All Saints, Worlaby Parishes which is being held on the same day</w:t>
      </w:r>
    </w:p>
    <w:p w:rsidR="00B975AA" w:rsidRDefault="00B975AA">
      <w:pPr>
        <w:pStyle w:val="Header"/>
        <w:tabs>
          <w:tab w:val="clear" w:pos="4153"/>
          <w:tab w:val="clear" w:pos="8306"/>
        </w:tabs>
        <w:sectPr w:rsidR="00B975AA" w:rsidSect="00B975AA">
          <w:headerReference w:type="even" r:id="rId43"/>
          <w:headerReference w:type="default" r:id="rId44"/>
          <w:footerReference w:type="even" r:id="rId45"/>
          <w:footerReference w:type="default" r:id="rId46"/>
          <w:headerReference w:type="first" r:id="rId47"/>
          <w:footerReference w:type="first" r:id="rId48"/>
          <w:pgSz w:w="11906" w:h="16838"/>
          <w:pgMar w:top="719" w:right="566" w:bottom="719" w:left="720" w:header="708" w:footer="708" w:gutter="0"/>
          <w:pgNumType w:start="1"/>
          <w:cols w:space="708"/>
          <w:docGrid w:linePitch="360"/>
        </w:sectPr>
      </w:pPr>
    </w:p>
    <w:p w:rsidR="00B975AA" w:rsidRDefault="00B975AA">
      <w:pPr>
        <w:jc w:val="center"/>
        <w:rPr>
          <w:b/>
          <w:bCs/>
          <w:sz w:val="40"/>
        </w:rPr>
      </w:pPr>
      <w:r w:rsidRPr="00FB06E9">
        <w:rPr>
          <w:b/>
          <w:bCs/>
          <w:noProof/>
          <w:sz w:val="40"/>
        </w:rPr>
        <w:lastRenderedPageBreak/>
        <w:t>North Lincolnshire Council</w:t>
      </w:r>
    </w:p>
    <w:p w:rsidR="00B975AA" w:rsidRDefault="00B975AA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 xml:space="preserve">Election of </w:t>
      </w:r>
      <w:r w:rsidRPr="00FB06E9">
        <w:rPr>
          <w:b/>
          <w:bCs/>
          <w:noProof/>
          <w:sz w:val="32"/>
        </w:rPr>
        <w:t>Councillors</w:t>
      </w:r>
    </w:p>
    <w:p w:rsidR="00B975AA" w:rsidRDefault="00B975AA">
      <w:pPr>
        <w:jc w:val="center"/>
        <w:rPr>
          <w:b/>
          <w:bCs/>
          <w:sz w:val="32"/>
        </w:rPr>
      </w:pPr>
      <w:proofErr w:type="gramStart"/>
      <w:r>
        <w:rPr>
          <w:b/>
          <w:bCs/>
          <w:sz w:val="32"/>
        </w:rPr>
        <w:t>for</w:t>
      </w:r>
      <w:proofErr w:type="gramEnd"/>
      <w:r>
        <w:rPr>
          <w:b/>
          <w:bCs/>
          <w:sz w:val="32"/>
        </w:rPr>
        <w:t xml:space="preserve"> the</w:t>
      </w:r>
    </w:p>
    <w:p w:rsidR="00B975AA" w:rsidRDefault="00B975AA">
      <w:pPr>
        <w:jc w:val="center"/>
        <w:rPr>
          <w:b/>
          <w:bCs/>
          <w:sz w:val="32"/>
        </w:rPr>
      </w:pPr>
      <w:r w:rsidRPr="00FB06E9">
        <w:rPr>
          <w:b/>
          <w:bCs/>
          <w:noProof/>
          <w:sz w:val="32"/>
        </w:rPr>
        <w:t>Broughton &amp; Appleby</w:t>
      </w:r>
      <w:r>
        <w:rPr>
          <w:b/>
          <w:bCs/>
          <w:sz w:val="32"/>
        </w:rPr>
        <w:t xml:space="preserve"> </w:t>
      </w:r>
      <w:r w:rsidRPr="00FB06E9">
        <w:rPr>
          <w:b/>
          <w:bCs/>
          <w:noProof/>
          <w:sz w:val="32"/>
        </w:rPr>
        <w:t>Unitary Ward</w:t>
      </w:r>
    </w:p>
    <w:p w:rsidR="00B975AA" w:rsidRDefault="00B975AA">
      <w:pPr>
        <w:jc w:val="center"/>
      </w:pPr>
    </w:p>
    <w:p w:rsidR="00B975AA" w:rsidRDefault="00B975AA">
      <w:pPr>
        <w:jc w:val="center"/>
        <w:outlineLvl w:val="0"/>
        <w:rPr>
          <w:b/>
          <w:bCs/>
          <w:sz w:val="48"/>
        </w:rPr>
      </w:pPr>
      <w:r>
        <w:rPr>
          <w:b/>
          <w:bCs/>
          <w:sz w:val="48"/>
        </w:rPr>
        <w:t>STATEMENT OF PERSONS NOMINATED</w:t>
      </w:r>
    </w:p>
    <w:p w:rsidR="00B975AA" w:rsidRDefault="00B975AA">
      <w:pPr>
        <w:jc w:val="center"/>
        <w:rPr>
          <w:b/>
          <w:bCs/>
          <w:sz w:val="48"/>
        </w:rPr>
      </w:pPr>
      <w:r>
        <w:rPr>
          <w:b/>
          <w:bCs/>
          <w:sz w:val="48"/>
        </w:rPr>
        <w:t>AND</w:t>
      </w:r>
    </w:p>
    <w:p w:rsidR="00B975AA" w:rsidRDefault="00B975AA">
      <w:pPr>
        <w:pStyle w:val="Heading1"/>
      </w:pPr>
      <w:r>
        <w:t>NOTICE OF POLL</w:t>
      </w:r>
    </w:p>
    <w:p w:rsidR="00B975AA" w:rsidRDefault="00B975AA">
      <w:pPr>
        <w:jc w:val="center"/>
        <w:rPr>
          <w:b/>
          <w:bCs/>
        </w:rPr>
      </w:pPr>
    </w:p>
    <w:p w:rsidR="00B975AA" w:rsidRDefault="00B975AA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NOTICE IS HEREBY GIVEN THAT:</w:t>
      </w:r>
    </w:p>
    <w:p w:rsidR="00B975AA" w:rsidRDefault="00B975AA">
      <w:pPr>
        <w:jc w:val="center"/>
      </w:pPr>
    </w:p>
    <w:p w:rsidR="00B975AA" w:rsidRDefault="00B975AA" w:rsidP="00642F84">
      <w:pPr>
        <w:tabs>
          <w:tab w:val="left" w:pos="425"/>
        </w:tabs>
      </w:pPr>
      <w:r>
        <w:t>The following persons have been and stand validly nominated:</w:t>
      </w:r>
    </w:p>
    <w:p w:rsidR="00B975AA" w:rsidRDefault="00B975AA"/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41"/>
        <w:gridCol w:w="2040"/>
        <w:gridCol w:w="1949"/>
        <w:gridCol w:w="1406"/>
        <w:gridCol w:w="3112"/>
      </w:tblGrid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SURNAME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OTHER NAMES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HOME ADDRESS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DESCRIPTION (if any)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NAMES OF THE PROPOSER (P), SECONDER (S) AND THE PERSONS WHO SIGNED THE NOMINATION PAPER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Glover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Ivan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69 Windsor Way, Broughton, Brigg, North Lincolnshire, DN20 0EW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Local Conservatives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Holly Mumby-Croft(P), Francis A Bunyan(S), Jennifer A Bowers, John S Tweedie, Mark Anthony Fox, Ann E Smith, Terence I Jackson, Pamela D Farmery, Antje Francina Glover, Henryk I Keyes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Graham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Katie Elizabeth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Dieulefit, Milson Close, Broughton, Brigg, North Lincolnshire, DN20 0EA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Green Party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Christopher M Graham(P), Louise Elaine Graham(S), Tracey L Williams, Pamela Brundell, Stephen Brundell, Ian D Williams, Julie Button, Clive P Button, Linda M Clark, Eric G Clark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Mumby-Croft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Holly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1 Hillside Road, Broughton, North Lincolnshire, DN20 0HQ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Local Conservatives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Ivan Glover(P), Lorna M Tweedie(S), John S Tweedie, Neil D Simpson, Mark Anthony Fox, Rosemary C Hodge, Pamela D Farmery, Terence I Jackson, Henryk I Keyes, Antje Francina Glover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Whitaker-Clark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Mo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(address in North Lincolnshire)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Labour Party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Joanne E Foster(P), Rosemary A Rose(S), David Alan Cassidy, Paul R Marsden, Beverley Nicola Wells, Clare Backhouse, Anthony Backhouse, Maurice Benson, Ann E Smith, Anne S Donson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Whittingham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Cath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126 High Street, Broughton, Brigg, North Lincolnshire, DN20 0JR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Labour Party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Timothy Whittingham(P), Marjorie Radley(S), Marianne Credland, Margaret Curtis, Christopher A Pope, Shirley Pope, Helen Scruton, Deborah J Drury, Graham Ladlow, Stephanie Greta Codd</w:t>
            </w:r>
            <w:r>
              <w:rPr>
                <w:sz w:val="16"/>
              </w:rPr>
              <w:t xml:space="preserve">  </w:t>
            </w:r>
          </w:p>
        </w:tc>
      </w:tr>
    </w:tbl>
    <w:p w:rsidR="00B975AA" w:rsidRDefault="00B975AA"/>
    <w:p w:rsidR="00B975AA" w:rsidRDefault="00B975AA"/>
    <w:p w:rsidR="00B975AA" w:rsidRDefault="00B975AA" w:rsidP="00642F84">
      <w:pPr>
        <w:tabs>
          <w:tab w:val="left" w:pos="425"/>
        </w:tabs>
      </w:pPr>
      <w:r>
        <w:t xml:space="preserve">A POLL for the above election will be held on </w:t>
      </w:r>
      <w:r w:rsidRPr="00FB06E9">
        <w:rPr>
          <w:noProof/>
        </w:rPr>
        <w:t>Thursday, 2nd May 2019</w:t>
      </w:r>
      <w:r>
        <w:t xml:space="preserve"> between the hours of </w:t>
      </w:r>
      <w:r w:rsidRPr="00FB06E9">
        <w:rPr>
          <w:noProof/>
        </w:rPr>
        <w:t>7.00am</w:t>
      </w:r>
      <w:r>
        <w:t xml:space="preserve"> and </w:t>
      </w:r>
      <w:r w:rsidRPr="00FB06E9">
        <w:rPr>
          <w:noProof/>
        </w:rPr>
        <w:t>10:00pm</w:t>
      </w:r>
    </w:p>
    <w:p w:rsidR="00B975AA" w:rsidRDefault="00B975AA" w:rsidP="00642F84">
      <w:pPr>
        <w:tabs>
          <w:tab w:val="left" w:pos="425"/>
        </w:tabs>
      </w:pPr>
      <w:r>
        <w:t xml:space="preserve">The number to be elected is </w:t>
      </w:r>
      <w:r w:rsidRPr="00FB06E9">
        <w:rPr>
          <w:noProof/>
        </w:rPr>
        <w:t>TWO</w:t>
      </w:r>
      <w:r>
        <w:t>.</w:t>
      </w:r>
    </w:p>
    <w:p w:rsidR="00B975AA" w:rsidRDefault="00B975AA" w:rsidP="00642F84">
      <w:pPr>
        <w:tabs>
          <w:tab w:val="left" w:pos="425"/>
        </w:tabs>
      </w:pPr>
    </w:p>
    <w:p w:rsidR="00B975AA" w:rsidRPr="00B975AA" w:rsidRDefault="00B975AA" w:rsidP="00642F84">
      <w:pPr>
        <w:tabs>
          <w:tab w:val="left" w:pos="425"/>
        </w:tabs>
        <w:rPr>
          <w:b/>
        </w:rPr>
      </w:pPr>
      <w:r w:rsidRPr="00B975AA">
        <w:rPr>
          <w:b/>
          <w:noProof/>
        </w:rPr>
        <w:t>This Election is Combined With an Election of Parish Councillors for Broughton Parish which is being held on the same day</w:t>
      </w:r>
    </w:p>
    <w:p w:rsidR="00B975AA" w:rsidRDefault="00B975AA">
      <w:pPr>
        <w:pStyle w:val="Header"/>
        <w:tabs>
          <w:tab w:val="clear" w:pos="4153"/>
          <w:tab w:val="clear" w:pos="8306"/>
        </w:tabs>
        <w:sectPr w:rsidR="00B975AA" w:rsidSect="00B975AA">
          <w:headerReference w:type="even" r:id="rId49"/>
          <w:headerReference w:type="default" r:id="rId50"/>
          <w:footerReference w:type="even" r:id="rId51"/>
          <w:footerReference w:type="default" r:id="rId52"/>
          <w:headerReference w:type="first" r:id="rId53"/>
          <w:footerReference w:type="first" r:id="rId54"/>
          <w:pgSz w:w="11906" w:h="16838"/>
          <w:pgMar w:top="719" w:right="566" w:bottom="719" w:left="720" w:header="708" w:footer="708" w:gutter="0"/>
          <w:pgNumType w:start="1"/>
          <w:cols w:space="708"/>
          <w:docGrid w:linePitch="360"/>
        </w:sectPr>
      </w:pPr>
    </w:p>
    <w:p w:rsidR="00B975AA" w:rsidRDefault="00B975AA">
      <w:pPr>
        <w:jc w:val="center"/>
        <w:rPr>
          <w:b/>
          <w:bCs/>
          <w:sz w:val="40"/>
        </w:rPr>
      </w:pPr>
      <w:r w:rsidRPr="00FB06E9">
        <w:rPr>
          <w:b/>
          <w:bCs/>
          <w:noProof/>
          <w:sz w:val="40"/>
        </w:rPr>
        <w:lastRenderedPageBreak/>
        <w:t>North Lincolnshire Council</w:t>
      </w:r>
    </w:p>
    <w:p w:rsidR="00B975AA" w:rsidRDefault="00B975AA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 xml:space="preserve">Election of </w:t>
      </w:r>
      <w:r w:rsidRPr="00FB06E9">
        <w:rPr>
          <w:b/>
          <w:bCs/>
          <w:noProof/>
          <w:sz w:val="32"/>
        </w:rPr>
        <w:t>Councillors</w:t>
      </w:r>
    </w:p>
    <w:p w:rsidR="00B975AA" w:rsidRDefault="00B975AA">
      <w:pPr>
        <w:jc w:val="center"/>
        <w:rPr>
          <w:b/>
          <w:bCs/>
          <w:sz w:val="32"/>
        </w:rPr>
      </w:pPr>
      <w:proofErr w:type="gramStart"/>
      <w:r>
        <w:rPr>
          <w:b/>
          <w:bCs/>
          <w:sz w:val="32"/>
        </w:rPr>
        <w:t>for</w:t>
      </w:r>
      <w:proofErr w:type="gramEnd"/>
      <w:r>
        <w:rPr>
          <w:b/>
          <w:bCs/>
          <w:sz w:val="32"/>
        </w:rPr>
        <w:t xml:space="preserve"> the</w:t>
      </w:r>
    </w:p>
    <w:p w:rsidR="00B975AA" w:rsidRDefault="00B975AA">
      <w:pPr>
        <w:jc w:val="center"/>
        <w:rPr>
          <w:b/>
          <w:bCs/>
          <w:sz w:val="32"/>
        </w:rPr>
      </w:pPr>
      <w:r w:rsidRPr="00FB06E9">
        <w:rPr>
          <w:b/>
          <w:bCs/>
          <w:noProof/>
          <w:sz w:val="32"/>
        </w:rPr>
        <w:t>Brumby</w:t>
      </w:r>
      <w:r>
        <w:rPr>
          <w:b/>
          <w:bCs/>
          <w:sz w:val="32"/>
        </w:rPr>
        <w:t xml:space="preserve"> </w:t>
      </w:r>
      <w:r w:rsidRPr="00FB06E9">
        <w:rPr>
          <w:b/>
          <w:bCs/>
          <w:noProof/>
          <w:sz w:val="32"/>
        </w:rPr>
        <w:t>Unitary Ward</w:t>
      </w:r>
    </w:p>
    <w:p w:rsidR="00B975AA" w:rsidRDefault="00B975AA">
      <w:pPr>
        <w:jc w:val="center"/>
      </w:pPr>
    </w:p>
    <w:p w:rsidR="00B975AA" w:rsidRDefault="00B975AA">
      <w:pPr>
        <w:jc w:val="center"/>
        <w:outlineLvl w:val="0"/>
        <w:rPr>
          <w:b/>
          <w:bCs/>
          <w:sz w:val="48"/>
        </w:rPr>
      </w:pPr>
      <w:r>
        <w:rPr>
          <w:b/>
          <w:bCs/>
          <w:sz w:val="48"/>
        </w:rPr>
        <w:t>STATEMENT OF PERSONS NOMINATED</w:t>
      </w:r>
    </w:p>
    <w:p w:rsidR="00B975AA" w:rsidRDefault="00B975AA">
      <w:pPr>
        <w:jc w:val="center"/>
        <w:rPr>
          <w:b/>
          <w:bCs/>
          <w:sz w:val="48"/>
        </w:rPr>
      </w:pPr>
      <w:r>
        <w:rPr>
          <w:b/>
          <w:bCs/>
          <w:sz w:val="48"/>
        </w:rPr>
        <w:t>AND</w:t>
      </w:r>
    </w:p>
    <w:p w:rsidR="00B975AA" w:rsidRDefault="00B975AA">
      <w:pPr>
        <w:pStyle w:val="Heading1"/>
      </w:pPr>
      <w:r>
        <w:t>NOTICE OF POLL</w:t>
      </w:r>
    </w:p>
    <w:p w:rsidR="00B975AA" w:rsidRDefault="00B975AA">
      <w:pPr>
        <w:jc w:val="center"/>
        <w:rPr>
          <w:b/>
          <w:bCs/>
        </w:rPr>
      </w:pPr>
    </w:p>
    <w:p w:rsidR="00B975AA" w:rsidRDefault="00B975AA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NOTICE IS HEREBY GIVEN THAT:</w:t>
      </w:r>
    </w:p>
    <w:p w:rsidR="00B975AA" w:rsidRDefault="00B975AA">
      <w:pPr>
        <w:jc w:val="center"/>
      </w:pPr>
    </w:p>
    <w:p w:rsidR="00B975AA" w:rsidRDefault="00B975AA" w:rsidP="00642F84">
      <w:pPr>
        <w:tabs>
          <w:tab w:val="left" w:pos="425"/>
        </w:tabs>
      </w:pPr>
      <w:r>
        <w:t>The following persons have been and stand validly nominated:</w:t>
      </w:r>
    </w:p>
    <w:p w:rsidR="00B975AA" w:rsidRDefault="00B975AA"/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41"/>
        <w:gridCol w:w="2040"/>
        <w:gridCol w:w="1949"/>
        <w:gridCol w:w="1406"/>
        <w:gridCol w:w="3112"/>
      </w:tblGrid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SURNAME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OTHER NAMES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HOME ADDRESS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DESCRIPTION (if any)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NAMES OF THE PROPOSER (P), SECONDER (S) AND THE PERSONS WHO SIGNED THE NOMINATION PAPER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Armitage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Susan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42 Neap House Road, Gunness, Scunthorpe, DN15 8TT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Labour Party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Rebecca Joanne Collinson-Graham(P), Martin M Foster(S), Julie L Foster, Angela Johnson, Dorothy Margaret Letorey, Robert W Mitchell, Richard F Crowston, David Collinson, Michelle Collinson, Andrew Searby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Brown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Joanne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(address in North Lincolnshire)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Local Conservatives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Donald Newton(P), Carol Ann Newton(S), Colin P Stones, Ilona H Clayton, George W Stones, Sandra Stones, Vivian L Vincent, Janice P Pike, Brian W Pike, Terence D Walton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Dennington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Peter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(address in North Lincolnshire)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Green Party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Bernadette Barnard(P), Paul Barnard(S), Cheryl L Bell, Zeta Hanson, Paul Virgin, Alice Sleight, John Herron, Lindsey Ann Watson, Paul Jones, Sasha Ladley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Foster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Leonard Kenneth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103 Low Leys Road, Scunthorpe, DN17 2SH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Labour Party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Rebecca Joanne Collinson-Graham(P), Martin M Foster(S), Julie L Foster, Angela Johnson, Dorothy Margaret Letorey, Robert W Mitchell, Richard F Crowston, David Collinson, Michelle Collinson, Andrew Searby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Newbury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Jake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(address in North Lincolnshire)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Local Conservatives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Donald Newton(P), Carol Ann Newton(S), Colin P Stones, Ilona H Clayton, George W Stones, Sandra Stones, Vivian L Vincent, Janice P Pike, Brian W Pike, Terence D Walton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Smith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Kenneth Brian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(address in North Lincolnshire)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UKIP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Sandra Frances Newsum(P), Linda Sharon Morwood(S), Amanda C Grice, Lisa M Russell, Jardine Burton, Margaret T R C Corbett, Rosina McArthur, Andrea Barton, Amanda-Jane Lonsdale, Carrie Munden</w:t>
            </w:r>
            <w:r>
              <w:rPr>
                <w:sz w:val="16"/>
              </w:rPr>
              <w:t xml:space="preserve">  </w:t>
            </w:r>
          </w:p>
        </w:tc>
      </w:tr>
    </w:tbl>
    <w:p w:rsidR="00B975AA" w:rsidRDefault="00B975AA">
      <w:r>
        <w:br w:type="page"/>
      </w: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41"/>
        <w:gridCol w:w="2040"/>
        <w:gridCol w:w="1949"/>
        <w:gridCol w:w="1406"/>
        <w:gridCol w:w="3112"/>
      </w:tblGrid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lastRenderedPageBreak/>
              <w:t>Swallow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Michael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(address in North Lincolnshire)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Local Conservatives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Donald Newton(P), Carol Ann Newton(S), Deborah J Tindall, Ilona H Clayton, George W Stones, Sandra Stones, Vivian L Vincent, Janice P Pike, Brian W Pike, Terence D Walton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Swift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Stephen John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85 Valley View Drive, Scunthorpe, DN16 3SY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Labour Party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Rebecca Joanne Collinson-Graham(P), Martin M Foster(S), Julie L Foster, Angela Johnson, Dorothy Margaret Letorey, Robert W Mitchell, Richard F Crowston, David Collinson, Michelle Collinson, Andrew Searby</w:t>
            </w:r>
            <w:r>
              <w:rPr>
                <w:sz w:val="16"/>
              </w:rPr>
              <w:t xml:space="preserve">  </w:t>
            </w:r>
          </w:p>
        </w:tc>
      </w:tr>
    </w:tbl>
    <w:p w:rsidR="00B975AA" w:rsidRDefault="00B975AA"/>
    <w:p w:rsidR="00B975AA" w:rsidRDefault="00B975AA"/>
    <w:p w:rsidR="00B975AA" w:rsidRDefault="00B975AA" w:rsidP="00642F84">
      <w:pPr>
        <w:tabs>
          <w:tab w:val="left" w:pos="425"/>
        </w:tabs>
      </w:pPr>
      <w:r>
        <w:t xml:space="preserve">A POLL for the above election will be held on </w:t>
      </w:r>
      <w:r w:rsidRPr="00FB06E9">
        <w:rPr>
          <w:noProof/>
        </w:rPr>
        <w:t>Thursday, 2nd May 2019</w:t>
      </w:r>
      <w:r>
        <w:t xml:space="preserve"> between the hours of </w:t>
      </w:r>
      <w:r w:rsidRPr="00FB06E9">
        <w:rPr>
          <w:noProof/>
        </w:rPr>
        <w:t>7.00am</w:t>
      </w:r>
      <w:r>
        <w:t xml:space="preserve"> and </w:t>
      </w:r>
      <w:r w:rsidRPr="00FB06E9">
        <w:rPr>
          <w:noProof/>
        </w:rPr>
        <w:t>10:00pm</w:t>
      </w:r>
    </w:p>
    <w:p w:rsidR="00B975AA" w:rsidRDefault="00B975AA" w:rsidP="00642F84">
      <w:pPr>
        <w:tabs>
          <w:tab w:val="left" w:pos="425"/>
        </w:tabs>
      </w:pPr>
    </w:p>
    <w:p w:rsidR="00B975AA" w:rsidRDefault="00B975AA" w:rsidP="00642F84">
      <w:pPr>
        <w:tabs>
          <w:tab w:val="left" w:pos="425"/>
        </w:tabs>
      </w:pPr>
      <w:r>
        <w:t xml:space="preserve">The number to be elected is </w:t>
      </w:r>
      <w:r w:rsidRPr="00FB06E9">
        <w:rPr>
          <w:noProof/>
        </w:rPr>
        <w:t>THREE</w:t>
      </w:r>
      <w:r>
        <w:t>.</w:t>
      </w:r>
    </w:p>
    <w:p w:rsidR="00B975AA" w:rsidRDefault="00B975AA" w:rsidP="00642F84">
      <w:pPr>
        <w:tabs>
          <w:tab w:val="left" w:pos="425"/>
        </w:tabs>
      </w:pPr>
    </w:p>
    <w:p w:rsidR="00B975AA" w:rsidRDefault="00B975AA">
      <w:pPr>
        <w:pStyle w:val="Header"/>
        <w:tabs>
          <w:tab w:val="clear" w:pos="4153"/>
          <w:tab w:val="clear" w:pos="8306"/>
        </w:tabs>
        <w:sectPr w:rsidR="00B975AA" w:rsidSect="00B975AA">
          <w:headerReference w:type="even" r:id="rId55"/>
          <w:headerReference w:type="default" r:id="rId56"/>
          <w:footerReference w:type="even" r:id="rId57"/>
          <w:footerReference w:type="default" r:id="rId58"/>
          <w:headerReference w:type="first" r:id="rId59"/>
          <w:footerReference w:type="first" r:id="rId60"/>
          <w:pgSz w:w="11906" w:h="16838"/>
          <w:pgMar w:top="719" w:right="566" w:bottom="719" w:left="720" w:header="708" w:footer="708" w:gutter="0"/>
          <w:pgNumType w:start="1"/>
          <w:cols w:space="708"/>
          <w:docGrid w:linePitch="360"/>
        </w:sectPr>
      </w:pPr>
    </w:p>
    <w:p w:rsidR="00B975AA" w:rsidRDefault="00B975AA">
      <w:pPr>
        <w:jc w:val="center"/>
        <w:rPr>
          <w:b/>
          <w:bCs/>
          <w:sz w:val="40"/>
        </w:rPr>
      </w:pPr>
      <w:r w:rsidRPr="00FB06E9">
        <w:rPr>
          <w:b/>
          <w:bCs/>
          <w:noProof/>
          <w:sz w:val="40"/>
        </w:rPr>
        <w:lastRenderedPageBreak/>
        <w:t>North Lincolnshire Council</w:t>
      </w:r>
    </w:p>
    <w:p w:rsidR="00B975AA" w:rsidRDefault="00B975AA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 xml:space="preserve">Election of </w:t>
      </w:r>
      <w:r w:rsidRPr="00FB06E9">
        <w:rPr>
          <w:b/>
          <w:bCs/>
          <w:noProof/>
          <w:sz w:val="32"/>
        </w:rPr>
        <w:t>a Councillor</w:t>
      </w:r>
    </w:p>
    <w:p w:rsidR="00B975AA" w:rsidRDefault="00B975AA">
      <w:pPr>
        <w:jc w:val="center"/>
        <w:rPr>
          <w:b/>
          <w:bCs/>
          <w:sz w:val="32"/>
        </w:rPr>
      </w:pPr>
      <w:proofErr w:type="gramStart"/>
      <w:r>
        <w:rPr>
          <w:b/>
          <w:bCs/>
          <w:sz w:val="32"/>
        </w:rPr>
        <w:t>for</w:t>
      </w:r>
      <w:proofErr w:type="gramEnd"/>
      <w:r>
        <w:rPr>
          <w:b/>
          <w:bCs/>
          <w:sz w:val="32"/>
        </w:rPr>
        <w:t xml:space="preserve"> the</w:t>
      </w:r>
    </w:p>
    <w:p w:rsidR="00B975AA" w:rsidRDefault="00B975AA">
      <w:pPr>
        <w:jc w:val="center"/>
        <w:rPr>
          <w:b/>
          <w:bCs/>
          <w:sz w:val="32"/>
        </w:rPr>
      </w:pPr>
      <w:r w:rsidRPr="00FB06E9">
        <w:rPr>
          <w:b/>
          <w:bCs/>
          <w:noProof/>
          <w:sz w:val="32"/>
        </w:rPr>
        <w:t>Burringham &amp; Gunness</w:t>
      </w:r>
      <w:r>
        <w:rPr>
          <w:b/>
          <w:bCs/>
          <w:sz w:val="32"/>
        </w:rPr>
        <w:t xml:space="preserve"> </w:t>
      </w:r>
      <w:r w:rsidRPr="00FB06E9">
        <w:rPr>
          <w:b/>
          <w:bCs/>
          <w:noProof/>
          <w:sz w:val="32"/>
        </w:rPr>
        <w:t>Unitary Ward</w:t>
      </w:r>
    </w:p>
    <w:p w:rsidR="00B975AA" w:rsidRDefault="00B975AA">
      <w:pPr>
        <w:jc w:val="center"/>
      </w:pPr>
    </w:p>
    <w:p w:rsidR="00B975AA" w:rsidRDefault="00B975AA">
      <w:pPr>
        <w:jc w:val="center"/>
        <w:outlineLvl w:val="0"/>
        <w:rPr>
          <w:b/>
          <w:bCs/>
          <w:sz w:val="48"/>
        </w:rPr>
      </w:pPr>
      <w:r>
        <w:rPr>
          <w:b/>
          <w:bCs/>
          <w:sz w:val="48"/>
        </w:rPr>
        <w:t>STATEMENT OF PERSONS NOMINATED</w:t>
      </w:r>
    </w:p>
    <w:p w:rsidR="00B975AA" w:rsidRDefault="00B975AA">
      <w:pPr>
        <w:jc w:val="center"/>
        <w:rPr>
          <w:b/>
          <w:bCs/>
          <w:sz w:val="48"/>
        </w:rPr>
      </w:pPr>
      <w:r>
        <w:rPr>
          <w:b/>
          <w:bCs/>
          <w:sz w:val="48"/>
        </w:rPr>
        <w:t>AND</w:t>
      </w:r>
    </w:p>
    <w:p w:rsidR="00B975AA" w:rsidRDefault="00B975AA">
      <w:pPr>
        <w:pStyle w:val="Heading1"/>
      </w:pPr>
      <w:r>
        <w:t>NOTICE OF POLL</w:t>
      </w:r>
    </w:p>
    <w:p w:rsidR="00B975AA" w:rsidRDefault="00B975AA">
      <w:pPr>
        <w:jc w:val="center"/>
        <w:rPr>
          <w:b/>
          <w:bCs/>
        </w:rPr>
      </w:pPr>
    </w:p>
    <w:p w:rsidR="00B975AA" w:rsidRDefault="00B975AA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NOTICE IS HEREBY GIVEN THAT:</w:t>
      </w:r>
    </w:p>
    <w:p w:rsidR="00B975AA" w:rsidRDefault="00B975AA">
      <w:pPr>
        <w:jc w:val="center"/>
      </w:pPr>
    </w:p>
    <w:p w:rsidR="00B975AA" w:rsidRDefault="00B975AA" w:rsidP="00642F84">
      <w:pPr>
        <w:tabs>
          <w:tab w:val="left" w:pos="425"/>
        </w:tabs>
      </w:pPr>
      <w:r>
        <w:t>The following persons have been and stand validly nominated:</w:t>
      </w:r>
    </w:p>
    <w:p w:rsidR="00B975AA" w:rsidRDefault="00B975AA"/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41"/>
        <w:gridCol w:w="2040"/>
        <w:gridCol w:w="1949"/>
        <w:gridCol w:w="1406"/>
        <w:gridCol w:w="3112"/>
      </w:tblGrid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SURNAME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OTHER NAMES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HOME ADDRESS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DESCRIPTION (if any)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NAMES OF THE PROPOSER (P), SECONDER (S) AND THE PERSONS WHO SIGNED THE NOMINATION PAPER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Oldfield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Dave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34 Station Road, Gunness, Scunthorpe, North Lincolnshire, DN15 8TH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Labour Party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Lisa M Gosling(P), Antony K Gosling(S), Keir James Gosling, Susan Earnshaw, Pamela M McIlvaney, Harry McIlvaney, Rosemary E Adair, David Guilfoyle, Deborah Guilfoyle, Jamie Owen Guilfoyle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Walshe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Josh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20 Salmonby Road, Scunthorpe, DN17 2SJ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Local Conservatives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Valerie M Turner(P), Peter G West(S), Peter D West, Mireille West, Victoria I West, Emma Georgina West, Elaine Etchell, Robert J Etchell, George E Gray, Linda Gray</w:t>
            </w:r>
            <w:r>
              <w:rPr>
                <w:sz w:val="16"/>
              </w:rPr>
              <w:t xml:space="preserve">  </w:t>
            </w:r>
          </w:p>
        </w:tc>
      </w:tr>
    </w:tbl>
    <w:p w:rsidR="00B975AA" w:rsidRDefault="00B975AA"/>
    <w:p w:rsidR="00B975AA" w:rsidRDefault="00B975AA"/>
    <w:p w:rsidR="00B975AA" w:rsidRDefault="00B975AA" w:rsidP="00642F84">
      <w:pPr>
        <w:tabs>
          <w:tab w:val="left" w:pos="425"/>
        </w:tabs>
      </w:pPr>
      <w:r>
        <w:t xml:space="preserve">A POLL for the above election will be held on </w:t>
      </w:r>
      <w:r w:rsidRPr="00FB06E9">
        <w:rPr>
          <w:noProof/>
        </w:rPr>
        <w:t>Thursday, 2nd May 2019</w:t>
      </w:r>
      <w:r>
        <w:t xml:space="preserve"> between the hours of </w:t>
      </w:r>
      <w:r w:rsidRPr="00FB06E9">
        <w:rPr>
          <w:noProof/>
        </w:rPr>
        <w:t>7.00am</w:t>
      </w:r>
      <w:r>
        <w:t xml:space="preserve"> and </w:t>
      </w:r>
      <w:r w:rsidRPr="00FB06E9">
        <w:rPr>
          <w:noProof/>
        </w:rPr>
        <w:t>10:00pm</w:t>
      </w:r>
    </w:p>
    <w:p w:rsidR="00B975AA" w:rsidRDefault="00B975AA" w:rsidP="00642F84">
      <w:pPr>
        <w:tabs>
          <w:tab w:val="left" w:pos="425"/>
        </w:tabs>
      </w:pPr>
    </w:p>
    <w:p w:rsidR="00B975AA" w:rsidRDefault="00B975AA" w:rsidP="00642F84">
      <w:pPr>
        <w:tabs>
          <w:tab w:val="left" w:pos="425"/>
        </w:tabs>
      </w:pPr>
      <w:r>
        <w:t xml:space="preserve">The number to be elected is </w:t>
      </w:r>
      <w:r w:rsidRPr="00FB06E9">
        <w:rPr>
          <w:noProof/>
        </w:rPr>
        <w:t>ONE</w:t>
      </w:r>
      <w:r>
        <w:t>.</w:t>
      </w:r>
    </w:p>
    <w:p w:rsidR="00B975AA" w:rsidRDefault="00B975AA" w:rsidP="00642F84">
      <w:pPr>
        <w:tabs>
          <w:tab w:val="left" w:pos="425"/>
        </w:tabs>
      </w:pPr>
    </w:p>
    <w:p w:rsidR="00B975AA" w:rsidRPr="00B975AA" w:rsidRDefault="00B975AA" w:rsidP="00642F84">
      <w:pPr>
        <w:tabs>
          <w:tab w:val="left" w:pos="425"/>
        </w:tabs>
        <w:rPr>
          <w:b/>
        </w:rPr>
      </w:pPr>
      <w:r w:rsidRPr="00B975AA">
        <w:rPr>
          <w:b/>
          <w:noProof/>
        </w:rPr>
        <w:t>This Election is Combined With an Election of Parish Councillors for Burringham Parish which is being held on the same day</w:t>
      </w:r>
    </w:p>
    <w:p w:rsidR="00B975AA" w:rsidRDefault="00B975AA">
      <w:pPr>
        <w:pStyle w:val="Header"/>
        <w:tabs>
          <w:tab w:val="clear" w:pos="4153"/>
          <w:tab w:val="clear" w:pos="8306"/>
        </w:tabs>
        <w:sectPr w:rsidR="00B975AA" w:rsidSect="00B975AA">
          <w:headerReference w:type="even" r:id="rId61"/>
          <w:headerReference w:type="default" r:id="rId62"/>
          <w:footerReference w:type="even" r:id="rId63"/>
          <w:footerReference w:type="default" r:id="rId64"/>
          <w:headerReference w:type="first" r:id="rId65"/>
          <w:footerReference w:type="first" r:id="rId66"/>
          <w:pgSz w:w="11906" w:h="16838"/>
          <w:pgMar w:top="719" w:right="566" w:bottom="719" w:left="720" w:header="708" w:footer="708" w:gutter="0"/>
          <w:pgNumType w:start="1"/>
          <w:cols w:space="708"/>
          <w:docGrid w:linePitch="360"/>
        </w:sectPr>
      </w:pPr>
    </w:p>
    <w:p w:rsidR="00B975AA" w:rsidRDefault="00B975AA">
      <w:pPr>
        <w:jc w:val="center"/>
        <w:rPr>
          <w:b/>
          <w:bCs/>
          <w:sz w:val="40"/>
        </w:rPr>
      </w:pPr>
      <w:r w:rsidRPr="00FB06E9">
        <w:rPr>
          <w:b/>
          <w:bCs/>
          <w:noProof/>
          <w:sz w:val="40"/>
        </w:rPr>
        <w:lastRenderedPageBreak/>
        <w:t>North Lincolnshire Council</w:t>
      </w:r>
    </w:p>
    <w:p w:rsidR="00B975AA" w:rsidRDefault="00B975AA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 xml:space="preserve">Election of </w:t>
      </w:r>
      <w:r w:rsidRPr="00FB06E9">
        <w:rPr>
          <w:b/>
          <w:bCs/>
          <w:noProof/>
          <w:sz w:val="32"/>
        </w:rPr>
        <w:t>Councillors</w:t>
      </w:r>
    </w:p>
    <w:p w:rsidR="00B975AA" w:rsidRDefault="00B975AA">
      <w:pPr>
        <w:jc w:val="center"/>
        <w:rPr>
          <w:b/>
          <w:bCs/>
          <w:sz w:val="32"/>
        </w:rPr>
      </w:pPr>
      <w:proofErr w:type="gramStart"/>
      <w:r>
        <w:rPr>
          <w:b/>
          <w:bCs/>
          <w:sz w:val="32"/>
        </w:rPr>
        <w:t>for</w:t>
      </w:r>
      <w:proofErr w:type="gramEnd"/>
      <w:r>
        <w:rPr>
          <w:b/>
          <w:bCs/>
          <w:sz w:val="32"/>
        </w:rPr>
        <w:t xml:space="preserve"> the</w:t>
      </w:r>
    </w:p>
    <w:p w:rsidR="00B975AA" w:rsidRDefault="00B975AA">
      <w:pPr>
        <w:jc w:val="center"/>
        <w:rPr>
          <w:b/>
          <w:bCs/>
          <w:sz w:val="32"/>
        </w:rPr>
      </w:pPr>
      <w:r w:rsidRPr="00FB06E9">
        <w:rPr>
          <w:b/>
          <w:bCs/>
          <w:noProof/>
          <w:sz w:val="32"/>
        </w:rPr>
        <w:t>Burton upon Stather &amp; Winterton</w:t>
      </w:r>
      <w:r>
        <w:rPr>
          <w:b/>
          <w:bCs/>
          <w:sz w:val="32"/>
        </w:rPr>
        <w:t xml:space="preserve"> </w:t>
      </w:r>
      <w:r w:rsidRPr="00FB06E9">
        <w:rPr>
          <w:b/>
          <w:bCs/>
          <w:noProof/>
          <w:sz w:val="32"/>
        </w:rPr>
        <w:t>Unitary Ward</w:t>
      </w:r>
    </w:p>
    <w:p w:rsidR="00B975AA" w:rsidRDefault="00B975AA">
      <w:pPr>
        <w:jc w:val="center"/>
      </w:pPr>
    </w:p>
    <w:p w:rsidR="00B975AA" w:rsidRDefault="00B975AA">
      <w:pPr>
        <w:jc w:val="center"/>
        <w:outlineLvl w:val="0"/>
        <w:rPr>
          <w:b/>
          <w:bCs/>
          <w:sz w:val="48"/>
        </w:rPr>
      </w:pPr>
      <w:r>
        <w:rPr>
          <w:b/>
          <w:bCs/>
          <w:sz w:val="48"/>
        </w:rPr>
        <w:t>STATEMENT OF PERSONS NOMINATED</w:t>
      </w:r>
    </w:p>
    <w:p w:rsidR="00B975AA" w:rsidRDefault="00B975AA">
      <w:pPr>
        <w:jc w:val="center"/>
        <w:rPr>
          <w:b/>
          <w:bCs/>
          <w:sz w:val="48"/>
        </w:rPr>
      </w:pPr>
      <w:r>
        <w:rPr>
          <w:b/>
          <w:bCs/>
          <w:sz w:val="48"/>
        </w:rPr>
        <w:t>AND</w:t>
      </w:r>
    </w:p>
    <w:p w:rsidR="00B975AA" w:rsidRDefault="00B975AA">
      <w:pPr>
        <w:pStyle w:val="Heading1"/>
      </w:pPr>
      <w:r>
        <w:t>NOTICE OF POLL</w:t>
      </w:r>
    </w:p>
    <w:p w:rsidR="00B975AA" w:rsidRDefault="00B975AA">
      <w:pPr>
        <w:jc w:val="center"/>
        <w:rPr>
          <w:b/>
          <w:bCs/>
        </w:rPr>
      </w:pPr>
    </w:p>
    <w:p w:rsidR="00B975AA" w:rsidRDefault="00B975AA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NOTICE IS HEREBY GIVEN THAT:</w:t>
      </w:r>
    </w:p>
    <w:p w:rsidR="00B975AA" w:rsidRDefault="00B975AA">
      <w:pPr>
        <w:jc w:val="center"/>
      </w:pPr>
    </w:p>
    <w:p w:rsidR="00B975AA" w:rsidRDefault="00B975AA" w:rsidP="00642F84">
      <w:pPr>
        <w:tabs>
          <w:tab w:val="left" w:pos="425"/>
        </w:tabs>
      </w:pPr>
      <w:r>
        <w:t>The following persons have been and stand validly nominated:</w:t>
      </w:r>
    </w:p>
    <w:p w:rsidR="00B975AA" w:rsidRDefault="00B975AA"/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41"/>
        <w:gridCol w:w="2040"/>
        <w:gridCol w:w="1949"/>
        <w:gridCol w:w="1406"/>
        <w:gridCol w:w="3112"/>
      </w:tblGrid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SURNAME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OTHER NAMES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HOME ADDRESS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DESCRIPTION (if any)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NAMES OF THE PROPOSER (P), SECONDER (S) AND THE PERSONS WHO SIGNED THE NOMINATION PAPER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Marper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Elaine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32 High Street, Burton Upon Stather, North Lincolnshire, DN15 9DE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Local Conservatives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Stephen P Smith(P), Gordon Jackson(S), Vivienne M Jackson, Michael Collins, Chris Horsely, Michael James Burgin, Ralph Ogg, Frances Altoft, Steven Hodson, Helen E Rowson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Maw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Stuart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23 Earlsgate, Winterton, DN15 9SS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Labour Party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Paul Mumby(P), Susan Maw(S), Barry Gardner, Sharon J Gardner, Sarah Jarvis, Melanie Burbridge, Bernard V Tong, Ann E Tong, Ian A Cawsey, Lucinda Clare Hopkins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McCartan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Paul Patrick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11 Sowers Lane, Winterton, DN15 9SA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Labour Party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Paul Mumby(P), Susan Maw(S), Barry Gardner, Sharon J Gardner, Sarah Jarvis, Melanie Burbridge, Bernard V Tong, Ann E Tong, Ian A Cawsey, Richard Beaumont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Mumby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Vicky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9 Southfield Road, Winterton, DN15 9XE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Labour Party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Paul Mumby(P), Susan Maw(S), Barry Gardner, Sharon J Gardner, Sarah Jarvis, Melanie Burbridge, Bernard V Tong, Ann E Tong, Ian A Cawsey, Lucinda Clare Hopkins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Ogg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Ralph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East Dale Farm, Coleby, North Lincolnshire, DN15 9AL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Local Conservatives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Alan G Batley(P), Donald Johnson(S), Ian J Williamson, Ian W Dowson, John D White, Neil Vessey, Christopher Paul Taylor, Richard Fox, Joan S Robinson, Roy Marriott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Rowson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Helen Elizabeth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Sandy Cottage, Walcot Hall Farm, DN15 9JT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Local Conservatives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Freda Mary Ducker(P), Julia C Hutchings(S), Alan G Batley, Lee Robert Scargill, Susan C May, Patricia R Harrison, Margaret J Jaques, Peter E Collins, Colin Chafer, Kerry McGrath</w:t>
            </w:r>
            <w:r>
              <w:rPr>
                <w:sz w:val="16"/>
              </w:rPr>
              <w:t xml:space="preserve">  </w:t>
            </w:r>
          </w:p>
        </w:tc>
      </w:tr>
    </w:tbl>
    <w:p w:rsidR="00B975AA" w:rsidRDefault="00B975AA" w:rsidP="00642F84">
      <w:pPr>
        <w:tabs>
          <w:tab w:val="left" w:pos="425"/>
        </w:tabs>
      </w:pPr>
      <w:r>
        <w:t xml:space="preserve">A POLL for the above election will be held on </w:t>
      </w:r>
      <w:r w:rsidRPr="00FB06E9">
        <w:rPr>
          <w:noProof/>
        </w:rPr>
        <w:t>Thursday, 2nd May 2019</w:t>
      </w:r>
      <w:r>
        <w:t xml:space="preserve"> between the hours of </w:t>
      </w:r>
      <w:r w:rsidRPr="00FB06E9">
        <w:rPr>
          <w:noProof/>
        </w:rPr>
        <w:t>7.00am</w:t>
      </w:r>
      <w:r>
        <w:t xml:space="preserve"> and </w:t>
      </w:r>
      <w:r w:rsidRPr="00FB06E9">
        <w:rPr>
          <w:noProof/>
        </w:rPr>
        <w:t>10:00pm</w:t>
      </w:r>
    </w:p>
    <w:p w:rsidR="00B975AA" w:rsidRDefault="00B975AA" w:rsidP="00642F84">
      <w:pPr>
        <w:tabs>
          <w:tab w:val="left" w:pos="425"/>
        </w:tabs>
      </w:pPr>
      <w:r>
        <w:t xml:space="preserve">The number to be elected is </w:t>
      </w:r>
      <w:r w:rsidRPr="00FB06E9">
        <w:rPr>
          <w:noProof/>
        </w:rPr>
        <w:t>THREE</w:t>
      </w:r>
      <w:r>
        <w:t>.</w:t>
      </w:r>
    </w:p>
    <w:p w:rsidR="00B975AA" w:rsidRPr="00B975AA" w:rsidRDefault="00B975AA" w:rsidP="00642F84">
      <w:pPr>
        <w:tabs>
          <w:tab w:val="left" w:pos="425"/>
        </w:tabs>
        <w:rPr>
          <w:b/>
        </w:rPr>
      </w:pPr>
      <w:r w:rsidRPr="00B975AA">
        <w:rPr>
          <w:b/>
          <w:noProof/>
        </w:rPr>
        <w:t>This Election is Combined With an Election of Parish Councillors for Winteringham, Winterton Parishes which is being held on the same day</w:t>
      </w:r>
    </w:p>
    <w:p w:rsidR="00B975AA" w:rsidRDefault="00B975AA">
      <w:pPr>
        <w:pStyle w:val="Header"/>
        <w:tabs>
          <w:tab w:val="clear" w:pos="4153"/>
          <w:tab w:val="clear" w:pos="8306"/>
        </w:tabs>
        <w:sectPr w:rsidR="00B975AA" w:rsidSect="00B975AA">
          <w:headerReference w:type="even" r:id="rId67"/>
          <w:headerReference w:type="default" r:id="rId68"/>
          <w:footerReference w:type="even" r:id="rId69"/>
          <w:footerReference w:type="default" r:id="rId70"/>
          <w:headerReference w:type="first" r:id="rId71"/>
          <w:footerReference w:type="first" r:id="rId72"/>
          <w:pgSz w:w="11906" w:h="16838"/>
          <w:pgMar w:top="719" w:right="566" w:bottom="719" w:left="720" w:header="708" w:footer="708" w:gutter="0"/>
          <w:pgNumType w:start="1"/>
          <w:cols w:space="708"/>
          <w:docGrid w:linePitch="360"/>
        </w:sectPr>
      </w:pPr>
    </w:p>
    <w:p w:rsidR="00B975AA" w:rsidRDefault="00B975AA">
      <w:pPr>
        <w:jc w:val="center"/>
        <w:rPr>
          <w:b/>
          <w:bCs/>
          <w:sz w:val="40"/>
        </w:rPr>
      </w:pPr>
      <w:r w:rsidRPr="00FB06E9">
        <w:rPr>
          <w:b/>
          <w:bCs/>
          <w:noProof/>
          <w:sz w:val="40"/>
        </w:rPr>
        <w:lastRenderedPageBreak/>
        <w:t>North Lincolnshire Council</w:t>
      </w:r>
    </w:p>
    <w:p w:rsidR="00B975AA" w:rsidRDefault="00B975AA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 xml:space="preserve">Election of </w:t>
      </w:r>
      <w:r w:rsidRPr="00FB06E9">
        <w:rPr>
          <w:b/>
          <w:bCs/>
          <w:noProof/>
          <w:sz w:val="32"/>
        </w:rPr>
        <w:t>Councillors</w:t>
      </w:r>
    </w:p>
    <w:p w:rsidR="00B975AA" w:rsidRDefault="00B975AA">
      <w:pPr>
        <w:jc w:val="center"/>
        <w:rPr>
          <w:b/>
          <w:bCs/>
          <w:sz w:val="32"/>
        </w:rPr>
      </w:pPr>
      <w:proofErr w:type="gramStart"/>
      <w:r>
        <w:rPr>
          <w:b/>
          <w:bCs/>
          <w:sz w:val="32"/>
        </w:rPr>
        <w:t>for</w:t>
      </w:r>
      <w:proofErr w:type="gramEnd"/>
      <w:r>
        <w:rPr>
          <w:b/>
          <w:bCs/>
          <w:sz w:val="32"/>
        </w:rPr>
        <w:t xml:space="preserve"> the</w:t>
      </w:r>
    </w:p>
    <w:p w:rsidR="00B975AA" w:rsidRDefault="00B975AA">
      <w:pPr>
        <w:jc w:val="center"/>
        <w:rPr>
          <w:b/>
          <w:bCs/>
          <w:sz w:val="32"/>
        </w:rPr>
      </w:pPr>
      <w:r w:rsidRPr="00FB06E9">
        <w:rPr>
          <w:b/>
          <w:bCs/>
          <w:noProof/>
          <w:sz w:val="32"/>
        </w:rPr>
        <w:t>Crosby &amp; Park</w:t>
      </w:r>
      <w:r>
        <w:rPr>
          <w:b/>
          <w:bCs/>
          <w:sz w:val="32"/>
        </w:rPr>
        <w:t xml:space="preserve"> </w:t>
      </w:r>
      <w:r w:rsidRPr="00FB06E9">
        <w:rPr>
          <w:b/>
          <w:bCs/>
          <w:noProof/>
          <w:sz w:val="32"/>
        </w:rPr>
        <w:t>Unitary Ward</w:t>
      </w:r>
    </w:p>
    <w:p w:rsidR="00B975AA" w:rsidRDefault="00B975AA">
      <w:pPr>
        <w:jc w:val="center"/>
      </w:pPr>
    </w:p>
    <w:p w:rsidR="00B975AA" w:rsidRDefault="00B975AA">
      <w:pPr>
        <w:jc w:val="center"/>
        <w:outlineLvl w:val="0"/>
        <w:rPr>
          <w:b/>
          <w:bCs/>
          <w:sz w:val="48"/>
        </w:rPr>
      </w:pPr>
      <w:r>
        <w:rPr>
          <w:b/>
          <w:bCs/>
          <w:sz w:val="48"/>
        </w:rPr>
        <w:t>STATEMENT OF PERSONS NOMINATED</w:t>
      </w:r>
    </w:p>
    <w:p w:rsidR="00B975AA" w:rsidRDefault="00B975AA">
      <w:pPr>
        <w:jc w:val="center"/>
        <w:rPr>
          <w:b/>
          <w:bCs/>
          <w:sz w:val="48"/>
        </w:rPr>
      </w:pPr>
      <w:r>
        <w:rPr>
          <w:b/>
          <w:bCs/>
          <w:sz w:val="48"/>
        </w:rPr>
        <w:t>AND</w:t>
      </w:r>
    </w:p>
    <w:p w:rsidR="00B975AA" w:rsidRDefault="00B975AA">
      <w:pPr>
        <w:pStyle w:val="Heading1"/>
      </w:pPr>
      <w:r>
        <w:t>NOTICE OF POLL</w:t>
      </w:r>
    </w:p>
    <w:p w:rsidR="00B975AA" w:rsidRDefault="00B975AA">
      <w:pPr>
        <w:jc w:val="center"/>
        <w:rPr>
          <w:b/>
          <w:bCs/>
        </w:rPr>
      </w:pPr>
    </w:p>
    <w:p w:rsidR="00B975AA" w:rsidRDefault="00B975AA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NOTICE IS HEREBY GIVEN THAT:</w:t>
      </w:r>
    </w:p>
    <w:p w:rsidR="00B975AA" w:rsidRDefault="00B975AA">
      <w:pPr>
        <w:jc w:val="center"/>
      </w:pPr>
    </w:p>
    <w:p w:rsidR="00B975AA" w:rsidRDefault="00B975AA" w:rsidP="00642F84">
      <w:pPr>
        <w:tabs>
          <w:tab w:val="left" w:pos="425"/>
        </w:tabs>
      </w:pPr>
      <w:r>
        <w:t>The following persons have been and stand validly nominated:</w:t>
      </w:r>
    </w:p>
    <w:p w:rsidR="00B975AA" w:rsidRDefault="00B975AA"/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41"/>
        <w:gridCol w:w="2040"/>
        <w:gridCol w:w="1949"/>
        <w:gridCol w:w="1406"/>
        <w:gridCol w:w="3112"/>
      </w:tblGrid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SURNAME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OTHER NAMES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HOME ADDRESS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DESCRIPTION (if any)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NAMES OF THE PROPOSER (P), SECONDER (S) AND THE PERSONS WHO SIGNED THE NOMINATION PAPER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Allen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Mary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(address in North Lincolnshire)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Local Conservatives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Victor S Wilson(P), Paul R Everett(S), Deborah Whitwood, Norman G Drury, Zubaida B Hyder, Nehaluddin Hyder, Marjorie F Beecroft, Nirmala A Pais, Victor Pais, Trevor W Douglas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Bunyan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Arthur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(address in North Lincolnshire)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Local Conservatives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Victor S Wilson(P), Paul R Everett(S), Deborah Whitwood, Norman G Drury, Zubaida B Hyder, Nehaluddin Hyder, Marjorie F Beecroft, Nirmala A Pais, Victor Pais, Trevor W Douglas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Eckhardt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Jennie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(address in North Lincolnshire)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Local Conservatives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Victor S Wilson(P), Paul R Everett(S), Deborah Whitwood, Norman G Drury, Zubaida B Hyder, Nehaluddin Hyder, Marjorie F Beecroft, Nirmala A Pais, Victor Pais, Trevor W Douglas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Kirk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Mark Anton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4 Ashdown Avenue, Scunthorpe, North Lincolnshire, DN15 8HD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Labour Party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Angela L Dye(P), James S Harding(S), Margaret Harding, John E Akers, Petula F M Akers, Isobel B Hutton, Michael E Fish, Christopher Neil Glass, Anne-Marie Sowerby, Shania Zion Sowerby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O'Sullivan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Christine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59 West Common Gardens, Scunthorpe, DN17 1EJ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Labour Party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Angela L Dye(P), James S Harding(S), Margaret Harding, John E Akers, Petula F M Akers, Isobel B Hutton, Michael E Fish, Christopher Neil Glass, Anne-Marie Sowerby, Shania Zion Sowerby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Southern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Darryl George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41 Long Road, Scunthorpe, North Lincolnshire, DN15 8HG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Labour Party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Angela L Dye(P), James S Harding(S), Margaret Harding, John E Akers, Petula F M Akers, Isobel B Hutton, Michael E Fish, Christopher Neil Glass, Anne-Marie Sowerby, Shania Zion Sowerby</w:t>
            </w:r>
            <w:r>
              <w:rPr>
                <w:sz w:val="16"/>
              </w:rPr>
              <w:t xml:space="preserve">  </w:t>
            </w:r>
          </w:p>
        </w:tc>
      </w:tr>
    </w:tbl>
    <w:p w:rsidR="00B975AA" w:rsidRDefault="00B975AA" w:rsidP="00642F84">
      <w:pPr>
        <w:tabs>
          <w:tab w:val="left" w:pos="425"/>
        </w:tabs>
      </w:pPr>
      <w:r>
        <w:t xml:space="preserve">A POLL for the above election will be held on </w:t>
      </w:r>
      <w:r w:rsidRPr="00FB06E9">
        <w:rPr>
          <w:noProof/>
        </w:rPr>
        <w:t>Thursday, 2nd May 2019</w:t>
      </w:r>
      <w:r>
        <w:t xml:space="preserve"> between the hours of </w:t>
      </w:r>
      <w:r w:rsidRPr="00FB06E9">
        <w:rPr>
          <w:noProof/>
        </w:rPr>
        <w:t>7.00am</w:t>
      </w:r>
      <w:r>
        <w:t xml:space="preserve"> and </w:t>
      </w:r>
      <w:r w:rsidRPr="00FB06E9">
        <w:rPr>
          <w:noProof/>
        </w:rPr>
        <w:t>10:00pm</w:t>
      </w:r>
    </w:p>
    <w:p w:rsidR="00B975AA" w:rsidRDefault="00B975AA" w:rsidP="00642F84">
      <w:pPr>
        <w:tabs>
          <w:tab w:val="left" w:pos="425"/>
        </w:tabs>
      </w:pPr>
    </w:p>
    <w:p w:rsidR="00B975AA" w:rsidRDefault="00ED0241" w:rsidP="00642F84">
      <w:pPr>
        <w:tabs>
          <w:tab w:val="left" w:pos="425"/>
        </w:tabs>
      </w:pPr>
      <w:r>
        <w:t>T</w:t>
      </w:r>
      <w:r w:rsidR="00B975AA">
        <w:t xml:space="preserve">he number to be elected is </w:t>
      </w:r>
      <w:r w:rsidR="00B975AA" w:rsidRPr="00FB06E9">
        <w:rPr>
          <w:noProof/>
        </w:rPr>
        <w:t>THREE</w:t>
      </w:r>
      <w:r w:rsidR="00B975AA">
        <w:t>.</w:t>
      </w:r>
    </w:p>
    <w:p w:rsidR="00B975AA" w:rsidRDefault="00B975AA">
      <w:pPr>
        <w:pStyle w:val="Header"/>
        <w:tabs>
          <w:tab w:val="clear" w:pos="4153"/>
          <w:tab w:val="clear" w:pos="8306"/>
        </w:tabs>
        <w:sectPr w:rsidR="00B975AA" w:rsidSect="00B975AA">
          <w:headerReference w:type="even" r:id="rId73"/>
          <w:headerReference w:type="default" r:id="rId74"/>
          <w:footerReference w:type="even" r:id="rId75"/>
          <w:footerReference w:type="default" r:id="rId76"/>
          <w:headerReference w:type="first" r:id="rId77"/>
          <w:footerReference w:type="first" r:id="rId78"/>
          <w:pgSz w:w="11906" w:h="16838"/>
          <w:pgMar w:top="719" w:right="566" w:bottom="719" w:left="720" w:header="708" w:footer="708" w:gutter="0"/>
          <w:pgNumType w:start="1"/>
          <w:cols w:space="708"/>
          <w:docGrid w:linePitch="360"/>
        </w:sectPr>
      </w:pPr>
    </w:p>
    <w:p w:rsidR="00B975AA" w:rsidRDefault="00B975AA">
      <w:pPr>
        <w:jc w:val="center"/>
        <w:rPr>
          <w:b/>
          <w:bCs/>
          <w:sz w:val="40"/>
        </w:rPr>
      </w:pPr>
      <w:r w:rsidRPr="00FB06E9">
        <w:rPr>
          <w:b/>
          <w:bCs/>
          <w:noProof/>
          <w:sz w:val="40"/>
        </w:rPr>
        <w:lastRenderedPageBreak/>
        <w:t>North Lincolnshire Council</w:t>
      </w:r>
    </w:p>
    <w:p w:rsidR="00B975AA" w:rsidRDefault="00B975AA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 xml:space="preserve">Election of </w:t>
      </w:r>
      <w:r w:rsidRPr="00FB06E9">
        <w:rPr>
          <w:b/>
          <w:bCs/>
          <w:noProof/>
          <w:sz w:val="32"/>
        </w:rPr>
        <w:t>Councillors</w:t>
      </w:r>
    </w:p>
    <w:p w:rsidR="00B975AA" w:rsidRDefault="00B975AA">
      <w:pPr>
        <w:jc w:val="center"/>
        <w:rPr>
          <w:b/>
          <w:bCs/>
          <w:sz w:val="32"/>
        </w:rPr>
      </w:pPr>
      <w:proofErr w:type="gramStart"/>
      <w:r>
        <w:rPr>
          <w:b/>
          <w:bCs/>
          <w:sz w:val="32"/>
        </w:rPr>
        <w:t>for</w:t>
      </w:r>
      <w:proofErr w:type="gramEnd"/>
      <w:r>
        <w:rPr>
          <w:b/>
          <w:bCs/>
          <w:sz w:val="32"/>
        </w:rPr>
        <w:t xml:space="preserve"> the</w:t>
      </w:r>
    </w:p>
    <w:p w:rsidR="00B975AA" w:rsidRDefault="00B975AA">
      <w:pPr>
        <w:jc w:val="center"/>
        <w:rPr>
          <w:b/>
          <w:bCs/>
          <w:sz w:val="32"/>
        </w:rPr>
      </w:pPr>
      <w:r w:rsidRPr="00FB06E9">
        <w:rPr>
          <w:b/>
          <w:bCs/>
          <w:noProof/>
          <w:sz w:val="32"/>
        </w:rPr>
        <w:t>Ferry</w:t>
      </w:r>
      <w:r>
        <w:rPr>
          <w:b/>
          <w:bCs/>
          <w:sz w:val="32"/>
        </w:rPr>
        <w:t xml:space="preserve"> </w:t>
      </w:r>
      <w:r w:rsidRPr="00FB06E9">
        <w:rPr>
          <w:b/>
          <w:bCs/>
          <w:noProof/>
          <w:sz w:val="32"/>
        </w:rPr>
        <w:t>Unitary Ward</w:t>
      </w:r>
    </w:p>
    <w:p w:rsidR="00B975AA" w:rsidRDefault="00B975AA">
      <w:pPr>
        <w:jc w:val="center"/>
      </w:pPr>
    </w:p>
    <w:p w:rsidR="00B975AA" w:rsidRDefault="00B975AA">
      <w:pPr>
        <w:jc w:val="center"/>
        <w:outlineLvl w:val="0"/>
        <w:rPr>
          <w:b/>
          <w:bCs/>
          <w:sz w:val="48"/>
        </w:rPr>
      </w:pPr>
      <w:r>
        <w:rPr>
          <w:b/>
          <w:bCs/>
          <w:sz w:val="48"/>
        </w:rPr>
        <w:t>STATEMENT OF PERSONS NOMINATED</w:t>
      </w:r>
    </w:p>
    <w:p w:rsidR="00B975AA" w:rsidRDefault="00B975AA">
      <w:pPr>
        <w:jc w:val="center"/>
        <w:rPr>
          <w:b/>
          <w:bCs/>
          <w:sz w:val="48"/>
        </w:rPr>
      </w:pPr>
      <w:r>
        <w:rPr>
          <w:b/>
          <w:bCs/>
          <w:sz w:val="48"/>
        </w:rPr>
        <w:t>AND</w:t>
      </w:r>
    </w:p>
    <w:p w:rsidR="00B975AA" w:rsidRDefault="00B975AA">
      <w:pPr>
        <w:pStyle w:val="Heading1"/>
      </w:pPr>
      <w:r>
        <w:t>NOTICE OF POLL</w:t>
      </w:r>
    </w:p>
    <w:p w:rsidR="00B975AA" w:rsidRDefault="00B975AA">
      <w:pPr>
        <w:jc w:val="center"/>
        <w:rPr>
          <w:b/>
          <w:bCs/>
        </w:rPr>
      </w:pPr>
    </w:p>
    <w:p w:rsidR="00B975AA" w:rsidRDefault="00B975AA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NOTICE IS HEREBY GIVEN THAT:</w:t>
      </w:r>
    </w:p>
    <w:p w:rsidR="00B975AA" w:rsidRDefault="00B975AA">
      <w:pPr>
        <w:jc w:val="center"/>
      </w:pPr>
    </w:p>
    <w:p w:rsidR="00B975AA" w:rsidRDefault="00B975AA" w:rsidP="00642F84">
      <w:pPr>
        <w:tabs>
          <w:tab w:val="left" w:pos="425"/>
        </w:tabs>
      </w:pPr>
      <w:r>
        <w:t>The following persons have been and stand validly nominated:</w:t>
      </w:r>
    </w:p>
    <w:p w:rsidR="00B975AA" w:rsidRDefault="00B975AA"/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41"/>
        <w:gridCol w:w="2040"/>
        <w:gridCol w:w="1949"/>
        <w:gridCol w:w="1406"/>
        <w:gridCol w:w="3112"/>
      </w:tblGrid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SURNAME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OTHER NAMES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HOME ADDRESS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DESCRIPTION (if any)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NAMES OF THE PROPOSER (P), SECONDER (S) AND THE PERSONS WHO SIGNED THE NOMINATION PAPER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Abbott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Emma Louise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(address in North Lincolnshire)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Labour Party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Jayne L Gale(P), Paul D Wilkinson(S), Terry Maynard, Lorraine Gibbins, Steve Gibbins, Rosemary Abbott, Daniel Abbott, Andrew Cundell, Patricia A Roberts, Philip J Roberts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Clark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Peter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(address in North Lincolnshire)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Local Conservatives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Carol Clark(P), Richard Hannigan(S), Andrew Miller, Roy S Brixton, John E Morris, Valerie Morris, William D Kirkby, Noel Portess, George W Turner, George F Williams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Cleghorn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Mark William Charles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(address in North Lincolnshire)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Independent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Joanne Lesley Cleghorn(P), Rebecca Hansen(S), Kate Elizabeth Steven, Kirsty Hudson, Darran Hudson, John Michael Turgoose, Elaine Ryder, Christopher Ryder, Stephen James Wash, Jane Williams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Fawcett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Rebecca Jane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The Porch, 1 North End, Goxhill, DN19 7JT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Green Party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Susan E Stephenson(P), Shirley Tull(S), Andrew M Moorse, William Tull, Andrew Cundell, Janine M Cook, Pauline Dewson, Brian Dewson, Terry Maynard, Lorraine Gibbins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Gale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Jayne Louise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Crew Cottage, Staple Road, South Killingholme, North Lincolnshire, DN40 3ER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Labour Party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Kenneth W Hesketh(P), Joan Hesketh(S), Paul D Wilkinson, Emma Louise Abbott, Maureen Price, Stephanie White, William L Melarkey, Frederick Coxon, Linda A Coxon, David Schofield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Hannigan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Richard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24 East End, Kirmington, North Lincolnshire, DN39 6YS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Local Conservatives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Peter Clark(P), Terence D Marsden(S), Anne Hannigan, Michael A L'Angellier, Nicola H L'Angellier, Brenda G Sketchley, Trevor J Mason, Susan M Knight, Trevor A Walton, William A Stringfellow</w:t>
            </w:r>
            <w:r>
              <w:rPr>
                <w:sz w:val="16"/>
              </w:rPr>
              <w:t xml:space="preserve">  </w:t>
            </w:r>
          </w:p>
        </w:tc>
      </w:tr>
    </w:tbl>
    <w:p w:rsidR="00B975AA" w:rsidRDefault="00B975AA">
      <w:r>
        <w:br w:type="page"/>
      </w: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41"/>
        <w:gridCol w:w="2040"/>
        <w:gridCol w:w="1949"/>
        <w:gridCol w:w="1406"/>
        <w:gridCol w:w="3112"/>
      </w:tblGrid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lastRenderedPageBreak/>
              <w:t>Hesketh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Kenneth William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19 Pilgrims Close, South Killingholme, DN40 3HE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Labour Party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Jayne L Gale(P), Joan Hesketh(S), Maureen Price, Paul D Wilkinson, Stephanie White, Victoria J Bal, Ruby Emine Bal, Emma Louise Abbott, William L Melarkey, David Schofield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Wells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David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(address in North Lincolnshire)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Local Conservatives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Peter Clark(P), Richard Hannigan(S), Anne Hannigan, Suzanne Stringfellow, William A Stringfellow, Lucy Joanne Burdin, Jonathan Richard Burdin, Terence D Marsden, Sally Martin, Rebekah Ruth Margaret Wheeler</w:t>
            </w:r>
            <w:r>
              <w:rPr>
                <w:sz w:val="16"/>
              </w:rPr>
              <w:t xml:space="preserve">  </w:t>
            </w:r>
          </w:p>
        </w:tc>
      </w:tr>
    </w:tbl>
    <w:p w:rsidR="00B975AA" w:rsidRDefault="00B975AA"/>
    <w:p w:rsidR="00B975AA" w:rsidRDefault="00B975AA"/>
    <w:p w:rsidR="00B975AA" w:rsidRDefault="00B975AA" w:rsidP="00642F84">
      <w:pPr>
        <w:tabs>
          <w:tab w:val="left" w:pos="425"/>
        </w:tabs>
      </w:pPr>
      <w:r>
        <w:t xml:space="preserve">A POLL for the above election will be held on </w:t>
      </w:r>
      <w:r w:rsidRPr="00FB06E9">
        <w:rPr>
          <w:noProof/>
        </w:rPr>
        <w:t>Thursday, 2nd May 2019</w:t>
      </w:r>
      <w:r>
        <w:t xml:space="preserve"> between the hours of </w:t>
      </w:r>
      <w:r w:rsidRPr="00FB06E9">
        <w:rPr>
          <w:noProof/>
        </w:rPr>
        <w:t>7.00am</w:t>
      </w:r>
      <w:r>
        <w:t xml:space="preserve"> and </w:t>
      </w:r>
      <w:r w:rsidRPr="00FB06E9">
        <w:rPr>
          <w:noProof/>
        </w:rPr>
        <w:t>10:00pm</w:t>
      </w:r>
    </w:p>
    <w:p w:rsidR="00B975AA" w:rsidRDefault="00B975AA" w:rsidP="00642F84">
      <w:pPr>
        <w:tabs>
          <w:tab w:val="left" w:pos="425"/>
        </w:tabs>
      </w:pPr>
    </w:p>
    <w:p w:rsidR="00B975AA" w:rsidRDefault="00B975AA" w:rsidP="00642F84">
      <w:pPr>
        <w:tabs>
          <w:tab w:val="left" w:pos="425"/>
        </w:tabs>
      </w:pPr>
      <w:r>
        <w:t xml:space="preserve">The number to be elected is </w:t>
      </w:r>
      <w:r w:rsidRPr="00FB06E9">
        <w:rPr>
          <w:noProof/>
        </w:rPr>
        <w:t>THREE</w:t>
      </w:r>
      <w:r>
        <w:t>.</w:t>
      </w:r>
    </w:p>
    <w:p w:rsidR="00B975AA" w:rsidRDefault="00B975AA" w:rsidP="00642F84">
      <w:pPr>
        <w:tabs>
          <w:tab w:val="left" w:pos="425"/>
        </w:tabs>
      </w:pPr>
    </w:p>
    <w:p w:rsidR="00B975AA" w:rsidRPr="00B975AA" w:rsidRDefault="00B975AA" w:rsidP="00642F84">
      <w:pPr>
        <w:tabs>
          <w:tab w:val="left" w:pos="425"/>
        </w:tabs>
        <w:rPr>
          <w:b/>
        </w:rPr>
      </w:pPr>
      <w:r w:rsidRPr="00B975AA">
        <w:rPr>
          <w:b/>
          <w:noProof/>
        </w:rPr>
        <w:t>This Election is Combined With an Election of Parish Councillors for Goxhill, North Killingholme Parishes which is being held on the same day</w:t>
      </w:r>
    </w:p>
    <w:p w:rsidR="00B975AA" w:rsidRDefault="00B975AA">
      <w:pPr>
        <w:pStyle w:val="Header"/>
        <w:tabs>
          <w:tab w:val="clear" w:pos="4153"/>
          <w:tab w:val="clear" w:pos="8306"/>
        </w:tabs>
        <w:sectPr w:rsidR="00B975AA" w:rsidSect="00B975AA">
          <w:headerReference w:type="even" r:id="rId79"/>
          <w:headerReference w:type="default" r:id="rId80"/>
          <w:footerReference w:type="even" r:id="rId81"/>
          <w:footerReference w:type="default" r:id="rId82"/>
          <w:headerReference w:type="first" r:id="rId83"/>
          <w:footerReference w:type="first" r:id="rId84"/>
          <w:pgSz w:w="11906" w:h="16838"/>
          <w:pgMar w:top="719" w:right="566" w:bottom="719" w:left="720" w:header="708" w:footer="708" w:gutter="0"/>
          <w:pgNumType w:start="1"/>
          <w:cols w:space="708"/>
          <w:docGrid w:linePitch="360"/>
        </w:sectPr>
      </w:pPr>
    </w:p>
    <w:p w:rsidR="00B975AA" w:rsidRDefault="00B975AA">
      <w:pPr>
        <w:jc w:val="center"/>
        <w:rPr>
          <w:b/>
          <w:bCs/>
          <w:sz w:val="40"/>
        </w:rPr>
      </w:pPr>
      <w:r w:rsidRPr="00FB06E9">
        <w:rPr>
          <w:b/>
          <w:bCs/>
          <w:noProof/>
          <w:sz w:val="40"/>
        </w:rPr>
        <w:lastRenderedPageBreak/>
        <w:t>North Lincolnshire Council</w:t>
      </w:r>
    </w:p>
    <w:p w:rsidR="00B975AA" w:rsidRDefault="00B975AA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 xml:space="preserve">Election of </w:t>
      </w:r>
      <w:r w:rsidRPr="00FB06E9">
        <w:rPr>
          <w:b/>
          <w:bCs/>
          <w:noProof/>
          <w:sz w:val="32"/>
        </w:rPr>
        <w:t>Councillors</w:t>
      </w:r>
    </w:p>
    <w:p w:rsidR="00B975AA" w:rsidRDefault="00B975AA">
      <w:pPr>
        <w:jc w:val="center"/>
        <w:rPr>
          <w:b/>
          <w:bCs/>
          <w:sz w:val="32"/>
        </w:rPr>
      </w:pPr>
      <w:proofErr w:type="gramStart"/>
      <w:r>
        <w:rPr>
          <w:b/>
          <w:bCs/>
          <w:sz w:val="32"/>
        </w:rPr>
        <w:t>for</w:t>
      </w:r>
      <w:proofErr w:type="gramEnd"/>
      <w:r>
        <w:rPr>
          <w:b/>
          <w:bCs/>
          <w:sz w:val="32"/>
        </w:rPr>
        <w:t xml:space="preserve"> the</w:t>
      </w:r>
    </w:p>
    <w:p w:rsidR="00B975AA" w:rsidRDefault="00B975AA">
      <w:pPr>
        <w:jc w:val="center"/>
        <w:rPr>
          <w:b/>
          <w:bCs/>
          <w:sz w:val="32"/>
        </w:rPr>
      </w:pPr>
      <w:r w:rsidRPr="00FB06E9">
        <w:rPr>
          <w:b/>
          <w:bCs/>
          <w:noProof/>
          <w:sz w:val="32"/>
        </w:rPr>
        <w:t>Frodingham</w:t>
      </w:r>
      <w:r>
        <w:rPr>
          <w:b/>
          <w:bCs/>
          <w:sz w:val="32"/>
        </w:rPr>
        <w:t xml:space="preserve"> </w:t>
      </w:r>
      <w:r w:rsidRPr="00FB06E9">
        <w:rPr>
          <w:b/>
          <w:bCs/>
          <w:noProof/>
          <w:sz w:val="32"/>
        </w:rPr>
        <w:t>Unitary Ward</w:t>
      </w:r>
    </w:p>
    <w:p w:rsidR="00B975AA" w:rsidRDefault="00B975AA">
      <w:pPr>
        <w:jc w:val="center"/>
      </w:pPr>
    </w:p>
    <w:p w:rsidR="00B975AA" w:rsidRDefault="00B975AA">
      <w:pPr>
        <w:jc w:val="center"/>
        <w:outlineLvl w:val="0"/>
        <w:rPr>
          <w:b/>
          <w:bCs/>
          <w:sz w:val="48"/>
        </w:rPr>
      </w:pPr>
      <w:r>
        <w:rPr>
          <w:b/>
          <w:bCs/>
          <w:sz w:val="48"/>
        </w:rPr>
        <w:t>STATEMENT OF PERSONS NOMINATED</w:t>
      </w:r>
    </w:p>
    <w:p w:rsidR="00B975AA" w:rsidRDefault="00B975AA">
      <w:pPr>
        <w:jc w:val="center"/>
        <w:rPr>
          <w:b/>
          <w:bCs/>
          <w:sz w:val="48"/>
        </w:rPr>
      </w:pPr>
      <w:r>
        <w:rPr>
          <w:b/>
          <w:bCs/>
          <w:sz w:val="48"/>
        </w:rPr>
        <w:t>AND</w:t>
      </w:r>
    </w:p>
    <w:p w:rsidR="00B975AA" w:rsidRDefault="00B975AA">
      <w:pPr>
        <w:pStyle w:val="Heading1"/>
      </w:pPr>
      <w:r>
        <w:t>NOTICE OF POLL</w:t>
      </w:r>
    </w:p>
    <w:p w:rsidR="00B975AA" w:rsidRDefault="00B975AA">
      <w:pPr>
        <w:jc w:val="center"/>
        <w:rPr>
          <w:b/>
          <w:bCs/>
        </w:rPr>
      </w:pPr>
    </w:p>
    <w:p w:rsidR="00B975AA" w:rsidRDefault="00B975AA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NOTICE IS HEREBY GIVEN THAT:</w:t>
      </w:r>
    </w:p>
    <w:p w:rsidR="00B975AA" w:rsidRDefault="00B975AA">
      <w:pPr>
        <w:jc w:val="center"/>
      </w:pPr>
    </w:p>
    <w:p w:rsidR="00B975AA" w:rsidRDefault="00B975AA" w:rsidP="00642F84">
      <w:pPr>
        <w:tabs>
          <w:tab w:val="left" w:pos="425"/>
        </w:tabs>
      </w:pPr>
      <w:r>
        <w:t>The following persons have been and stand validly nominated:</w:t>
      </w:r>
    </w:p>
    <w:p w:rsidR="00B975AA" w:rsidRDefault="00B975AA"/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41"/>
        <w:gridCol w:w="2040"/>
        <w:gridCol w:w="1949"/>
        <w:gridCol w:w="1406"/>
        <w:gridCol w:w="3112"/>
      </w:tblGrid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SURNAME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OTHER NAMES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HOME ADDRESS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DESCRIPTION (if any)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NAMES OF THE PROPOSER (P), SECONDER (S) AND THE PERSONS WHO SIGNED THE NOMINATION PAPER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Allcock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Barbara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(address in North Lincolnshire)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Local Conservatives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Gary Stevenson(P), Kenneth Hinch(S), Anita M Welborn, Bronwen Scott, Michael Scott, Christine M Rubie, Stephen P Finley, Michael R Codling, Donald S Sargeson, Eileen Sargeson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Bainbridge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Sandra Jean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29 Deyne Avenue, Scunthorpe, North Lincolnshire, DN15 7PZ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Labour Party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Florence N Bramley(P), Peter D Bramley(S), Dawn Bramley, Angela Ingledew, Curtis john Ingledew, Shaun D Ingledew, Robert Conway, Cordelia M Conway, Jane Deans, Jean Bramley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Comerford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Des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27 Manor House, Harpham Close, Scunthorpe, North Lincolnshire, DN16 3AH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Independent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Ralph T Jones(P), Glynis Jones-Sanderson(S), Bessie Jones, Michael A Comerford, Maureen Comerford, Deborah Comerford, Peter G Sanderson, Gareth David Wood, Kathleen Jones, Carl Jones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Ellerby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Anthony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69 Priory Lane, Scunthorpe, DN17 1HD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Labour Party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Florence N Bramley(P), Peter D Bramley(S), Charles F A Pugsley, Angela Ingledew, Curtis john Ingledew, Shaun D Ingledew, Robert Conway, Cordelia M Conway, Jane Deans, Jean Bramley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Potter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Addison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(address in North Lincolnshire)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Local Conservatives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Gary Stevenson(P), Kenneth Hinch(S), Anita M Welborn, Bronwen Scott, Michael Scott, Christine M Rubie, Stephen P Finley, Michael R Codling, Donald S Sargeson, Eileen Sargeson</w:t>
            </w:r>
            <w:r>
              <w:rPr>
                <w:sz w:val="16"/>
              </w:rPr>
              <w:t xml:space="preserve">  </w:t>
            </w:r>
          </w:p>
        </w:tc>
      </w:tr>
    </w:tbl>
    <w:p w:rsidR="00B975AA" w:rsidRDefault="00B975AA"/>
    <w:p w:rsidR="00B975AA" w:rsidRDefault="00B975AA"/>
    <w:p w:rsidR="00B975AA" w:rsidRDefault="00B975AA" w:rsidP="00642F84">
      <w:pPr>
        <w:tabs>
          <w:tab w:val="left" w:pos="425"/>
        </w:tabs>
      </w:pPr>
      <w:r>
        <w:t xml:space="preserve">A POLL for the above election will be held on </w:t>
      </w:r>
      <w:r w:rsidRPr="00FB06E9">
        <w:rPr>
          <w:noProof/>
        </w:rPr>
        <w:t>Thursday, 2nd May 2019</w:t>
      </w:r>
      <w:r>
        <w:t xml:space="preserve"> between the hours of </w:t>
      </w:r>
      <w:r w:rsidRPr="00FB06E9">
        <w:rPr>
          <w:noProof/>
        </w:rPr>
        <w:t>7.00am</w:t>
      </w:r>
      <w:r>
        <w:t xml:space="preserve"> and </w:t>
      </w:r>
      <w:r w:rsidRPr="00FB06E9">
        <w:rPr>
          <w:noProof/>
        </w:rPr>
        <w:t>10:00pm</w:t>
      </w:r>
    </w:p>
    <w:p w:rsidR="00B975AA" w:rsidRDefault="00B975AA" w:rsidP="00642F84">
      <w:pPr>
        <w:tabs>
          <w:tab w:val="left" w:pos="425"/>
        </w:tabs>
      </w:pPr>
    </w:p>
    <w:p w:rsidR="00B975AA" w:rsidRDefault="00B975AA" w:rsidP="00642F84">
      <w:pPr>
        <w:tabs>
          <w:tab w:val="left" w:pos="425"/>
        </w:tabs>
      </w:pPr>
      <w:r>
        <w:t xml:space="preserve">The number to be elected is </w:t>
      </w:r>
      <w:r w:rsidRPr="00FB06E9">
        <w:rPr>
          <w:noProof/>
        </w:rPr>
        <w:t>TWO</w:t>
      </w:r>
      <w:r>
        <w:t>.</w:t>
      </w:r>
    </w:p>
    <w:p w:rsidR="00B975AA" w:rsidRDefault="00B975AA" w:rsidP="00642F84">
      <w:pPr>
        <w:tabs>
          <w:tab w:val="left" w:pos="425"/>
        </w:tabs>
      </w:pPr>
    </w:p>
    <w:p w:rsidR="00B975AA" w:rsidRDefault="00B975AA" w:rsidP="00642F84">
      <w:pPr>
        <w:tabs>
          <w:tab w:val="left" w:pos="425"/>
        </w:tabs>
      </w:pPr>
    </w:p>
    <w:p w:rsidR="00B975AA" w:rsidRDefault="00B975AA">
      <w:pPr>
        <w:pStyle w:val="Header"/>
        <w:tabs>
          <w:tab w:val="clear" w:pos="4153"/>
          <w:tab w:val="clear" w:pos="8306"/>
        </w:tabs>
        <w:sectPr w:rsidR="00B975AA" w:rsidSect="00B975AA">
          <w:headerReference w:type="even" r:id="rId85"/>
          <w:headerReference w:type="default" r:id="rId86"/>
          <w:footerReference w:type="even" r:id="rId87"/>
          <w:footerReference w:type="default" r:id="rId88"/>
          <w:headerReference w:type="first" r:id="rId89"/>
          <w:footerReference w:type="first" r:id="rId90"/>
          <w:pgSz w:w="11906" w:h="16838"/>
          <w:pgMar w:top="719" w:right="566" w:bottom="719" w:left="720" w:header="708" w:footer="708" w:gutter="0"/>
          <w:pgNumType w:start="1"/>
          <w:cols w:space="708"/>
          <w:docGrid w:linePitch="360"/>
        </w:sectPr>
      </w:pPr>
    </w:p>
    <w:p w:rsidR="00B975AA" w:rsidRDefault="00B975AA">
      <w:pPr>
        <w:jc w:val="center"/>
        <w:rPr>
          <w:b/>
          <w:bCs/>
          <w:sz w:val="40"/>
        </w:rPr>
      </w:pPr>
      <w:r w:rsidRPr="00FB06E9">
        <w:rPr>
          <w:b/>
          <w:bCs/>
          <w:noProof/>
          <w:sz w:val="40"/>
        </w:rPr>
        <w:lastRenderedPageBreak/>
        <w:t>North Lincolnshire Council</w:t>
      </w:r>
    </w:p>
    <w:p w:rsidR="00B975AA" w:rsidRDefault="00B975AA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 xml:space="preserve">Election of </w:t>
      </w:r>
      <w:r w:rsidRPr="00FB06E9">
        <w:rPr>
          <w:b/>
          <w:bCs/>
          <w:noProof/>
          <w:sz w:val="32"/>
        </w:rPr>
        <w:t>Councillors</w:t>
      </w:r>
    </w:p>
    <w:p w:rsidR="00B975AA" w:rsidRDefault="00B975AA">
      <w:pPr>
        <w:jc w:val="center"/>
        <w:rPr>
          <w:b/>
          <w:bCs/>
          <w:sz w:val="32"/>
        </w:rPr>
      </w:pPr>
      <w:proofErr w:type="gramStart"/>
      <w:r>
        <w:rPr>
          <w:b/>
          <w:bCs/>
          <w:sz w:val="32"/>
        </w:rPr>
        <w:t>for</w:t>
      </w:r>
      <w:proofErr w:type="gramEnd"/>
      <w:r>
        <w:rPr>
          <w:b/>
          <w:bCs/>
          <w:sz w:val="32"/>
        </w:rPr>
        <w:t xml:space="preserve"> the</w:t>
      </w:r>
    </w:p>
    <w:p w:rsidR="00B975AA" w:rsidRDefault="00B975AA">
      <w:pPr>
        <w:jc w:val="center"/>
        <w:rPr>
          <w:b/>
          <w:bCs/>
          <w:sz w:val="32"/>
        </w:rPr>
      </w:pPr>
      <w:r w:rsidRPr="00FB06E9">
        <w:rPr>
          <w:b/>
          <w:bCs/>
          <w:noProof/>
          <w:sz w:val="32"/>
        </w:rPr>
        <w:t>Kingsway with Lincoln Gardens</w:t>
      </w:r>
      <w:r>
        <w:rPr>
          <w:b/>
          <w:bCs/>
          <w:sz w:val="32"/>
        </w:rPr>
        <w:t xml:space="preserve"> </w:t>
      </w:r>
      <w:r w:rsidRPr="00FB06E9">
        <w:rPr>
          <w:b/>
          <w:bCs/>
          <w:noProof/>
          <w:sz w:val="32"/>
        </w:rPr>
        <w:t>Unitary Ward</w:t>
      </w:r>
    </w:p>
    <w:p w:rsidR="00B975AA" w:rsidRDefault="00B975AA">
      <w:pPr>
        <w:jc w:val="center"/>
      </w:pPr>
    </w:p>
    <w:p w:rsidR="00B975AA" w:rsidRDefault="00B975AA">
      <w:pPr>
        <w:jc w:val="center"/>
        <w:outlineLvl w:val="0"/>
        <w:rPr>
          <w:b/>
          <w:bCs/>
          <w:sz w:val="48"/>
        </w:rPr>
      </w:pPr>
      <w:r>
        <w:rPr>
          <w:b/>
          <w:bCs/>
          <w:sz w:val="48"/>
        </w:rPr>
        <w:t>STATEMENT OF PERSONS NOMINATED</w:t>
      </w:r>
    </w:p>
    <w:p w:rsidR="00B975AA" w:rsidRDefault="00B975AA">
      <w:pPr>
        <w:jc w:val="center"/>
        <w:rPr>
          <w:b/>
          <w:bCs/>
          <w:sz w:val="48"/>
        </w:rPr>
      </w:pPr>
      <w:r>
        <w:rPr>
          <w:b/>
          <w:bCs/>
          <w:sz w:val="48"/>
        </w:rPr>
        <w:t>AND</w:t>
      </w:r>
    </w:p>
    <w:p w:rsidR="00B975AA" w:rsidRDefault="00B975AA">
      <w:pPr>
        <w:pStyle w:val="Heading1"/>
      </w:pPr>
      <w:r>
        <w:t>NOTICE OF POLL</w:t>
      </w:r>
    </w:p>
    <w:p w:rsidR="00B975AA" w:rsidRDefault="00B975AA">
      <w:pPr>
        <w:jc w:val="center"/>
        <w:rPr>
          <w:b/>
          <w:bCs/>
        </w:rPr>
      </w:pPr>
    </w:p>
    <w:p w:rsidR="00B975AA" w:rsidRDefault="00B975AA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NOTICE IS HEREBY GIVEN THAT:</w:t>
      </w:r>
    </w:p>
    <w:p w:rsidR="00B975AA" w:rsidRDefault="00B975AA">
      <w:pPr>
        <w:jc w:val="center"/>
      </w:pPr>
    </w:p>
    <w:p w:rsidR="00B975AA" w:rsidRDefault="00B975AA" w:rsidP="00642F84">
      <w:pPr>
        <w:tabs>
          <w:tab w:val="left" w:pos="425"/>
        </w:tabs>
      </w:pPr>
      <w:r>
        <w:t>The following persons have been and stand validly nominated:</w:t>
      </w:r>
    </w:p>
    <w:p w:rsidR="00B975AA" w:rsidRDefault="00B975AA"/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41"/>
        <w:gridCol w:w="2040"/>
        <w:gridCol w:w="1949"/>
        <w:gridCol w:w="1406"/>
        <w:gridCol w:w="3112"/>
      </w:tblGrid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SURNAME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OTHER NAMES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HOME ADDRESS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DESCRIPTION (if any)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NAMES OF THE PROPOSER (P), SECONDER (S) AND THE PERSONS WHO SIGNED THE NOMINATION PAPER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Baker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Jo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(address in North Lincolnshire)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Green Party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Susan A Babington(P), Alex W Turner(S), Heather Charlotte Webster, Louise Ambler, Jacqueline C Gaffney, Christopher I Soulby, Mary L Radley, Emma MacDonald, Brian J Tear, Kevin Jon Barnes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Gosling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Tony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84 Hilton Avenue, Scunthorpe, North Lincolnshire, DN15 8BD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Labour Party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Michael Godfrey(P), Susan R Godfrey(S), John D Needham, Aaron William Thomas Flannagan, Nicola J Brown, David J Beverley, John-David Hodson Mail, Catherine West, Karen-Anne Rooth, John-David Hodson Mail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Knight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Jim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106 Chestnut Way, Scunthorpe, DN16 2HA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Local Conservatives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Caroline Knight(P), Alec E Readhead(S), Nicholas G Pickering, Paul A Snow, Reginald J Tickner, Colin McDermott, Karen McDermott, Terence W Ingledew, Emma Jacklin, Julie Dobbs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Nicholls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Eloise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21 Cliff Closes Road, Scunthorpe, DN15 7HT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Local Conservatives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James Knight(P), Caroline Knight(S), Alec E Readhead, Nicholas G Pickering, Paul A Snow, Reginald J Tickner, Colin McDermott, Karen McDermott, Terence W Ingledew, Emma Jacklin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Rayner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Helen Mary Winifred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30 Manifold Road, Scunthorpe, DN16 2RE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Labour Party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Michael Godfrey(P), Susan R Godfrey(S), John D Needham, Aaron William Thomas Flannagan, Nicola J Brown, David J Beverley, Joan H Beverley, John-David Hodson Mail, Catherine West, Karen-Anne Rooth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Readhead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Alec Edward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1 Glanville Avenue, Scunthorpe, DN16 1DF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Local Conservatives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Julie Dobbs(P), Emma Jacklin(S), Nicholas G Pickering, Paul A Snow, Reginald J Tickner, Colin McDermott, Karen McDermott, Terence W Ingledew, Gordon Thomas Smith, Sharon E Johnes-Shorter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lastRenderedPageBreak/>
              <w:t>Wilson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Stuart Robert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13 West Common Gardens, Scunthorpe, DN17 1EQ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Labour Party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Michael Godfrey(P), Susan R Godfrey(S), John D Needham, Aaron William Thomas Flannagan, Nicola J Brown, David J Beverley, Joan H Beverley, John-David Hodson Mail, Catherine West, Karen-Anne Rooth</w:t>
            </w:r>
            <w:r>
              <w:rPr>
                <w:sz w:val="16"/>
              </w:rPr>
              <w:t xml:space="preserve">  </w:t>
            </w:r>
          </w:p>
        </w:tc>
      </w:tr>
    </w:tbl>
    <w:p w:rsidR="00B975AA" w:rsidRDefault="00B975AA"/>
    <w:p w:rsidR="00B975AA" w:rsidRDefault="00B975AA"/>
    <w:p w:rsidR="00B975AA" w:rsidRDefault="00B975AA" w:rsidP="00642F84">
      <w:pPr>
        <w:tabs>
          <w:tab w:val="left" w:pos="425"/>
        </w:tabs>
      </w:pPr>
      <w:r>
        <w:t xml:space="preserve">A POLL for the above election will be held on </w:t>
      </w:r>
      <w:r w:rsidRPr="00FB06E9">
        <w:rPr>
          <w:noProof/>
        </w:rPr>
        <w:t>Thursday, 2nd May 2019</w:t>
      </w:r>
      <w:r>
        <w:t xml:space="preserve"> between the hours of </w:t>
      </w:r>
      <w:r w:rsidRPr="00FB06E9">
        <w:rPr>
          <w:noProof/>
        </w:rPr>
        <w:t>7.00am</w:t>
      </w:r>
      <w:r>
        <w:t xml:space="preserve"> and </w:t>
      </w:r>
      <w:r w:rsidRPr="00FB06E9">
        <w:rPr>
          <w:noProof/>
        </w:rPr>
        <w:t>10:00pm</w:t>
      </w:r>
    </w:p>
    <w:p w:rsidR="00B975AA" w:rsidRDefault="00B975AA" w:rsidP="00642F84">
      <w:pPr>
        <w:tabs>
          <w:tab w:val="left" w:pos="425"/>
        </w:tabs>
      </w:pPr>
    </w:p>
    <w:p w:rsidR="00B975AA" w:rsidRDefault="00B975AA" w:rsidP="00642F84">
      <w:pPr>
        <w:tabs>
          <w:tab w:val="left" w:pos="425"/>
        </w:tabs>
      </w:pPr>
      <w:r>
        <w:t xml:space="preserve">The number to be elected is </w:t>
      </w:r>
      <w:r w:rsidRPr="00FB06E9">
        <w:rPr>
          <w:noProof/>
        </w:rPr>
        <w:t>THREE</w:t>
      </w:r>
      <w:r>
        <w:t>.</w:t>
      </w:r>
    </w:p>
    <w:p w:rsidR="00B975AA" w:rsidRDefault="00B975AA" w:rsidP="00642F84">
      <w:pPr>
        <w:tabs>
          <w:tab w:val="left" w:pos="425"/>
        </w:tabs>
      </w:pPr>
    </w:p>
    <w:p w:rsidR="00B975AA" w:rsidRDefault="00B975AA">
      <w:pPr>
        <w:pStyle w:val="Header"/>
        <w:tabs>
          <w:tab w:val="clear" w:pos="4153"/>
          <w:tab w:val="clear" w:pos="8306"/>
        </w:tabs>
        <w:sectPr w:rsidR="00B975AA" w:rsidSect="00B975AA">
          <w:headerReference w:type="even" r:id="rId91"/>
          <w:headerReference w:type="default" r:id="rId92"/>
          <w:footerReference w:type="even" r:id="rId93"/>
          <w:footerReference w:type="default" r:id="rId94"/>
          <w:headerReference w:type="first" r:id="rId95"/>
          <w:footerReference w:type="first" r:id="rId96"/>
          <w:pgSz w:w="11906" w:h="16838"/>
          <w:pgMar w:top="719" w:right="566" w:bottom="719" w:left="720" w:header="708" w:footer="708" w:gutter="0"/>
          <w:pgNumType w:start="1"/>
          <w:cols w:space="708"/>
          <w:docGrid w:linePitch="360"/>
        </w:sectPr>
      </w:pPr>
    </w:p>
    <w:p w:rsidR="00B975AA" w:rsidRDefault="00B975AA">
      <w:pPr>
        <w:jc w:val="center"/>
        <w:rPr>
          <w:b/>
          <w:bCs/>
          <w:sz w:val="40"/>
        </w:rPr>
      </w:pPr>
      <w:r w:rsidRPr="00FB06E9">
        <w:rPr>
          <w:b/>
          <w:bCs/>
          <w:noProof/>
          <w:sz w:val="40"/>
        </w:rPr>
        <w:lastRenderedPageBreak/>
        <w:t>North Lincolnshire Council</w:t>
      </w:r>
    </w:p>
    <w:p w:rsidR="00B975AA" w:rsidRDefault="00B975AA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 xml:space="preserve">Election of </w:t>
      </w:r>
      <w:r w:rsidRPr="00FB06E9">
        <w:rPr>
          <w:b/>
          <w:bCs/>
          <w:noProof/>
          <w:sz w:val="32"/>
        </w:rPr>
        <w:t>Councillors</w:t>
      </w:r>
    </w:p>
    <w:p w:rsidR="00B975AA" w:rsidRDefault="00B975AA">
      <w:pPr>
        <w:jc w:val="center"/>
        <w:rPr>
          <w:b/>
          <w:bCs/>
          <w:sz w:val="32"/>
        </w:rPr>
      </w:pPr>
      <w:proofErr w:type="gramStart"/>
      <w:r>
        <w:rPr>
          <w:b/>
          <w:bCs/>
          <w:sz w:val="32"/>
        </w:rPr>
        <w:t>for</w:t>
      </w:r>
      <w:proofErr w:type="gramEnd"/>
      <w:r>
        <w:rPr>
          <w:b/>
          <w:bCs/>
          <w:sz w:val="32"/>
        </w:rPr>
        <w:t xml:space="preserve"> the</w:t>
      </w:r>
    </w:p>
    <w:p w:rsidR="00B975AA" w:rsidRDefault="00B975AA">
      <w:pPr>
        <w:jc w:val="center"/>
        <w:rPr>
          <w:b/>
          <w:bCs/>
          <w:sz w:val="32"/>
        </w:rPr>
      </w:pPr>
      <w:r w:rsidRPr="00FB06E9">
        <w:rPr>
          <w:b/>
          <w:bCs/>
          <w:noProof/>
          <w:sz w:val="32"/>
        </w:rPr>
        <w:t>Ridge</w:t>
      </w:r>
      <w:r>
        <w:rPr>
          <w:b/>
          <w:bCs/>
          <w:sz w:val="32"/>
        </w:rPr>
        <w:t xml:space="preserve"> </w:t>
      </w:r>
      <w:r w:rsidRPr="00FB06E9">
        <w:rPr>
          <w:b/>
          <w:bCs/>
          <w:noProof/>
          <w:sz w:val="32"/>
        </w:rPr>
        <w:t>Unitary Ward</w:t>
      </w:r>
    </w:p>
    <w:p w:rsidR="00B975AA" w:rsidRDefault="00B975AA">
      <w:pPr>
        <w:jc w:val="center"/>
      </w:pPr>
    </w:p>
    <w:p w:rsidR="00B975AA" w:rsidRDefault="00B975AA">
      <w:pPr>
        <w:jc w:val="center"/>
        <w:outlineLvl w:val="0"/>
        <w:rPr>
          <w:b/>
          <w:bCs/>
          <w:sz w:val="48"/>
        </w:rPr>
      </w:pPr>
      <w:r>
        <w:rPr>
          <w:b/>
          <w:bCs/>
          <w:sz w:val="48"/>
        </w:rPr>
        <w:t>STATEMENT OF PERSONS NOMINATED</w:t>
      </w:r>
    </w:p>
    <w:p w:rsidR="00B975AA" w:rsidRDefault="00B975AA">
      <w:pPr>
        <w:jc w:val="center"/>
        <w:rPr>
          <w:b/>
          <w:bCs/>
          <w:sz w:val="48"/>
        </w:rPr>
      </w:pPr>
      <w:r>
        <w:rPr>
          <w:b/>
          <w:bCs/>
          <w:sz w:val="48"/>
        </w:rPr>
        <w:t>AND</w:t>
      </w:r>
    </w:p>
    <w:p w:rsidR="00B975AA" w:rsidRDefault="00B975AA">
      <w:pPr>
        <w:pStyle w:val="Heading1"/>
      </w:pPr>
      <w:r>
        <w:t>NOTICE OF POLL</w:t>
      </w:r>
    </w:p>
    <w:p w:rsidR="00B975AA" w:rsidRDefault="00B975AA">
      <w:pPr>
        <w:jc w:val="center"/>
        <w:rPr>
          <w:b/>
          <w:bCs/>
        </w:rPr>
      </w:pPr>
    </w:p>
    <w:p w:rsidR="00B975AA" w:rsidRDefault="00B975AA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NOTICE IS HEREBY GIVEN THAT:</w:t>
      </w:r>
    </w:p>
    <w:p w:rsidR="00B975AA" w:rsidRDefault="00B975AA">
      <w:pPr>
        <w:jc w:val="center"/>
      </w:pPr>
    </w:p>
    <w:p w:rsidR="00B975AA" w:rsidRDefault="00B975AA" w:rsidP="00642F84">
      <w:pPr>
        <w:tabs>
          <w:tab w:val="left" w:pos="425"/>
        </w:tabs>
      </w:pPr>
      <w:r>
        <w:t>The following persons have been and stand validly nominated:</w:t>
      </w:r>
    </w:p>
    <w:p w:rsidR="00B975AA" w:rsidRDefault="00B975AA"/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41"/>
        <w:gridCol w:w="2040"/>
        <w:gridCol w:w="1949"/>
        <w:gridCol w:w="1406"/>
        <w:gridCol w:w="3112"/>
      </w:tblGrid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SURNAME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OTHER NAMES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HOME ADDRESS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DESCRIPTION (if any)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NAMES OF THE PROPOSER (P), SECONDER (S) AND THE PERSONS WHO SIGNED THE NOMINATION PAPER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Cossey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Geoffrey David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41 Richdale Avenue, Kirton In Lindsey, Gainsborough, Lincolnshire, DN21 4BL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Labour Party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Michael S Campion(P), Peter K Hawes(S), Margaret C Hawes, Kathryn Mary Darby, Robert Winney, Truda Winney, Carol A Boyton, Suzanne E Walker, Harry K Gatenby, Catherine Kent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Davies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Maggie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12 West Cross Street, Kirton-in-Lindsey, Gainsborough, Lincolnshire, DN21 4DN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Labour Party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Michael S Campion(P), Peter K Hawes(S), Margaret C Hawes, Kathryn Mary Darby, Robert Winney, Truda Winney, Carol A Boyton, Suzanne E Walker, Harry K Gatenby, Catherine Kent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England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John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11 Westfield Drive, Messingham, DN17 3PD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Local Conservatives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Nigel Redhead(P), Vera Redhead(S), Michael Enwright, Angela Enwright, Brian Patrick, Valerie Outram, Trevor Foster, Angela C Foster, Neil Poole, Sharon J Poole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Foster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Trevor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29 Park Street, Messingham, North Lincolnshire, DN17 3RU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Local Conservatives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David Spencer(P), Gloria J Spencer(S), Michael Mawson, Alison Mawson, Angela C Foster, Robert W Foster, Shirley E Foster, Joy S C Westoby, James D Westoby, Angela M Hall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Hawksley-Crowden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Edward Andrew George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1 Hall Rise, Messingham, DN17 3TF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Labour Party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Michael S Campion(P), Peter K Hawes(S), Margaret C Hawes, Kathryn Mary Darby, Robert Winney, Truda Winney, Carol A Boyton, Suzanne E Walker, Harry K Gatenby, Catherine Kent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Poole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Neil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2 Well Street, Messingham, North Lincolnshire, DN17 3RT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Local Conservatives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Tracey P Black(P), Madeleine M Keyworth(S), Tracey M Powell, Julia Briggs, Catherine K McKellar-Main, Amanda G Tasker, Valerie Jean Shutes, Melanie Walden, Charlotte Anne Williams, Lucy Elizabeth Turner</w:t>
            </w:r>
            <w:r>
              <w:rPr>
                <w:sz w:val="16"/>
              </w:rPr>
              <w:t xml:space="preserve">  </w:t>
            </w:r>
          </w:p>
        </w:tc>
      </w:tr>
    </w:tbl>
    <w:p w:rsidR="00ED0241" w:rsidRDefault="00ED0241">
      <w:r>
        <w:br w:type="page"/>
      </w: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41"/>
        <w:gridCol w:w="2040"/>
        <w:gridCol w:w="1949"/>
        <w:gridCol w:w="1406"/>
        <w:gridCol w:w="3112"/>
      </w:tblGrid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lastRenderedPageBreak/>
              <w:t>Stirling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Jacqui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55 West Street, Hibaldstow, DN20 9NY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Green Party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Iain F Stirling(P), Raymond G G Riches(S), Michelle Elizabeth Stirling, Kevin A Leaning, Sarah-Jayne Leaning, Susan Brown, Joyce Carrington, Peter Carrington, Lynn M Coxon, Christine Hunsley</w:t>
            </w:r>
            <w:r>
              <w:rPr>
                <w:sz w:val="16"/>
              </w:rPr>
              <w:t xml:space="preserve">  </w:t>
            </w:r>
          </w:p>
        </w:tc>
      </w:tr>
    </w:tbl>
    <w:p w:rsidR="00B975AA" w:rsidRDefault="00B975AA"/>
    <w:p w:rsidR="00B975AA" w:rsidRDefault="00B975AA"/>
    <w:p w:rsidR="00B975AA" w:rsidRDefault="00B975AA" w:rsidP="00642F84">
      <w:pPr>
        <w:tabs>
          <w:tab w:val="left" w:pos="425"/>
        </w:tabs>
      </w:pPr>
      <w:r>
        <w:t xml:space="preserve">A POLL for the above election will be held on </w:t>
      </w:r>
      <w:r w:rsidRPr="00FB06E9">
        <w:rPr>
          <w:noProof/>
        </w:rPr>
        <w:t>Thursday, 2nd May 2019</w:t>
      </w:r>
      <w:r>
        <w:t xml:space="preserve"> between the hours of </w:t>
      </w:r>
      <w:r w:rsidRPr="00FB06E9">
        <w:rPr>
          <w:noProof/>
        </w:rPr>
        <w:t>7.00am</w:t>
      </w:r>
      <w:r>
        <w:t xml:space="preserve"> and </w:t>
      </w:r>
      <w:r w:rsidRPr="00FB06E9">
        <w:rPr>
          <w:noProof/>
        </w:rPr>
        <w:t>10:00pm</w:t>
      </w:r>
    </w:p>
    <w:p w:rsidR="00B975AA" w:rsidRDefault="00B975AA" w:rsidP="00642F84">
      <w:pPr>
        <w:tabs>
          <w:tab w:val="left" w:pos="425"/>
        </w:tabs>
      </w:pPr>
    </w:p>
    <w:p w:rsidR="00B975AA" w:rsidRDefault="00B975AA" w:rsidP="00642F84">
      <w:pPr>
        <w:tabs>
          <w:tab w:val="left" w:pos="425"/>
        </w:tabs>
      </w:pPr>
      <w:r>
        <w:t xml:space="preserve">The number to be elected is </w:t>
      </w:r>
      <w:r w:rsidRPr="00FB06E9">
        <w:rPr>
          <w:noProof/>
        </w:rPr>
        <w:t>THREE</w:t>
      </w:r>
      <w:r>
        <w:t>.</w:t>
      </w:r>
    </w:p>
    <w:p w:rsidR="00B975AA" w:rsidRDefault="00B975AA" w:rsidP="00642F84">
      <w:pPr>
        <w:tabs>
          <w:tab w:val="left" w:pos="425"/>
        </w:tabs>
      </w:pPr>
    </w:p>
    <w:p w:rsidR="00B975AA" w:rsidRPr="00ED0241" w:rsidRDefault="00B975AA" w:rsidP="00642F84">
      <w:pPr>
        <w:tabs>
          <w:tab w:val="left" w:pos="425"/>
        </w:tabs>
        <w:rPr>
          <w:b/>
        </w:rPr>
      </w:pPr>
      <w:r w:rsidRPr="00ED0241">
        <w:rPr>
          <w:b/>
          <w:noProof/>
        </w:rPr>
        <w:t>This Election is Combined With an Election of Parish Councillors for Kirton in Lindsey Parish which is being held on the same day</w:t>
      </w:r>
    </w:p>
    <w:p w:rsidR="00B975AA" w:rsidRDefault="00B975AA">
      <w:pPr>
        <w:pStyle w:val="Header"/>
        <w:tabs>
          <w:tab w:val="clear" w:pos="4153"/>
          <w:tab w:val="clear" w:pos="8306"/>
        </w:tabs>
        <w:sectPr w:rsidR="00B975AA" w:rsidSect="00B975AA">
          <w:headerReference w:type="even" r:id="rId97"/>
          <w:headerReference w:type="default" r:id="rId98"/>
          <w:footerReference w:type="even" r:id="rId99"/>
          <w:footerReference w:type="default" r:id="rId100"/>
          <w:headerReference w:type="first" r:id="rId101"/>
          <w:footerReference w:type="first" r:id="rId102"/>
          <w:pgSz w:w="11906" w:h="16838"/>
          <w:pgMar w:top="719" w:right="566" w:bottom="719" w:left="720" w:header="708" w:footer="708" w:gutter="0"/>
          <w:pgNumType w:start="1"/>
          <w:cols w:space="708"/>
          <w:docGrid w:linePitch="360"/>
        </w:sectPr>
      </w:pPr>
    </w:p>
    <w:p w:rsidR="00B975AA" w:rsidRDefault="00B975AA">
      <w:pPr>
        <w:jc w:val="center"/>
        <w:rPr>
          <w:b/>
          <w:bCs/>
          <w:sz w:val="40"/>
        </w:rPr>
      </w:pPr>
      <w:r w:rsidRPr="00FB06E9">
        <w:rPr>
          <w:b/>
          <w:bCs/>
          <w:noProof/>
          <w:sz w:val="40"/>
        </w:rPr>
        <w:lastRenderedPageBreak/>
        <w:t>North Lincolnshire Council</w:t>
      </w:r>
    </w:p>
    <w:p w:rsidR="00B975AA" w:rsidRDefault="00B975AA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 xml:space="preserve">Election of </w:t>
      </w:r>
      <w:r w:rsidRPr="00FB06E9">
        <w:rPr>
          <w:b/>
          <w:bCs/>
          <w:noProof/>
          <w:sz w:val="32"/>
        </w:rPr>
        <w:t>Councillors</w:t>
      </w:r>
    </w:p>
    <w:p w:rsidR="00B975AA" w:rsidRDefault="00B975AA">
      <w:pPr>
        <w:jc w:val="center"/>
        <w:rPr>
          <w:b/>
          <w:bCs/>
          <w:sz w:val="32"/>
        </w:rPr>
      </w:pPr>
      <w:proofErr w:type="gramStart"/>
      <w:r>
        <w:rPr>
          <w:b/>
          <w:bCs/>
          <w:sz w:val="32"/>
        </w:rPr>
        <w:t>for</w:t>
      </w:r>
      <w:proofErr w:type="gramEnd"/>
      <w:r>
        <w:rPr>
          <w:b/>
          <w:bCs/>
          <w:sz w:val="32"/>
        </w:rPr>
        <w:t xml:space="preserve"> the</w:t>
      </w:r>
    </w:p>
    <w:p w:rsidR="00B975AA" w:rsidRDefault="00B975AA">
      <w:pPr>
        <w:jc w:val="center"/>
        <w:rPr>
          <w:b/>
          <w:bCs/>
          <w:sz w:val="32"/>
        </w:rPr>
      </w:pPr>
      <w:r w:rsidRPr="00FB06E9">
        <w:rPr>
          <w:b/>
          <w:bCs/>
          <w:noProof/>
          <w:sz w:val="32"/>
        </w:rPr>
        <w:t>Town</w:t>
      </w:r>
      <w:r>
        <w:rPr>
          <w:b/>
          <w:bCs/>
          <w:sz w:val="32"/>
        </w:rPr>
        <w:t xml:space="preserve"> </w:t>
      </w:r>
      <w:r w:rsidRPr="00FB06E9">
        <w:rPr>
          <w:b/>
          <w:bCs/>
          <w:noProof/>
          <w:sz w:val="32"/>
        </w:rPr>
        <w:t>Unitary Ward</w:t>
      </w:r>
    </w:p>
    <w:p w:rsidR="00B975AA" w:rsidRDefault="00B975AA">
      <w:pPr>
        <w:jc w:val="center"/>
      </w:pPr>
    </w:p>
    <w:p w:rsidR="00B975AA" w:rsidRDefault="00B975AA">
      <w:pPr>
        <w:jc w:val="center"/>
        <w:outlineLvl w:val="0"/>
        <w:rPr>
          <w:b/>
          <w:bCs/>
          <w:sz w:val="48"/>
        </w:rPr>
      </w:pPr>
      <w:r>
        <w:rPr>
          <w:b/>
          <w:bCs/>
          <w:sz w:val="48"/>
        </w:rPr>
        <w:t>STATEMENT OF PERSONS NOMINATED</w:t>
      </w:r>
    </w:p>
    <w:p w:rsidR="00B975AA" w:rsidRDefault="00B975AA">
      <w:pPr>
        <w:jc w:val="center"/>
        <w:rPr>
          <w:b/>
          <w:bCs/>
          <w:sz w:val="48"/>
        </w:rPr>
      </w:pPr>
      <w:r>
        <w:rPr>
          <w:b/>
          <w:bCs/>
          <w:sz w:val="48"/>
        </w:rPr>
        <w:t>AND</w:t>
      </w:r>
    </w:p>
    <w:p w:rsidR="00B975AA" w:rsidRDefault="00B975AA">
      <w:pPr>
        <w:pStyle w:val="Heading1"/>
      </w:pPr>
      <w:r>
        <w:t>NOTICE OF POLL</w:t>
      </w:r>
    </w:p>
    <w:p w:rsidR="00B975AA" w:rsidRDefault="00B975AA">
      <w:pPr>
        <w:jc w:val="center"/>
        <w:rPr>
          <w:b/>
          <w:bCs/>
        </w:rPr>
      </w:pPr>
    </w:p>
    <w:p w:rsidR="00B975AA" w:rsidRDefault="00B975AA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NOTICE IS HEREBY GIVEN THAT:</w:t>
      </w:r>
    </w:p>
    <w:p w:rsidR="00B975AA" w:rsidRDefault="00B975AA">
      <w:pPr>
        <w:jc w:val="center"/>
      </w:pPr>
    </w:p>
    <w:p w:rsidR="00B975AA" w:rsidRDefault="00B975AA" w:rsidP="00642F84">
      <w:pPr>
        <w:tabs>
          <w:tab w:val="left" w:pos="425"/>
        </w:tabs>
      </w:pPr>
      <w:r>
        <w:t>The following persons have been and stand validly nominated:</w:t>
      </w:r>
    </w:p>
    <w:p w:rsidR="00B975AA" w:rsidRDefault="00B975AA"/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41"/>
        <w:gridCol w:w="2040"/>
        <w:gridCol w:w="1949"/>
        <w:gridCol w:w="1406"/>
        <w:gridCol w:w="3112"/>
      </w:tblGrid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SURNAME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OTHER NAMES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HOME ADDRESS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DESCRIPTION (if any)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NAMES OF THE PROPOSER (P), SECONDER (S) AND THE PERSONS WHO SIGNED THE NOMINATION PAPER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Ali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Mashook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19 Exeter Road, Scunthorpe, North Lincolnshire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Labour Party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Jhorna Begum(P), John Hill(S), Abid Ali Khan, Zenab Hussain, Matloob Hussain, Afsana Y Begum, Mohammed J Chowdhury, Michael W Slater, Shirley M Slater, Mohammed Shafeeq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England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Susan Leigh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(address in North Lincolnshire)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Local Conservatives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Eloise Ruth Nicholls(P), Aimee Marper(S), Stephen F Fitzgerald, Katie McIntosh, Timothy Sullivan, Christina E Akrill, Arthur Akrill, James A Wood, Ian A Coxall, Nathan Jarman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Hannigan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Anne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(address in North Lincolnshire)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Local Conservatives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Eloise Ruth Nicholls(P), Aimee Marper(S), Stephen F Fitzgerald, Katie McIntosh, Christina E Akrill, Arthur Akrill, James A Wood, Ian A Coxall, Nathan Jarman, Ethel M Walmsley</w:t>
            </w:r>
            <w:r>
              <w:rPr>
                <w:sz w:val="16"/>
              </w:rPr>
              <w:t xml:space="preserve">  </w:t>
            </w:r>
          </w:p>
        </w:tc>
      </w:tr>
      <w:tr w:rsidR="00B975AA" w:rsidTr="005332A3">
        <w:tc>
          <w:tcPr>
            <w:tcW w:w="20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Yeadon</w:t>
            </w:r>
          </w:p>
        </w:tc>
        <w:tc>
          <w:tcPr>
            <w:tcW w:w="20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Lorraine</w:t>
            </w:r>
          </w:p>
        </w:tc>
        <w:tc>
          <w:tcPr>
            <w:tcW w:w="194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37 Vicarage Gardens, Scunthorpe, DN15 7BA</w:t>
            </w:r>
          </w:p>
        </w:tc>
        <w:tc>
          <w:tcPr>
            <w:tcW w:w="140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Labour Party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975AA" w:rsidRDefault="00B975AA">
            <w:pPr>
              <w:rPr>
                <w:sz w:val="16"/>
              </w:rPr>
            </w:pPr>
            <w:r w:rsidRPr="00FB06E9">
              <w:rPr>
                <w:noProof/>
                <w:sz w:val="16"/>
              </w:rPr>
              <w:t>Andrew J Yeadon(P), John Hill(S), Abid Ali Khan, Zenab Hussain, Matloob Hussain, Afsana Y Begum, Jhorna Begum, Mohammed J Chowdhury, Michael W Slater, Shirley M Slater</w:t>
            </w:r>
            <w:r>
              <w:rPr>
                <w:sz w:val="16"/>
              </w:rPr>
              <w:t xml:space="preserve">  </w:t>
            </w:r>
          </w:p>
        </w:tc>
      </w:tr>
    </w:tbl>
    <w:p w:rsidR="00B975AA" w:rsidRDefault="00B975AA"/>
    <w:p w:rsidR="00B975AA" w:rsidRDefault="00B975AA"/>
    <w:p w:rsidR="00B975AA" w:rsidRDefault="00B975AA" w:rsidP="00642F84">
      <w:pPr>
        <w:tabs>
          <w:tab w:val="left" w:pos="425"/>
        </w:tabs>
      </w:pPr>
      <w:r>
        <w:t xml:space="preserve">A POLL for the above election will be held on </w:t>
      </w:r>
      <w:r w:rsidRPr="00FB06E9">
        <w:rPr>
          <w:noProof/>
        </w:rPr>
        <w:t>Thursday, 2nd May 2019</w:t>
      </w:r>
      <w:r>
        <w:t xml:space="preserve"> between the hours of </w:t>
      </w:r>
      <w:r w:rsidRPr="00FB06E9">
        <w:rPr>
          <w:noProof/>
        </w:rPr>
        <w:t>7.00am</w:t>
      </w:r>
      <w:r>
        <w:t xml:space="preserve"> and </w:t>
      </w:r>
      <w:r w:rsidRPr="00FB06E9">
        <w:rPr>
          <w:noProof/>
        </w:rPr>
        <w:t>10:00pm</w:t>
      </w:r>
    </w:p>
    <w:p w:rsidR="00B975AA" w:rsidRDefault="00B975AA" w:rsidP="00642F84">
      <w:pPr>
        <w:tabs>
          <w:tab w:val="left" w:pos="425"/>
        </w:tabs>
      </w:pPr>
    </w:p>
    <w:p w:rsidR="00B975AA" w:rsidRDefault="00B975AA" w:rsidP="00642F84">
      <w:pPr>
        <w:tabs>
          <w:tab w:val="left" w:pos="425"/>
        </w:tabs>
      </w:pPr>
      <w:r>
        <w:t xml:space="preserve">The number to be elected is </w:t>
      </w:r>
      <w:r w:rsidRPr="00FB06E9">
        <w:rPr>
          <w:noProof/>
        </w:rPr>
        <w:t>TWO</w:t>
      </w:r>
      <w:r>
        <w:t>.</w:t>
      </w:r>
    </w:p>
    <w:p w:rsidR="00B975AA" w:rsidRDefault="00B975AA" w:rsidP="00642F84">
      <w:pPr>
        <w:tabs>
          <w:tab w:val="left" w:pos="425"/>
        </w:tabs>
      </w:pPr>
    </w:p>
    <w:p w:rsidR="00B975AA" w:rsidRDefault="00B975AA">
      <w:pPr>
        <w:pStyle w:val="Header"/>
        <w:tabs>
          <w:tab w:val="clear" w:pos="4153"/>
          <w:tab w:val="clear" w:pos="8306"/>
        </w:tabs>
        <w:sectPr w:rsidR="00B975AA" w:rsidSect="00B975AA">
          <w:headerReference w:type="even" r:id="rId103"/>
          <w:headerReference w:type="default" r:id="rId104"/>
          <w:footerReference w:type="even" r:id="rId105"/>
          <w:footerReference w:type="default" r:id="rId106"/>
          <w:headerReference w:type="first" r:id="rId107"/>
          <w:footerReference w:type="first" r:id="rId108"/>
          <w:pgSz w:w="11906" w:h="16838"/>
          <w:pgMar w:top="719" w:right="566" w:bottom="719" w:left="720" w:header="708" w:footer="708" w:gutter="0"/>
          <w:pgNumType w:start="1"/>
          <w:cols w:space="708"/>
          <w:docGrid w:linePitch="360"/>
        </w:sectPr>
      </w:pPr>
    </w:p>
    <w:p w:rsidR="00B975AA" w:rsidRDefault="00B975AA">
      <w:pPr>
        <w:pStyle w:val="Header"/>
        <w:tabs>
          <w:tab w:val="clear" w:pos="4153"/>
          <w:tab w:val="clear" w:pos="8306"/>
        </w:tabs>
      </w:pPr>
    </w:p>
    <w:sectPr w:rsidR="00B975AA" w:rsidSect="00B975AA">
      <w:headerReference w:type="even" r:id="rId109"/>
      <w:headerReference w:type="default" r:id="rId110"/>
      <w:footerReference w:type="even" r:id="rId111"/>
      <w:footerReference w:type="default" r:id="rId112"/>
      <w:headerReference w:type="first" r:id="rId113"/>
      <w:footerReference w:type="first" r:id="rId114"/>
      <w:type w:val="continuous"/>
      <w:pgSz w:w="11906" w:h="16838"/>
      <w:pgMar w:top="719" w:right="566" w:bottom="719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5AA" w:rsidRDefault="00B975AA">
      <w:r>
        <w:separator/>
      </w:r>
    </w:p>
  </w:endnote>
  <w:endnote w:type="continuationSeparator" w:id="0">
    <w:p w:rsidR="00B975AA" w:rsidRDefault="00B97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tabs>
        <w:tab w:val="right" w:pos="10440"/>
      </w:tabs>
    </w:pPr>
    <w:r>
      <w:t xml:space="preserve">Dated: </w:t>
    </w:r>
    <w:r w:rsidRPr="00FB06E9">
      <w:rPr>
        <w:noProof/>
      </w:rPr>
      <w:t>Wednesday, 24th April 2019</w:t>
    </w:r>
    <w:r>
      <w:tab/>
    </w:r>
    <w:r w:rsidRPr="00FB06E9">
      <w:rPr>
        <w:noProof/>
      </w:rPr>
      <w:t>Denise Hyde</w:t>
    </w:r>
  </w:p>
  <w:p w:rsidR="00B975AA" w:rsidRDefault="00B975AA">
    <w:pPr>
      <w:tabs>
        <w:tab w:val="right" w:pos="10440"/>
      </w:tabs>
      <w:rPr>
        <w:b/>
        <w:bCs/>
      </w:rPr>
    </w:pPr>
    <w:r>
      <w:tab/>
    </w:r>
    <w:r w:rsidRPr="00FB06E9">
      <w:rPr>
        <w:noProof/>
      </w:rPr>
      <w:t>Returning Officer</w:t>
    </w:r>
  </w:p>
  <w:p w:rsidR="00B975AA" w:rsidRDefault="00B975AA">
    <w:pPr>
      <w:tabs>
        <w:tab w:val="right" w:pos="10620"/>
      </w:tabs>
    </w:pPr>
    <w:r w:rsidRPr="00FB06E9">
      <w:rPr>
        <w:noProof/>
      </w:rPr>
      <w:t>North Lincolnshire Council</w:t>
    </w:r>
  </w:p>
  <w:p w:rsidR="00B975AA" w:rsidRDefault="00B975AA">
    <w:pPr>
      <w:tabs>
        <w:tab w:val="right" w:pos="10620"/>
      </w:tabs>
    </w:pPr>
    <w:r w:rsidRPr="00FB06E9">
      <w:rPr>
        <w:noProof/>
      </w:rPr>
      <w:t>Church Square House</w:t>
    </w:r>
  </w:p>
  <w:p w:rsidR="00B975AA" w:rsidRDefault="00B975AA">
    <w:pPr>
      <w:tabs>
        <w:tab w:val="right" w:pos="10620"/>
      </w:tabs>
    </w:pPr>
    <w:r w:rsidRPr="00FB06E9">
      <w:rPr>
        <w:noProof/>
      </w:rPr>
      <w:t>30-40 High Street</w:t>
    </w:r>
  </w:p>
  <w:p w:rsidR="00B975AA" w:rsidRDefault="00B975AA">
    <w:pPr>
      <w:tabs>
        <w:tab w:val="right" w:pos="10620"/>
      </w:tabs>
    </w:pPr>
    <w:r w:rsidRPr="00FB06E9">
      <w:rPr>
        <w:noProof/>
      </w:rPr>
      <w:t>Scunthorpe</w:t>
    </w:r>
  </w:p>
  <w:p w:rsidR="00B975AA" w:rsidRDefault="00B975AA">
    <w:pPr>
      <w:tabs>
        <w:tab w:val="right" w:pos="10620"/>
      </w:tabs>
    </w:pPr>
    <w:r w:rsidRPr="00FB06E9">
      <w:rPr>
        <w:noProof/>
      </w:rPr>
      <w:t>North Lincolnshire</w:t>
    </w:r>
  </w:p>
  <w:p w:rsidR="00B975AA" w:rsidRDefault="00B975AA">
    <w:pPr>
      <w:tabs>
        <w:tab w:val="right" w:pos="10620"/>
      </w:tabs>
      <w:rPr>
        <w:b/>
        <w:bCs/>
      </w:rPr>
    </w:pPr>
    <w:r w:rsidRPr="00FB06E9">
      <w:rPr>
        <w:noProof/>
      </w:rPr>
      <w:t>DN15 6NL</w:t>
    </w:r>
  </w:p>
  <w:p w:rsidR="00B975AA" w:rsidRDefault="00B975AA">
    <w:pPr>
      <w:pStyle w:val="Footer"/>
    </w:pPr>
  </w:p>
  <w:p w:rsidR="00B975AA" w:rsidRDefault="00B975AA">
    <w:pPr>
      <w:pStyle w:val="Footer"/>
      <w:jc w:val="center"/>
      <w:rPr>
        <w:sz w:val="16"/>
      </w:rPr>
    </w:pPr>
    <w:r>
      <w:rPr>
        <w:sz w:val="16"/>
      </w:rPr>
      <w:t xml:space="preserve">Printed and Published by </w:t>
    </w:r>
    <w:r w:rsidRPr="00FB06E9">
      <w:rPr>
        <w:noProof/>
        <w:sz w:val="16"/>
      </w:rPr>
      <w:t>Denise Hyde</w:t>
    </w:r>
    <w:r>
      <w:rPr>
        <w:sz w:val="16"/>
      </w:rPr>
      <w:t xml:space="preserve"> </w:t>
    </w:r>
    <w:r w:rsidRPr="00FB06E9">
      <w:rPr>
        <w:noProof/>
        <w:sz w:val="16"/>
      </w:rPr>
      <w:t>Returning Officer</w:t>
    </w:r>
    <w:r>
      <w:rPr>
        <w:sz w:val="16"/>
      </w:rPr>
      <w:t xml:space="preserve"> </w:t>
    </w:r>
    <w:r w:rsidRPr="00FB06E9">
      <w:rPr>
        <w:noProof/>
        <w:sz w:val="16"/>
      </w:rPr>
      <w:t>North Lincolnshire Council</w:t>
    </w:r>
    <w:r>
      <w:rPr>
        <w:sz w:val="16"/>
      </w:rPr>
      <w:t xml:space="preserve"> </w:t>
    </w:r>
    <w:r w:rsidRPr="00FB06E9">
      <w:rPr>
        <w:noProof/>
        <w:sz w:val="16"/>
      </w:rPr>
      <w:t>Church Square House</w:t>
    </w:r>
    <w:r>
      <w:rPr>
        <w:sz w:val="16"/>
      </w:rPr>
      <w:t xml:space="preserve"> </w:t>
    </w:r>
    <w:r w:rsidRPr="00FB06E9">
      <w:rPr>
        <w:noProof/>
        <w:sz w:val="16"/>
      </w:rPr>
      <w:t>30-40 High Street</w:t>
    </w:r>
    <w:r>
      <w:rPr>
        <w:sz w:val="16"/>
      </w:rPr>
      <w:t xml:space="preserve"> </w:t>
    </w:r>
    <w:r w:rsidRPr="00FB06E9">
      <w:rPr>
        <w:noProof/>
        <w:sz w:val="16"/>
      </w:rPr>
      <w:t>Scunthorpe</w:t>
    </w:r>
    <w:r>
      <w:rPr>
        <w:sz w:val="16"/>
      </w:rPr>
      <w:t xml:space="preserve"> </w:t>
    </w:r>
    <w:r w:rsidRPr="00FB06E9">
      <w:rPr>
        <w:noProof/>
        <w:sz w:val="16"/>
      </w:rPr>
      <w:t>North Lincolnshire</w:t>
    </w:r>
    <w:r>
      <w:rPr>
        <w:sz w:val="16"/>
      </w:rPr>
      <w:t xml:space="preserve"> </w:t>
    </w:r>
    <w:r w:rsidRPr="00FB06E9">
      <w:rPr>
        <w:noProof/>
        <w:sz w:val="16"/>
      </w:rPr>
      <w:t>DN15 6NL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Footer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Footer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tabs>
        <w:tab w:val="right" w:pos="10440"/>
      </w:tabs>
    </w:pPr>
    <w:r>
      <w:t xml:space="preserve">Dated: </w:t>
    </w:r>
    <w:r w:rsidRPr="00FB06E9">
      <w:rPr>
        <w:noProof/>
      </w:rPr>
      <w:t>Wednesday, 24th April 2019</w:t>
    </w:r>
    <w:r>
      <w:tab/>
    </w:r>
    <w:r w:rsidRPr="00FB06E9">
      <w:rPr>
        <w:noProof/>
      </w:rPr>
      <w:t>Denise Hyde</w:t>
    </w:r>
  </w:p>
  <w:p w:rsidR="00B975AA" w:rsidRDefault="00B975AA">
    <w:pPr>
      <w:tabs>
        <w:tab w:val="right" w:pos="10440"/>
      </w:tabs>
      <w:rPr>
        <w:b/>
        <w:bCs/>
      </w:rPr>
    </w:pPr>
    <w:r>
      <w:tab/>
    </w:r>
    <w:r w:rsidRPr="00FB06E9">
      <w:rPr>
        <w:noProof/>
      </w:rPr>
      <w:t>Returning Officer</w:t>
    </w:r>
  </w:p>
  <w:p w:rsidR="00B975AA" w:rsidRDefault="00B975AA">
    <w:pPr>
      <w:tabs>
        <w:tab w:val="right" w:pos="10620"/>
      </w:tabs>
    </w:pPr>
    <w:r w:rsidRPr="00FB06E9">
      <w:rPr>
        <w:noProof/>
      </w:rPr>
      <w:t>North Lincolnshire Council</w:t>
    </w:r>
  </w:p>
  <w:p w:rsidR="00B975AA" w:rsidRDefault="00B975AA">
    <w:pPr>
      <w:tabs>
        <w:tab w:val="right" w:pos="10620"/>
      </w:tabs>
    </w:pPr>
    <w:r w:rsidRPr="00FB06E9">
      <w:rPr>
        <w:noProof/>
      </w:rPr>
      <w:t>Church Square House</w:t>
    </w:r>
  </w:p>
  <w:p w:rsidR="00B975AA" w:rsidRDefault="00B975AA">
    <w:pPr>
      <w:tabs>
        <w:tab w:val="right" w:pos="10620"/>
      </w:tabs>
    </w:pPr>
    <w:r w:rsidRPr="00FB06E9">
      <w:rPr>
        <w:noProof/>
      </w:rPr>
      <w:t>30-40 High Street</w:t>
    </w:r>
  </w:p>
  <w:p w:rsidR="00B975AA" w:rsidRDefault="00B975AA">
    <w:pPr>
      <w:tabs>
        <w:tab w:val="right" w:pos="10620"/>
      </w:tabs>
    </w:pPr>
    <w:r w:rsidRPr="00FB06E9">
      <w:rPr>
        <w:noProof/>
      </w:rPr>
      <w:t>Scunthorpe</w:t>
    </w:r>
  </w:p>
  <w:p w:rsidR="00B975AA" w:rsidRDefault="00B975AA">
    <w:pPr>
      <w:tabs>
        <w:tab w:val="right" w:pos="10620"/>
      </w:tabs>
    </w:pPr>
    <w:r w:rsidRPr="00FB06E9">
      <w:rPr>
        <w:noProof/>
      </w:rPr>
      <w:t>North Lincolnshire</w:t>
    </w:r>
  </w:p>
  <w:p w:rsidR="00B975AA" w:rsidRDefault="00B975AA">
    <w:pPr>
      <w:tabs>
        <w:tab w:val="right" w:pos="10620"/>
      </w:tabs>
      <w:rPr>
        <w:b/>
        <w:bCs/>
      </w:rPr>
    </w:pPr>
    <w:r w:rsidRPr="00FB06E9">
      <w:rPr>
        <w:noProof/>
      </w:rPr>
      <w:t>DN15 6NL</w:t>
    </w:r>
  </w:p>
  <w:p w:rsidR="00B975AA" w:rsidRDefault="00B975AA">
    <w:pPr>
      <w:pStyle w:val="Footer"/>
    </w:pPr>
  </w:p>
  <w:p w:rsidR="00B975AA" w:rsidRDefault="00B975AA">
    <w:pPr>
      <w:pStyle w:val="Footer"/>
      <w:jc w:val="center"/>
      <w:rPr>
        <w:sz w:val="16"/>
      </w:rPr>
    </w:pPr>
    <w:r>
      <w:rPr>
        <w:sz w:val="16"/>
      </w:rPr>
      <w:t xml:space="preserve">Printed and Published by </w:t>
    </w:r>
    <w:r w:rsidRPr="00FB06E9">
      <w:rPr>
        <w:noProof/>
        <w:sz w:val="16"/>
      </w:rPr>
      <w:t>Denise Hyde</w:t>
    </w:r>
    <w:r>
      <w:rPr>
        <w:sz w:val="16"/>
      </w:rPr>
      <w:t xml:space="preserve"> </w:t>
    </w:r>
    <w:r w:rsidRPr="00FB06E9">
      <w:rPr>
        <w:noProof/>
        <w:sz w:val="16"/>
      </w:rPr>
      <w:t>Returning Officer</w:t>
    </w:r>
    <w:r>
      <w:rPr>
        <w:sz w:val="16"/>
      </w:rPr>
      <w:t xml:space="preserve"> </w:t>
    </w:r>
    <w:r w:rsidRPr="00FB06E9">
      <w:rPr>
        <w:noProof/>
        <w:sz w:val="16"/>
      </w:rPr>
      <w:t>North Lincolnshire Council</w:t>
    </w:r>
    <w:r>
      <w:rPr>
        <w:sz w:val="16"/>
      </w:rPr>
      <w:t xml:space="preserve"> </w:t>
    </w:r>
    <w:r w:rsidRPr="00FB06E9">
      <w:rPr>
        <w:noProof/>
        <w:sz w:val="16"/>
      </w:rPr>
      <w:t>Church Square House</w:t>
    </w:r>
    <w:r>
      <w:rPr>
        <w:sz w:val="16"/>
      </w:rPr>
      <w:t xml:space="preserve"> </w:t>
    </w:r>
    <w:r w:rsidRPr="00FB06E9">
      <w:rPr>
        <w:noProof/>
        <w:sz w:val="16"/>
      </w:rPr>
      <w:t>30-40 High Street</w:t>
    </w:r>
    <w:r>
      <w:rPr>
        <w:sz w:val="16"/>
      </w:rPr>
      <w:t xml:space="preserve"> </w:t>
    </w:r>
    <w:r w:rsidRPr="00FB06E9">
      <w:rPr>
        <w:noProof/>
        <w:sz w:val="16"/>
      </w:rPr>
      <w:t>Scunthorpe</w:t>
    </w:r>
    <w:r>
      <w:rPr>
        <w:sz w:val="16"/>
      </w:rPr>
      <w:t xml:space="preserve"> </w:t>
    </w:r>
    <w:r w:rsidRPr="00FB06E9">
      <w:rPr>
        <w:noProof/>
        <w:sz w:val="16"/>
      </w:rPr>
      <w:t>North Lincolnshire</w:t>
    </w:r>
    <w:r>
      <w:rPr>
        <w:sz w:val="16"/>
      </w:rPr>
      <w:t xml:space="preserve"> </w:t>
    </w:r>
    <w:r w:rsidRPr="00FB06E9">
      <w:rPr>
        <w:noProof/>
        <w:sz w:val="16"/>
      </w:rPr>
      <w:t>DN15 6NL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Footer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Footer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tabs>
        <w:tab w:val="right" w:pos="10440"/>
      </w:tabs>
    </w:pPr>
    <w:r>
      <w:t xml:space="preserve">Dated: </w:t>
    </w:r>
    <w:r w:rsidRPr="00FB06E9">
      <w:rPr>
        <w:noProof/>
      </w:rPr>
      <w:t>Wednesday, 24th April 2019</w:t>
    </w:r>
    <w:r>
      <w:tab/>
    </w:r>
    <w:r w:rsidRPr="00FB06E9">
      <w:rPr>
        <w:noProof/>
      </w:rPr>
      <w:t>Denise Hyde</w:t>
    </w:r>
  </w:p>
  <w:p w:rsidR="00B975AA" w:rsidRDefault="00B975AA">
    <w:pPr>
      <w:tabs>
        <w:tab w:val="right" w:pos="10440"/>
      </w:tabs>
      <w:rPr>
        <w:b/>
        <w:bCs/>
      </w:rPr>
    </w:pPr>
    <w:r>
      <w:tab/>
    </w:r>
    <w:r w:rsidRPr="00FB06E9">
      <w:rPr>
        <w:noProof/>
      </w:rPr>
      <w:t>Returning Officer</w:t>
    </w:r>
  </w:p>
  <w:p w:rsidR="00B975AA" w:rsidRDefault="00B975AA">
    <w:pPr>
      <w:tabs>
        <w:tab w:val="right" w:pos="10620"/>
      </w:tabs>
    </w:pPr>
    <w:r w:rsidRPr="00FB06E9">
      <w:rPr>
        <w:noProof/>
      </w:rPr>
      <w:t>North Lincolnshire Council</w:t>
    </w:r>
  </w:p>
  <w:p w:rsidR="00B975AA" w:rsidRDefault="00B975AA">
    <w:pPr>
      <w:tabs>
        <w:tab w:val="right" w:pos="10620"/>
      </w:tabs>
    </w:pPr>
    <w:r w:rsidRPr="00FB06E9">
      <w:rPr>
        <w:noProof/>
      </w:rPr>
      <w:t>Church Square House</w:t>
    </w:r>
  </w:p>
  <w:p w:rsidR="00B975AA" w:rsidRDefault="00B975AA">
    <w:pPr>
      <w:tabs>
        <w:tab w:val="right" w:pos="10620"/>
      </w:tabs>
    </w:pPr>
    <w:r w:rsidRPr="00FB06E9">
      <w:rPr>
        <w:noProof/>
      </w:rPr>
      <w:t>30-40 High Street</w:t>
    </w:r>
  </w:p>
  <w:p w:rsidR="00B975AA" w:rsidRDefault="00B975AA">
    <w:pPr>
      <w:tabs>
        <w:tab w:val="right" w:pos="10620"/>
      </w:tabs>
    </w:pPr>
    <w:r w:rsidRPr="00FB06E9">
      <w:rPr>
        <w:noProof/>
      </w:rPr>
      <w:t>Scunthorpe</w:t>
    </w:r>
  </w:p>
  <w:p w:rsidR="00B975AA" w:rsidRDefault="00B975AA">
    <w:pPr>
      <w:tabs>
        <w:tab w:val="right" w:pos="10620"/>
      </w:tabs>
    </w:pPr>
    <w:r w:rsidRPr="00FB06E9">
      <w:rPr>
        <w:noProof/>
      </w:rPr>
      <w:t>North Lincolnshire</w:t>
    </w:r>
  </w:p>
  <w:p w:rsidR="00B975AA" w:rsidRDefault="00B975AA">
    <w:pPr>
      <w:tabs>
        <w:tab w:val="right" w:pos="10620"/>
      </w:tabs>
      <w:rPr>
        <w:b/>
        <w:bCs/>
      </w:rPr>
    </w:pPr>
    <w:r w:rsidRPr="00FB06E9">
      <w:rPr>
        <w:noProof/>
      </w:rPr>
      <w:t>DN15 6NL</w:t>
    </w:r>
  </w:p>
  <w:p w:rsidR="00B975AA" w:rsidRDefault="00B975AA">
    <w:pPr>
      <w:pStyle w:val="Footer"/>
    </w:pPr>
  </w:p>
  <w:p w:rsidR="00B975AA" w:rsidRDefault="00B975AA">
    <w:pPr>
      <w:pStyle w:val="Footer"/>
      <w:jc w:val="center"/>
      <w:rPr>
        <w:sz w:val="16"/>
      </w:rPr>
    </w:pPr>
    <w:r>
      <w:rPr>
        <w:sz w:val="16"/>
      </w:rPr>
      <w:t xml:space="preserve">Printed and Published by </w:t>
    </w:r>
    <w:r w:rsidRPr="00FB06E9">
      <w:rPr>
        <w:noProof/>
        <w:sz w:val="16"/>
      </w:rPr>
      <w:t>Denise Hyde</w:t>
    </w:r>
    <w:r>
      <w:rPr>
        <w:sz w:val="16"/>
      </w:rPr>
      <w:t xml:space="preserve"> </w:t>
    </w:r>
    <w:r w:rsidRPr="00FB06E9">
      <w:rPr>
        <w:noProof/>
        <w:sz w:val="16"/>
      </w:rPr>
      <w:t>Returning Officer</w:t>
    </w:r>
    <w:r>
      <w:rPr>
        <w:sz w:val="16"/>
      </w:rPr>
      <w:t xml:space="preserve"> </w:t>
    </w:r>
    <w:r w:rsidRPr="00FB06E9">
      <w:rPr>
        <w:noProof/>
        <w:sz w:val="16"/>
      </w:rPr>
      <w:t>North Lincolnshire Council</w:t>
    </w:r>
    <w:r>
      <w:rPr>
        <w:sz w:val="16"/>
      </w:rPr>
      <w:t xml:space="preserve"> </w:t>
    </w:r>
    <w:r w:rsidRPr="00FB06E9">
      <w:rPr>
        <w:noProof/>
        <w:sz w:val="16"/>
      </w:rPr>
      <w:t>Church Square House</w:t>
    </w:r>
    <w:r>
      <w:rPr>
        <w:sz w:val="16"/>
      </w:rPr>
      <w:t xml:space="preserve"> </w:t>
    </w:r>
    <w:r w:rsidRPr="00FB06E9">
      <w:rPr>
        <w:noProof/>
        <w:sz w:val="16"/>
      </w:rPr>
      <w:t>30-40 High Street</w:t>
    </w:r>
    <w:r>
      <w:rPr>
        <w:sz w:val="16"/>
      </w:rPr>
      <w:t xml:space="preserve"> </w:t>
    </w:r>
    <w:r w:rsidRPr="00FB06E9">
      <w:rPr>
        <w:noProof/>
        <w:sz w:val="16"/>
      </w:rPr>
      <w:t>Scunthorpe</w:t>
    </w:r>
    <w:r>
      <w:rPr>
        <w:sz w:val="16"/>
      </w:rPr>
      <w:t xml:space="preserve"> </w:t>
    </w:r>
    <w:r w:rsidRPr="00FB06E9">
      <w:rPr>
        <w:noProof/>
        <w:sz w:val="16"/>
      </w:rPr>
      <w:t>North Lincolnshire</w:t>
    </w:r>
    <w:r>
      <w:rPr>
        <w:sz w:val="16"/>
      </w:rPr>
      <w:t xml:space="preserve"> </w:t>
    </w:r>
    <w:r w:rsidRPr="00FB06E9">
      <w:rPr>
        <w:noProof/>
        <w:sz w:val="16"/>
      </w:rPr>
      <w:t>DN15 6NL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Footer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tabs>
        <w:tab w:val="right" w:pos="10440"/>
      </w:tabs>
    </w:pPr>
    <w:r>
      <w:t xml:space="preserve">Dated: </w:t>
    </w:r>
    <w:r w:rsidRPr="00FB06E9">
      <w:rPr>
        <w:noProof/>
      </w:rPr>
      <w:t>Wednesday, 24th April 2019</w:t>
    </w:r>
    <w:r>
      <w:tab/>
    </w:r>
    <w:r w:rsidRPr="00FB06E9">
      <w:rPr>
        <w:noProof/>
      </w:rPr>
      <w:t>Denise Hyde</w:t>
    </w:r>
  </w:p>
  <w:p w:rsidR="00B975AA" w:rsidRDefault="00B975AA">
    <w:pPr>
      <w:tabs>
        <w:tab w:val="right" w:pos="10440"/>
      </w:tabs>
      <w:rPr>
        <w:b/>
        <w:bCs/>
      </w:rPr>
    </w:pPr>
    <w:r>
      <w:tab/>
    </w:r>
    <w:r w:rsidRPr="00FB06E9">
      <w:rPr>
        <w:noProof/>
      </w:rPr>
      <w:t>Returning Officer</w:t>
    </w:r>
  </w:p>
  <w:p w:rsidR="00B975AA" w:rsidRDefault="00B975AA">
    <w:pPr>
      <w:tabs>
        <w:tab w:val="right" w:pos="10620"/>
      </w:tabs>
    </w:pPr>
    <w:r w:rsidRPr="00FB06E9">
      <w:rPr>
        <w:noProof/>
      </w:rPr>
      <w:t>North Lincolnshire Council</w:t>
    </w:r>
  </w:p>
  <w:p w:rsidR="00B975AA" w:rsidRDefault="00B975AA">
    <w:pPr>
      <w:tabs>
        <w:tab w:val="right" w:pos="10620"/>
      </w:tabs>
    </w:pPr>
    <w:r w:rsidRPr="00FB06E9">
      <w:rPr>
        <w:noProof/>
      </w:rPr>
      <w:t>Church Square House</w:t>
    </w:r>
  </w:p>
  <w:p w:rsidR="00B975AA" w:rsidRDefault="00B975AA">
    <w:pPr>
      <w:tabs>
        <w:tab w:val="right" w:pos="10620"/>
      </w:tabs>
    </w:pPr>
    <w:r w:rsidRPr="00FB06E9">
      <w:rPr>
        <w:noProof/>
      </w:rPr>
      <w:t>30-40 High Street</w:t>
    </w:r>
  </w:p>
  <w:p w:rsidR="00B975AA" w:rsidRDefault="00B975AA">
    <w:pPr>
      <w:tabs>
        <w:tab w:val="right" w:pos="10620"/>
      </w:tabs>
    </w:pPr>
    <w:r w:rsidRPr="00FB06E9">
      <w:rPr>
        <w:noProof/>
      </w:rPr>
      <w:t>Scunthorpe</w:t>
    </w:r>
  </w:p>
  <w:p w:rsidR="00B975AA" w:rsidRDefault="00B975AA">
    <w:pPr>
      <w:tabs>
        <w:tab w:val="right" w:pos="10620"/>
      </w:tabs>
    </w:pPr>
    <w:r w:rsidRPr="00FB06E9">
      <w:rPr>
        <w:noProof/>
      </w:rPr>
      <w:t>North Lincolnshire</w:t>
    </w:r>
  </w:p>
  <w:p w:rsidR="00B975AA" w:rsidRDefault="00B975AA">
    <w:pPr>
      <w:tabs>
        <w:tab w:val="right" w:pos="10620"/>
      </w:tabs>
      <w:rPr>
        <w:b/>
        <w:bCs/>
      </w:rPr>
    </w:pPr>
    <w:r w:rsidRPr="00FB06E9">
      <w:rPr>
        <w:noProof/>
      </w:rPr>
      <w:t>DN15 6NL</w:t>
    </w:r>
  </w:p>
  <w:p w:rsidR="00B975AA" w:rsidRDefault="00B975AA">
    <w:pPr>
      <w:pStyle w:val="Footer"/>
    </w:pPr>
  </w:p>
  <w:p w:rsidR="00B975AA" w:rsidRDefault="00B975AA">
    <w:pPr>
      <w:pStyle w:val="Footer"/>
      <w:jc w:val="center"/>
      <w:rPr>
        <w:sz w:val="16"/>
      </w:rPr>
    </w:pPr>
    <w:r>
      <w:rPr>
        <w:sz w:val="16"/>
      </w:rPr>
      <w:t xml:space="preserve">Printed and Published by </w:t>
    </w:r>
    <w:r w:rsidRPr="00FB06E9">
      <w:rPr>
        <w:noProof/>
        <w:sz w:val="16"/>
      </w:rPr>
      <w:t>Denise Hyde</w:t>
    </w:r>
    <w:r>
      <w:rPr>
        <w:sz w:val="16"/>
      </w:rPr>
      <w:t xml:space="preserve"> </w:t>
    </w:r>
    <w:r w:rsidRPr="00FB06E9">
      <w:rPr>
        <w:noProof/>
        <w:sz w:val="16"/>
      </w:rPr>
      <w:t>Returning Officer</w:t>
    </w:r>
    <w:r>
      <w:rPr>
        <w:sz w:val="16"/>
      </w:rPr>
      <w:t xml:space="preserve"> </w:t>
    </w:r>
    <w:r w:rsidRPr="00FB06E9">
      <w:rPr>
        <w:noProof/>
        <w:sz w:val="16"/>
      </w:rPr>
      <w:t>North Lincolnshire Council</w:t>
    </w:r>
    <w:r>
      <w:rPr>
        <w:sz w:val="16"/>
      </w:rPr>
      <w:t xml:space="preserve"> </w:t>
    </w:r>
    <w:r w:rsidRPr="00FB06E9">
      <w:rPr>
        <w:noProof/>
        <w:sz w:val="16"/>
      </w:rPr>
      <w:t>Church Square House</w:t>
    </w:r>
    <w:r>
      <w:rPr>
        <w:sz w:val="16"/>
      </w:rPr>
      <w:t xml:space="preserve"> </w:t>
    </w:r>
    <w:r w:rsidRPr="00FB06E9">
      <w:rPr>
        <w:noProof/>
        <w:sz w:val="16"/>
      </w:rPr>
      <w:t>30-40 High Street</w:t>
    </w:r>
    <w:r>
      <w:rPr>
        <w:sz w:val="16"/>
      </w:rPr>
      <w:t xml:space="preserve"> </w:t>
    </w:r>
    <w:r w:rsidRPr="00FB06E9">
      <w:rPr>
        <w:noProof/>
        <w:sz w:val="16"/>
      </w:rPr>
      <w:t>Scunthorpe</w:t>
    </w:r>
    <w:r>
      <w:rPr>
        <w:sz w:val="16"/>
      </w:rPr>
      <w:t xml:space="preserve"> </w:t>
    </w:r>
    <w:r w:rsidRPr="00FB06E9">
      <w:rPr>
        <w:noProof/>
        <w:sz w:val="16"/>
      </w:rPr>
      <w:t>North Lincolnshire</w:t>
    </w:r>
    <w:r>
      <w:rPr>
        <w:sz w:val="16"/>
      </w:rPr>
      <w:t xml:space="preserve"> </w:t>
    </w:r>
    <w:r w:rsidRPr="00FB06E9">
      <w:rPr>
        <w:noProof/>
        <w:sz w:val="16"/>
      </w:rPr>
      <w:t>DN15 6NL</w: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tabs>
        <w:tab w:val="right" w:pos="10440"/>
      </w:tabs>
    </w:pPr>
    <w:r>
      <w:t xml:space="preserve">Dated: </w:t>
    </w:r>
    <w:r w:rsidRPr="00FB06E9">
      <w:rPr>
        <w:noProof/>
      </w:rPr>
      <w:t>Wednesday, 24th April 2019</w:t>
    </w:r>
    <w:r>
      <w:tab/>
    </w:r>
    <w:r w:rsidRPr="00FB06E9">
      <w:rPr>
        <w:noProof/>
      </w:rPr>
      <w:t>Denise Hyde</w:t>
    </w:r>
  </w:p>
  <w:p w:rsidR="00B975AA" w:rsidRDefault="00B975AA">
    <w:pPr>
      <w:tabs>
        <w:tab w:val="right" w:pos="10440"/>
      </w:tabs>
      <w:rPr>
        <w:b/>
        <w:bCs/>
      </w:rPr>
    </w:pPr>
    <w:r>
      <w:tab/>
    </w:r>
    <w:r w:rsidRPr="00FB06E9">
      <w:rPr>
        <w:noProof/>
      </w:rPr>
      <w:t>Returning Officer</w:t>
    </w:r>
  </w:p>
  <w:p w:rsidR="00B975AA" w:rsidRDefault="00B975AA">
    <w:pPr>
      <w:tabs>
        <w:tab w:val="right" w:pos="10620"/>
      </w:tabs>
    </w:pPr>
    <w:r w:rsidRPr="00FB06E9">
      <w:rPr>
        <w:noProof/>
      </w:rPr>
      <w:t>North Lincolnshire Council</w:t>
    </w:r>
  </w:p>
  <w:p w:rsidR="00B975AA" w:rsidRDefault="00B975AA">
    <w:pPr>
      <w:tabs>
        <w:tab w:val="right" w:pos="10620"/>
      </w:tabs>
    </w:pPr>
    <w:r w:rsidRPr="00FB06E9">
      <w:rPr>
        <w:noProof/>
      </w:rPr>
      <w:t>Church Square House</w:t>
    </w:r>
  </w:p>
  <w:p w:rsidR="00B975AA" w:rsidRDefault="00B975AA">
    <w:pPr>
      <w:tabs>
        <w:tab w:val="right" w:pos="10620"/>
      </w:tabs>
    </w:pPr>
    <w:r w:rsidRPr="00FB06E9">
      <w:rPr>
        <w:noProof/>
      </w:rPr>
      <w:t>30-40 High Street</w:t>
    </w:r>
  </w:p>
  <w:p w:rsidR="00B975AA" w:rsidRDefault="00B975AA">
    <w:pPr>
      <w:tabs>
        <w:tab w:val="right" w:pos="10620"/>
      </w:tabs>
    </w:pPr>
    <w:r w:rsidRPr="00FB06E9">
      <w:rPr>
        <w:noProof/>
      </w:rPr>
      <w:t>Scunthorpe</w:t>
    </w:r>
  </w:p>
  <w:p w:rsidR="00B975AA" w:rsidRDefault="00B975AA">
    <w:pPr>
      <w:tabs>
        <w:tab w:val="right" w:pos="10620"/>
      </w:tabs>
    </w:pPr>
    <w:r w:rsidRPr="00FB06E9">
      <w:rPr>
        <w:noProof/>
      </w:rPr>
      <w:t>North Lincolnshire</w:t>
    </w:r>
  </w:p>
  <w:p w:rsidR="00B975AA" w:rsidRDefault="00B975AA">
    <w:pPr>
      <w:tabs>
        <w:tab w:val="right" w:pos="10620"/>
      </w:tabs>
      <w:rPr>
        <w:b/>
        <w:bCs/>
      </w:rPr>
    </w:pPr>
    <w:r w:rsidRPr="00FB06E9">
      <w:rPr>
        <w:noProof/>
      </w:rPr>
      <w:t>DN15 6NL</w:t>
    </w:r>
  </w:p>
  <w:p w:rsidR="00B975AA" w:rsidRDefault="00B975AA">
    <w:pPr>
      <w:pStyle w:val="Footer"/>
    </w:pPr>
  </w:p>
  <w:p w:rsidR="00B975AA" w:rsidRDefault="00B975AA">
    <w:pPr>
      <w:pStyle w:val="Footer"/>
      <w:jc w:val="center"/>
      <w:rPr>
        <w:sz w:val="16"/>
      </w:rPr>
    </w:pPr>
    <w:r>
      <w:rPr>
        <w:sz w:val="16"/>
      </w:rPr>
      <w:t xml:space="preserve">Printed and Published by </w:t>
    </w:r>
    <w:r w:rsidRPr="00FB06E9">
      <w:rPr>
        <w:noProof/>
        <w:sz w:val="16"/>
      </w:rPr>
      <w:t>Denise Hyde</w:t>
    </w:r>
    <w:r>
      <w:rPr>
        <w:sz w:val="16"/>
      </w:rPr>
      <w:t xml:space="preserve"> </w:t>
    </w:r>
    <w:r w:rsidRPr="00FB06E9">
      <w:rPr>
        <w:noProof/>
        <w:sz w:val="16"/>
      </w:rPr>
      <w:t>Returning Officer</w:t>
    </w:r>
    <w:r>
      <w:rPr>
        <w:sz w:val="16"/>
      </w:rPr>
      <w:t xml:space="preserve"> </w:t>
    </w:r>
    <w:r w:rsidRPr="00FB06E9">
      <w:rPr>
        <w:noProof/>
        <w:sz w:val="16"/>
      </w:rPr>
      <w:t>North Lincolnshire Council</w:t>
    </w:r>
    <w:r>
      <w:rPr>
        <w:sz w:val="16"/>
      </w:rPr>
      <w:t xml:space="preserve"> </w:t>
    </w:r>
    <w:r w:rsidRPr="00FB06E9">
      <w:rPr>
        <w:noProof/>
        <w:sz w:val="16"/>
      </w:rPr>
      <w:t>Church Square House</w:t>
    </w:r>
    <w:r>
      <w:rPr>
        <w:sz w:val="16"/>
      </w:rPr>
      <w:t xml:space="preserve"> </w:t>
    </w:r>
    <w:r w:rsidRPr="00FB06E9">
      <w:rPr>
        <w:noProof/>
        <w:sz w:val="16"/>
      </w:rPr>
      <w:t>30-40 High Street</w:t>
    </w:r>
    <w:r>
      <w:rPr>
        <w:sz w:val="16"/>
      </w:rPr>
      <w:t xml:space="preserve"> </w:t>
    </w:r>
    <w:r w:rsidRPr="00FB06E9">
      <w:rPr>
        <w:noProof/>
        <w:sz w:val="16"/>
      </w:rPr>
      <w:t>Scunthorpe</w:t>
    </w:r>
    <w:r>
      <w:rPr>
        <w:sz w:val="16"/>
      </w:rPr>
      <w:t xml:space="preserve"> </w:t>
    </w:r>
    <w:r w:rsidRPr="00FB06E9">
      <w:rPr>
        <w:noProof/>
        <w:sz w:val="16"/>
      </w:rPr>
      <w:t>North Lincolnshire</w:t>
    </w:r>
    <w:r>
      <w:rPr>
        <w:sz w:val="16"/>
      </w:rPr>
      <w:t xml:space="preserve"> </w:t>
    </w:r>
    <w:r w:rsidRPr="00FB06E9">
      <w:rPr>
        <w:noProof/>
        <w:sz w:val="16"/>
      </w:rPr>
      <w:t>DN15 6NL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Footer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Footer"/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tabs>
        <w:tab w:val="right" w:pos="10440"/>
      </w:tabs>
    </w:pPr>
    <w:r>
      <w:t xml:space="preserve">Dated: </w:t>
    </w:r>
    <w:r w:rsidRPr="00FB06E9">
      <w:rPr>
        <w:noProof/>
      </w:rPr>
      <w:t>Wednesday, 24th April 2019</w:t>
    </w:r>
    <w:r>
      <w:tab/>
    </w:r>
    <w:r w:rsidRPr="00FB06E9">
      <w:rPr>
        <w:noProof/>
      </w:rPr>
      <w:t>Denise Hyde</w:t>
    </w:r>
  </w:p>
  <w:p w:rsidR="00B975AA" w:rsidRDefault="00B975AA">
    <w:pPr>
      <w:tabs>
        <w:tab w:val="right" w:pos="10440"/>
      </w:tabs>
      <w:rPr>
        <w:b/>
        <w:bCs/>
      </w:rPr>
    </w:pPr>
    <w:r>
      <w:tab/>
    </w:r>
    <w:r w:rsidRPr="00FB06E9">
      <w:rPr>
        <w:noProof/>
      </w:rPr>
      <w:t>Returning Officer</w:t>
    </w:r>
  </w:p>
  <w:p w:rsidR="00B975AA" w:rsidRDefault="00B975AA">
    <w:pPr>
      <w:tabs>
        <w:tab w:val="right" w:pos="10620"/>
      </w:tabs>
    </w:pPr>
    <w:r w:rsidRPr="00FB06E9">
      <w:rPr>
        <w:noProof/>
      </w:rPr>
      <w:t>North Lincolnshire Council</w:t>
    </w:r>
  </w:p>
  <w:p w:rsidR="00B975AA" w:rsidRDefault="00B975AA">
    <w:pPr>
      <w:tabs>
        <w:tab w:val="right" w:pos="10620"/>
      </w:tabs>
    </w:pPr>
    <w:r w:rsidRPr="00FB06E9">
      <w:rPr>
        <w:noProof/>
      </w:rPr>
      <w:t>Church Square House</w:t>
    </w:r>
  </w:p>
  <w:p w:rsidR="00B975AA" w:rsidRDefault="00B975AA">
    <w:pPr>
      <w:tabs>
        <w:tab w:val="right" w:pos="10620"/>
      </w:tabs>
    </w:pPr>
    <w:r w:rsidRPr="00FB06E9">
      <w:rPr>
        <w:noProof/>
      </w:rPr>
      <w:t>30-40 High Street</w:t>
    </w:r>
  </w:p>
  <w:p w:rsidR="00B975AA" w:rsidRDefault="00B975AA">
    <w:pPr>
      <w:tabs>
        <w:tab w:val="right" w:pos="10620"/>
      </w:tabs>
    </w:pPr>
    <w:r w:rsidRPr="00FB06E9">
      <w:rPr>
        <w:noProof/>
      </w:rPr>
      <w:t>Scunthorpe</w:t>
    </w:r>
  </w:p>
  <w:p w:rsidR="00B975AA" w:rsidRDefault="00B975AA">
    <w:pPr>
      <w:tabs>
        <w:tab w:val="right" w:pos="10620"/>
      </w:tabs>
    </w:pPr>
    <w:r w:rsidRPr="00FB06E9">
      <w:rPr>
        <w:noProof/>
      </w:rPr>
      <w:t>North Lincolnshire</w:t>
    </w:r>
  </w:p>
  <w:p w:rsidR="00B975AA" w:rsidRDefault="00B975AA">
    <w:pPr>
      <w:tabs>
        <w:tab w:val="right" w:pos="10620"/>
      </w:tabs>
      <w:rPr>
        <w:b/>
        <w:bCs/>
      </w:rPr>
    </w:pPr>
    <w:r w:rsidRPr="00FB06E9">
      <w:rPr>
        <w:noProof/>
      </w:rPr>
      <w:t>DN15 6NL</w:t>
    </w:r>
  </w:p>
  <w:p w:rsidR="00B975AA" w:rsidRDefault="00B975AA">
    <w:pPr>
      <w:pStyle w:val="Footer"/>
    </w:pPr>
  </w:p>
  <w:p w:rsidR="00B975AA" w:rsidRDefault="00B975AA">
    <w:pPr>
      <w:pStyle w:val="Footer"/>
      <w:jc w:val="center"/>
      <w:rPr>
        <w:sz w:val="16"/>
      </w:rPr>
    </w:pPr>
    <w:r>
      <w:rPr>
        <w:sz w:val="16"/>
      </w:rPr>
      <w:t xml:space="preserve">Printed and Published by </w:t>
    </w:r>
    <w:r w:rsidRPr="00FB06E9">
      <w:rPr>
        <w:noProof/>
        <w:sz w:val="16"/>
      </w:rPr>
      <w:t>Denise Hyde</w:t>
    </w:r>
    <w:r>
      <w:rPr>
        <w:sz w:val="16"/>
      </w:rPr>
      <w:t xml:space="preserve"> </w:t>
    </w:r>
    <w:r w:rsidRPr="00FB06E9">
      <w:rPr>
        <w:noProof/>
        <w:sz w:val="16"/>
      </w:rPr>
      <w:t>Returning Officer</w:t>
    </w:r>
    <w:r>
      <w:rPr>
        <w:sz w:val="16"/>
      </w:rPr>
      <w:t xml:space="preserve"> </w:t>
    </w:r>
    <w:r w:rsidRPr="00FB06E9">
      <w:rPr>
        <w:noProof/>
        <w:sz w:val="16"/>
      </w:rPr>
      <w:t>North Lincolnshire Council</w:t>
    </w:r>
    <w:r>
      <w:rPr>
        <w:sz w:val="16"/>
      </w:rPr>
      <w:t xml:space="preserve"> </w:t>
    </w:r>
    <w:r w:rsidRPr="00FB06E9">
      <w:rPr>
        <w:noProof/>
        <w:sz w:val="16"/>
      </w:rPr>
      <w:t>Church Square House</w:t>
    </w:r>
    <w:r>
      <w:rPr>
        <w:sz w:val="16"/>
      </w:rPr>
      <w:t xml:space="preserve"> </w:t>
    </w:r>
    <w:r w:rsidRPr="00FB06E9">
      <w:rPr>
        <w:noProof/>
        <w:sz w:val="16"/>
      </w:rPr>
      <w:t>30-40 High Street</w:t>
    </w:r>
    <w:r>
      <w:rPr>
        <w:sz w:val="16"/>
      </w:rPr>
      <w:t xml:space="preserve"> </w:t>
    </w:r>
    <w:r w:rsidRPr="00FB06E9">
      <w:rPr>
        <w:noProof/>
        <w:sz w:val="16"/>
      </w:rPr>
      <w:t>Scunthorpe</w:t>
    </w:r>
    <w:r>
      <w:rPr>
        <w:sz w:val="16"/>
      </w:rPr>
      <w:t xml:space="preserve"> </w:t>
    </w:r>
    <w:r w:rsidRPr="00FB06E9">
      <w:rPr>
        <w:noProof/>
        <w:sz w:val="16"/>
      </w:rPr>
      <w:t>North Lincolnshire</w:t>
    </w:r>
    <w:r>
      <w:rPr>
        <w:sz w:val="16"/>
      </w:rPr>
      <w:t xml:space="preserve"> </w:t>
    </w:r>
    <w:r w:rsidRPr="00FB06E9">
      <w:rPr>
        <w:noProof/>
        <w:sz w:val="16"/>
      </w:rPr>
      <w:t>DN15 6NL</w: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Footer"/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Footer"/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tabs>
        <w:tab w:val="right" w:pos="10440"/>
      </w:tabs>
    </w:pPr>
    <w:r>
      <w:t xml:space="preserve">Dated: </w:t>
    </w:r>
    <w:r w:rsidRPr="00FB06E9">
      <w:rPr>
        <w:noProof/>
      </w:rPr>
      <w:t>Wednesday, 24th April 2019</w:t>
    </w:r>
    <w:r>
      <w:tab/>
    </w:r>
    <w:r w:rsidRPr="00FB06E9">
      <w:rPr>
        <w:noProof/>
      </w:rPr>
      <w:t>Denise Hyde</w:t>
    </w:r>
  </w:p>
  <w:p w:rsidR="00B975AA" w:rsidRDefault="00B975AA">
    <w:pPr>
      <w:tabs>
        <w:tab w:val="right" w:pos="10440"/>
      </w:tabs>
      <w:rPr>
        <w:b/>
        <w:bCs/>
      </w:rPr>
    </w:pPr>
    <w:r>
      <w:tab/>
    </w:r>
    <w:r w:rsidRPr="00FB06E9">
      <w:rPr>
        <w:noProof/>
      </w:rPr>
      <w:t>Returning Officer</w:t>
    </w:r>
  </w:p>
  <w:p w:rsidR="00B975AA" w:rsidRDefault="00B975AA">
    <w:pPr>
      <w:tabs>
        <w:tab w:val="right" w:pos="10620"/>
      </w:tabs>
    </w:pPr>
    <w:r w:rsidRPr="00FB06E9">
      <w:rPr>
        <w:noProof/>
      </w:rPr>
      <w:t>North Lincolnshire Council</w:t>
    </w:r>
  </w:p>
  <w:p w:rsidR="00B975AA" w:rsidRDefault="00B975AA">
    <w:pPr>
      <w:tabs>
        <w:tab w:val="right" w:pos="10620"/>
      </w:tabs>
    </w:pPr>
    <w:r w:rsidRPr="00FB06E9">
      <w:rPr>
        <w:noProof/>
      </w:rPr>
      <w:t>Church Square House</w:t>
    </w:r>
  </w:p>
  <w:p w:rsidR="00B975AA" w:rsidRDefault="00B975AA">
    <w:pPr>
      <w:tabs>
        <w:tab w:val="right" w:pos="10620"/>
      </w:tabs>
    </w:pPr>
    <w:r w:rsidRPr="00FB06E9">
      <w:rPr>
        <w:noProof/>
      </w:rPr>
      <w:t>30-40 High Street</w:t>
    </w:r>
  </w:p>
  <w:p w:rsidR="00B975AA" w:rsidRDefault="00B975AA">
    <w:pPr>
      <w:tabs>
        <w:tab w:val="right" w:pos="10620"/>
      </w:tabs>
    </w:pPr>
    <w:r w:rsidRPr="00FB06E9">
      <w:rPr>
        <w:noProof/>
      </w:rPr>
      <w:t>Scunthorpe</w:t>
    </w:r>
  </w:p>
  <w:p w:rsidR="00B975AA" w:rsidRDefault="00B975AA">
    <w:pPr>
      <w:tabs>
        <w:tab w:val="right" w:pos="10620"/>
      </w:tabs>
    </w:pPr>
    <w:r w:rsidRPr="00FB06E9">
      <w:rPr>
        <w:noProof/>
      </w:rPr>
      <w:t>North Lincolnshire</w:t>
    </w:r>
  </w:p>
  <w:p w:rsidR="00B975AA" w:rsidRDefault="00B975AA">
    <w:pPr>
      <w:tabs>
        <w:tab w:val="right" w:pos="10620"/>
      </w:tabs>
      <w:rPr>
        <w:b/>
        <w:bCs/>
      </w:rPr>
    </w:pPr>
    <w:r w:rsidRPr="00FB06E9">
      <w:rPr>
        <w:noProof/>
      </w:rPr>
      <w:t>DN15 6NL</w:t>
    </w:r>
  </w:p>
  <w:p w:rsidR="00B975AA" w:rsidRDefault="00B975AA">
    <w:pPr>
      <w:pStyle w:val="Footer"/>
    </w:pPr>
  </w:p>
  <w:p w:rsidR="00B975AA" w:rsidRDefault="00B975AA">
    <w:pPr>
      <w:pStyle w:val="Footer"/>
      <w:jc w:val="center"/>
      <w:rPr>
        <w:sz w:val="16"/>
      </w:rPr>
    </w:pPr>
    <w:r>
      <w:rPr>
        <w:sz w:val="16"/>
      </w:rPr>
      <w:t xml:space="preserve">Printed and Published by </w:t>
    </w:r>
    <w:r w:rsidRPr="00FB06E9">
      <w:rPr>
        <w:noProof/>
        <w:sz w:val="16"/>
      </w:rPr>
      <w:t>Denise Hyde</w:t>
    </w:r>
    <w:r>
      <w:rPr>
        <w:sz w:val="16"/>
      </w:rPr>
      <w:t xml:space="preserve"> </w:t>
    </w:r>
    <w:r w:rsidRPr="00FB06E9">
      <w:rPr>
        <w:noProof/>
        <w:sz w:val="16"/>
      </w:rPr>
      <w:t>Returning Officer</w:t>
    </w:r>
    <w:r>
      <w:rPr>
        <w:sz w:val="16"/>
      </w:rPr>
      <w:t xml:space="preserve"> </w:t>
    </w:r>
    <w:r w:rsidRPr="00FB06E9">
      <w:rPr>
        <w:noProof/>
        <w:sz w:val="16"/>
      </w:rPr>
      <w:t>North Lincolnshire Council</w:t>
    </w:r>
    <w:r>
      <w:rPr>
        <w:sz w:val="16"/>
      </w:rPr>
      <w:t xml:space="preserve"> </w:t>
    </w:r>
    <w:r w:rsidRPr="00FB06E9">
      <w:rPr>
        <w:noProof/>
        <w:sz w:val="16"/>
      </w:rPr>
      <w:t>Church Square House</w:t>
    </w:r>
    <w:r>
      <w:rPr>
        <w:sz w:val="16"/>
      </w:rPr>
      <w:t xml:space="preserve"> </w:t>
    </w:r>
    <w:r w:rsidRPr="00FB06E9">
      <w:rPr>
        <w:noProof/>
        <w:sz w:val="16"/>
      </w:rPr>
      <w:t>30-40 High Street</w:t>
    </w:r>
    <w:r>
      <w:rPr>
        <w:sz w:val="16"/>
      </w:rPr>
      <w:t xml:space="preserve"> </w:t>
    </w:r>
    <w:r w:rsidRPr="00FB06E9">
      <w:rPr>
        <w:noProof/>
        <w:sz w:val="16"/>
      </w:rPr>
      <w:t>Scunthorpe</w:t>
    </w:r>
    <w:r>
      <w:rPr>
        <w:sz w:val="16"/>
      </w:rPr>
      <w:t xml:space="preserve"> </w:t>
    </w:r>
    <w:r w:rsidRPr="00FB06E9">
      <w:rPr>
        <w:noProof/>
        <w:sz w:val="16"/>
      </w:rPr>
      <w:t>North Lincolnshire</w:t>
    </w:r>
    <w:r>
      <w:rPr>
        <w:sz w:val="16"/>
      </w:rPr>
      <w:t xml:space="preserve"> </w:t>
    </w:r>
    <w:r w:rsidRPr="00FB06E9">
      <w:rPr>
        <w:noProof/>
        <w:sz w:val="16"/>
      </w:rPr>
      <w:t>DN15 6NL</w: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Footer"/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Footer"/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tabs>
        <w:tab w:val="right" w:pos="10440"/>
      </w:tabs>
    </w:pPr>
    <w:r>
      <w:t xml:space="preserve">Dated: </w:t>
    </w:r>
    <w:r w:rsidRPr="00FB06E9">
      <w:rPr>
        <w:noProof/>
      </w:rPr>
      <w:t>Wednesday, 24th April 2019</w:t>
    </w:r>
    <w:r>
      <w:tab/>
    </w:r>
    <w:r w:rsidRPr="00FB06E9">
      <w:rPr>
        <w:noProof/>
      </w:rPr>
      <w:t>Denise Hyde</w:t>
    </w:r>
  </w:p>
  <w:p w:rsidR="00B975AA" w:rsidRDefault="00B975AA">
    <w:pPr>
      <w:tabs>
        <w:tab w:val="right" w:pos="10440"/>
      </w:tabs>
      <w:rPr>
        <w:b/>
        <w:bCs/>
      </w:rPr>
    </w:pPr>
    <w:r>
      <w:tab/>
    </w:r>
    <w:r w:rsidRPr="00FB06E9">
      <w:rPr>
        <w:noProof/>
      </w:rPr>
      <w:t>Returning Officer</w:t>
    </w:r>
  </w:p>
  <w:p w:rsidR="00B975AA" w:rsidRDefault="00B975AA">
    <w:pPr>
      <w:tabs>
        <w:tab w:val="right" w:pos="10620"/>
      </w:tabs>
    </w:pPr>
    <w:r w:rsidRPr="00FB06E9">
      <w:rPr>
        <w:noProof/>
      </w:rPr>
      <w:t>North Lincolnshire Council</w:t>
    </w:r>
  </w:p>
  <w:p w:rsidR="00B975AA" w:rsidRDefault="00B975AA">
    <w:pPr>
      <w:tabs>
        <w:tab w:val="right" w:pos="10620"/>
      </w:tabs>
    </w:pPr>
    <w:r w:rsidRPr="00FB06E9">
      <w:rPr>
        <w:noProof/>
      </w:rPr>
      <w:t>Church Square House</w:t>
    </w:r>
  </w:p>
  <w:p w:rsidR="00B975AA" w:rsidRDefault="00B975AA">
    <w:pPr>
      <w:tabs>
        <w:tab w:val="right" w:pos="10620"/>
      </w:tabs>
    </w:pPr>
    <w:r w:rsidRPr="00FB06E9">
      <w:rPr>
        <w:noProof/>
      </w:rPr>
      <w:t>30-40 High Street</w:t>
    </w:r>
  </w:p>
  <w:p w:rsidR="00B975AA" w:rsidRDefault="00B975AA">
    <w:pPr>
      <w:tabs>
        <w:tab w:val="right" w:pos="10620"/>
      </w:tabs>
    </w:pPr>
    <w:r w:rsidRPr="00FB06E9">
      <w:rPr>
        <w:noProof/>
      </w:rPr>
      <w:t>Scunthorpe</w:t>
    </w:r>
  </w:p>
  <w:p w:rsidR="00B975AA" w:rsidRDefault="00B975AA">
    <w:pPr>
      <w:tabs>
        <w:tab w:val="right" w:pos="10620"/>
      </w:tabs>
    </w:pPr>
    <w:r w:rsidRPr="00FB06E9">
      <w:rPr>
        <w:noProof/>
      </w:rPr>
      <w:t>North Lincolnshire</w:t>
    </w:r>
  </w:p>
  <w:p w:rsidR="00B975AA" w:rsidRDefault="00B975AA">
    <w:pPr>
      <w:tabs>
        <w:tab w:val="right" w:pos="10620"/>
      </w:tabs>
      <w:rPr>
        <w:b/>
        <w:bCs/>
      </w:rPr>
    </w:pPr>
    <w:r w:rsidRPr="00FB06E9">
      <w:rPr>
        <w:noProof/>
      </w:rPr>
      <w:t>DN15 6NL</w:t>
    </w:r>
  </w:p>
  <w:p w:rsidR="00B975AA" w:rsidRDefault="00B975AA">
    <w:pPr>
      <w:pStyle w:val="Footer"/>
    </w:pPr>
  </w:p>
  <w:p w:rsidR="00B975AA" w:rsidRDefault="00B975AA">
    <w:pPr>
      <w:pStyle w:val="Footer"/>
      <w:jc w:val="center"/>
      <w:rPr>
        <w:sz w:val="16"/>
      </w:rPr>
    </w:pPr>
    <w:r>
      <w:rPr>
        <w:sz w:val="16"/>
      </w:rPr>
      <w:t xml:space="preserve">Printed and Published by </w:t>
    </w:r>
    <w:r w:rsidRPr="00FB06E9">
      <w:rPr>
        <w:noProof/>
        <w:sz w:val="16"/>
      </w:rPr>
      <w:t>Denise Hyde</w:t>
    </w:r>
    <w:r>
      <w:rPr>
        <w:sz w:val="16"/>
      </w:rPr>
      <w:t xml:space="preserve"> </w:t>
    </w:r>
    <w:r w:rsidRPr="00FB06E9">
      <w:rPr>
        <w:noProof/>
        <w:sz w:val="16"/>
      </w:rPr>
      <w:t>Returning Officer</w:t>
    </w:r>
    <w:r>
      <w:rPr>
        <w:sz w:val="16"/>
      </w:rPr>
      <w:t xml:space="preserve"> </w:t>
    </w:r>
    <w:r w:rsidRPr="00FB06E9">
      <w:rPr>
        <w:noProof/>
        <w:sz w:val="16"/>
      </w:rPr>
      <w:t>North Lincolnshire Council</w:t>
    </w:r>
    <w:r>
      <w:rPr>
        <w:sz w:val="16"/>
      </w:rPr>
      <w:t xml:space="preserve"> </w:t>
    </w:r>
    <w:r w:rsidRPr="00FB06E9">
      <w:rPr>
        <w:noProof/>
        <w:sz w:val="16"/>
      </w:rPr>
      <w:t>Church Square House</w:t>
    </w:r>
    <w:r>
      <w:rPr>
        <w:sz w:val="16"/>
      </w:rPr>
      <w:t xml:space="preserve"> </w:t>
    </w:r>
    <w:r w:rsidRPr="00FB06E9">
      <w:rPr>
        <w:noProof/>
        <w:sz w:val="16"/>
      </w:rPr>
      <w:t>30-40 High Street</w:t>
    </w:r>
    <w:r>
      <w:rPr>
        <w:sz w:val="16"/>
      </w:rPr>
      <w:t xml:space="preserve"> </w:t>
    </w:r>
    <w:r w:rsidRPr="00FB06E9">
      <w:rPr>
        <w:noProof/>
        <w:sz w:val="16"/>
      </w:rPr>
      <w:t>Scunthorpe</w:t>
    </w:r>
    <w:r>
      <w:rPr>
        <w:sz w:val="16"/>
      </w:rPr>
      <w:t xml:space="preserve"> </w:t>
    </w:r>
    <w:r w:rsidRPr="00FB06E9">
      <w:rPr>
        <w:noProof/>
        <w:sz w:val="16"/>
      </w:rPr>
      <w:t>North Lincolnshire</w:t>
    </w:r>
    <w:r>
      <w:rPr>
        <w:sz w:val="16"/>
      </w:rPr>
      <w:t xml:space="preserve"> </w:t>
    </w:r>
    <w:r w:rsidRPr="00FB06E9">
      <w:rPr>
        <w:noProof/>
        <w:sz w:val="16"/>
      </w:rPr>
      <w:t>DN15 6NL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Footer"/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Footer"/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Footer"/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tabs>
        <w:tab w:val="right" w:pos="10440"/>
      </w:tabs>
    </w:pPr>
    <w:r>
      <w:t xml:space="preserve">Dated: </w:t>
    </w:r>
    <w:r w:rsidRPr="00FB06E9">
      <w:rPr>
        <w:noProof/>
      </w:rPr>
      <w:t>Wednesday, 24th April 2019</w:t>
    </w:r>
    <w:r>
      <w:tab/>
    </w:r>
    <w:r w:rsidRPr="00FB06E9">
      <w:rPr>
        <w:noProof/>
      </w:rPr>
      <w:t>Denise Hyde</w:t>
    </w:r>
  </w:p>
  <w:p w:rsidR="00B975AA" w:rsidRDefault="00B975AA">
    <w:pPr>
      <w:tabs>
        <w:tab w:val="right" w:pos="10440"/>
      </w:tabs>
      <w:rPr>
        <w:b/>
        <w:bCs/>
      </w:rPr>
    </w:pPr>
    <w:r>
      <w:tab/>
    </w:r>
    <w:r w:rsidRPr="00FB06E9">
      <w:rPr>
        <w:noProof/>
      </w:rPr>
      <w:t>Returning Officer</w:t>
    </w:r>
  </w:p>
  <w:p w:rsidR="00B975AA" w:rsidRDefault="00B975AA">
    <w:pPr>
      <w:tabs>
        <w:tab w:val="right" w:pos="10620"/>
      </w:tabs>
    </w:pPr>
    <w:r w:rsidRPr="00FB06E9">
      <w:rPr>
        <w:noProof/>
      </w:rPr>
      <w:t>North Lincolnshire Council</w:t>
    </w:r>
  </w:p>
  <w:p w:rsidR="00B975AA" w:rsidRDefault="00B975AA">
    <w:pPr>
      <w:tabs>
        <w:tab w:val="right" w:pos="10620"/>
      </w:tabs>
    </w:pPr>
    <w:r w:rsidRPr="00FB06E9">
      <w:rPr>
        <w:noProof/>
      </w:rPr>
      <w:t>Church Square House</w:t>
    </w:r>
  </w:p>
  <w:p w:rsidR="00B975AA" w:rsidRDefault="00B975AA">
    <w:pPr>
      <w:tabs>
        <w:tab w:val="right" w:pos="10620"/>
      </w:tabs>
    </w:pPr>
    <w:r w:rsidRPr="00FB06E9">
      <w:rPr>
        <w:noProof/>
      </w:rPr>
      <w:t>30-40 High Street</w:t>
    </w:r>
  </w:p>
  <w:p w:rsidR="00B975AA" w:rsidRDefault="00B975AA">
    <w:pPr>
      <w:tabs>
        <w:tab w:val="right" w:pos="10620"/>
      </w:tabs>
    </w:pPr>
    <w:r w:rsidRPr="00FB06E9">
      <w:rPr>
        <w:noProof/>
      </w:rPr>
      <w:t>Scunthorpe</w:t>
    </w:r>
  </w:p>
  <w:p w:rsidR="00B975AA" w:rsidRDefault="00B975AA">
    <w:pPr>
      <w:tabs>
        <w:tab w:val="right" w:pos="10620"/>
      </w:tabs>
    </w:pPr>
    <w:r w:rsidRPr="00FB06E9">
      <w:rPr>
        <w:noProof/>
      </w:rPr>
      <w:t>North Lincolnshire</w:t>
    </w:r>
  </w:p>
  <w:p w:rsidR="00B975AA" w:rsidRDefault="00B975AA">
    <w:pPr>
      <w:tabs>
        <w:tab w:val="right" w:pos="10620"/>
      </w:tabs>
      <w:rPr>
        <w:b/>
        <w:bCs/>
      </w:rPr>
    </w:pPr>
    <w:r w:rsidRPr="00FB06E9">
      <w:rPr>
        <w:noProof/>
      </w:rPr>
      <w:t>DN15 6NL</w:t>
    </w:r>
  </w:p>
  <w:p w:rsidR="00B975AA" w:rsidRDefault="00B975AA">
    <w:pPr>
      <w:pStyle w:val="Footer"/>
    </w:pPr>
  </w:p>
  <w:p w:rsidR="00B975AA" w:rsidRDefault="00B975AA">
    <w:pPr>
      <w:pStyle w:val="Footer"/>
      <w:jc w:val="center"/>
      <w:rPr>
        <w:sz w:val="16"/>
      </w:rPr>
    </w:pPr>
    <w:r>
      <w:rPr>
        <w:sz w:val="16"/>
      </w:rPr>
      <w:t xml:space="preserve">Printed and Published by </w:t>
    </w:r>
    <w:r w:rsidRPr="00FB06E9">
      <w:rPr>
        <w:noProof/>
        <w:sz w:val="16"/>
      </w:rPr>
      <w:t>Denise Hyde</w:t>
    </w:r>
    <w:r>
      <w:rPr>
        <w:sz w:val="16"/>
      </w:rPr>
      <w:t xml:space="preserve"> </w:t>
    </w:r>
    <w:r w:rsidRPr="00FB06E9">
      <w:rPr>
        <w:noProof/>
        <w:sz w:val="16"/>
      </w:rPr>
      <w:t>Returning Officer</w:t>
    </w:r>
    <w:r>
      <w:rPr>
        <w:sz w:val="16"/>
      </w:rPr>
      <w:t xml:space="preserve"> </w:t>
    </w:r>
    <w:r w:rsidRPr="00FB06E9">
      <w:rPr>
        <w:noProof/>
        <w:sz w:val="16"/>
      </w:rPr>
      <w:t>North Lincolnshire Council</w:t>
    </w:r>
    <w:r>
      <w:rPr>
        <w:sz w:val="16"/>
      </w:rPr>
      <w:t xml:space="preserve"> </w:t>
    </w:r>
    <w:r w:rsidRPr="00FB06E9">
      <w:rPr>
        <w:noProof/>
        <w:sz w:val="16"/>
      </w:rPr>
      <w:t>Church Square House</w:t>
    </w:r>
    <w:r>
      <w:rPr>
        <w:sz w:val="16"/>
      </w:rPr>
      <w:t xml:space="preserve"> </w:t>
    </w:r>
    <w:r w:rsidRPr="00FB06E9">
      <w:rPr>
        <w:noProof/>
        <w:sz w:val="16"/>
      </w:rPr>
      <w:t>30-40 High Street</w:t>
    </w:r>
    <w:r>
      <w:rPr>
        <w:sz w:val="16"/>
      </w:rPr>
      <w:t xml:space="preserve"> </w:t>
    </w:r>
    <w:r w:rsidRPr="00FB06E9">
      <w:rPr>
        <w:noProof/>
        <w:sz w:val="16"/>
      </w:rPr>
      <w:t>Scunthorpe</w:t>
    </w:r>
    <w:r>
      <w:rPr>
        <w:sz w:val="16"/>
      </w:rPr>
      <w:t xml:space="preserve"> </w:t>
    </w:r>
    <w:r w:rsidRPr="00FB06E9">
      <w:rPr>
        <w:noProof/>
        <w:sz w:val="16"/>
      </w:rPr>
      <w:t>North Lincolnshire</w:t>
    </w:r>
    <w:r>
      <w:rPr>
        <w:sz w:val="16"/>
      </w:rPr>
      <w:t xml:space="preserve"> </w:t>
    </w:r>
    <w:r w:rsidRPr="00FB06E9">
      <w:rPr>
        <w:noProof/>
        <w:sz w:val="16"/>
      </w:rPr>
      <w:t>DN15 6NL</w: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Footer"/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Footer"/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tabs>
        <w:tab w:val="right" w:pos="10440"/>
      </w:tabs>
    </w:pPr>
    <w:r>
      <w:t xml:space="preserve">Dated: </w:t>
    </w:r>
    <w:r w:rsidRPr="00FB06E9">
      <w:rPr>
        <w:noProof/>
      </w:rPr>
      <w:t>Wednesday, 24th April 2019</w:t>
    </w:r>
    <w:r>
      <w:tab/>
    </w:r>
    <w:r w:rsidRPr="00FB06E9">
      <w:rPr>
        <w:noProof/>
      </w:rPr>
      <w:t>Denise Hyde</w:t>
    </w:r>
  </w:p>
  <w:p w:rsidR="00B975AA" w:rsidRDefault="00B975AA">
    <w:pPr>
      <w:tabs>
        <w:tab w:val="right" w:pos="10440"/>
      </w:tabs>
      <w:rPr>
        <w:b/>
        <w:bCs/>
      </w:rPr>
    </w:pPr>
    <w:r>
      <w:tab/>
    </w:r>
    <w:r w:rsidRPr="00FB06E9">
      <w:rPr>
        <w:noProof/>
      </w:rPr>
      <w:t>Returning Officer</w:t>
    </w:r>
  </w:p>
  <w:p w:rsidR="00B975AA" w:rsidRDefault="00B975AA">
    <w:pPr>
      <w:tabs>
        <w:tab w:val="right" w:pos="10620"/>
      </w:tabs>
    </w:pPr>
    <w:r w:rsidRPr="00FB06E9">
      <w:rPr>
        <w:noProof/>
      </w:rPr>
      <w:t>North Lincolnshire Council</w:t>
    </w:r>
  </w:p>
  <w:p w:rsidR="00B975AA" w:rsidRDefault="00B975AA">
    <w:pPr>
      <w:tabs>
        <w:tab w:val="right" w:pos="10620"/>
      </w:tabs>
    </w:pPr>
    <w:r w:rsidRPr="00FB06E9">
      <w:rPr>
        <w:noProof/>
      </w:rPr>
      <w:t>Church Square House</w:t>
    </w:r>
  </w:p>
  <w:p w:rsidR="00B975AA" w:rsidRDefault="00B975AA">
    <w:pPr>
      <w:tabs>
        <w:tab w:val="right" w:pos="10620"/>
      </w:tabs>
    </w:pPr>
    <w:r w:rsidRPr="00FB06E9">
      <w:rPr>
        <w:noProof/>
      </w:rPr>
      <w:t>30-40 High Street</w:t>
    </w:r>
  </w:p>
  <w:p w:rsidR="00B975AA" w:rsidRDefault="00B975AA">
    <w:pPr>
      <w:tabs>
        <w:tab w:val="right" w:pos="10620"/>
      </w:tabs>
    </w:pPr>
    <w:r w:rsidRPr="00FB06E9">
      <w:rPr>
        <w:noProof/>
      </w:rPr>
      <w:t>Scunthorpe</w:t>
    </w:r>
  </w:p>
  <w:p w:rsidR="00B975AA" w:rsidRDefault="00B975AA">
    <w:pPr>
      <w:tabs>
        <w:tab w:val="right" w:pos="10620"/>
      </w:tabs>
    </w:pPr>
    <w:r w:rsidRPr="00FB06E9">
      <w:rPr>
        <w:noProof/>
      </w:rPr>
      <w:t>North Lincolnshire</w:t>
    </w:r>
  </w:p>
  <w:p w:rsidR="00B975AA" w:rsidRDefault="00B975AA">
    <w:pPr>
      <w:tabs>
        <w:tab w:val="right" w:pos="10620"/>
      </w:tabs>
      <w:rPr>
        <w:b/>
        <w:bCs/>
      </w:rPr>
    </w:pPr>
    <w:r w:rsidRPr="00FB06E9">
      <w:rPr>
        <w:noProof/>
      </w:rPr>
      <w:t>DN15 6NL</w:t>
    </w:r>
  </w:p>
  <w:p w:rsidR="00B975AA" w:rsidRDefault="00B975AA">
    <w:pPr>
      <w:pStyle w:val="Footer"/>
    </w:pPr>
  </w:p>
  <w:p w:rsidR="00B975AA" w:rsidRDefault="00B975AA">
    <w:pPr>
      <w:pStyle w:val="Footer"/>
      <w:jc w:val="center"/>
      <w:rPr>
        <w:sz w:val="16"/>
      </w:rPr>
    </w:pPr>
    <w:r>
      <w:rPr>
        <w:sz w:val="16"/>
      </w:rPr>
      <w:t xml:space="preserve">Printed and Published by </w:t>
    </w:r>
    <w:r w:rsidRPr="00FB06E9">
      <w:rPr>
        <w:noProof/>
        <w:sz w:val="16"/>
      </w:rPr>
      <w:t>Denise Hyde</w:t>
    </w:r>
    <w:r>
      <w:rPr>
        <w:sz w:val="16"/>
      </w:rPr>
      <w:t xml:space="preserve"> </w:t>
    </w:r>
    <w:r w:rsidRPr="00FB06E9">
      <w:rPr>
        <w:noProof/>
        <w:sz w:val="16"/>
      </w:rPr>
      <w:t>Returning Officer</w:t>
    </w:r>
    <w:r>
      <w:rPr>
        <w:sz w:val="16"/>
      </w:rPr>
      <w:t xml:space="preserve"> </w:t>
    </w:r>
    <w:r w:rsidRPr="00FB06E9">
      <w:rPr>
        <w:noProof/>
        <w:sz w:val="16"/>
      </w:rPr>
      <w:t>North Lincolnshire Council</w:t>
    </w:r>
    <w:r>
      <w:rPr>
        <w:sz w:val="16"/>
      </w:rPr>
      <w:t xml:space="preserve"> </w:t>
    </w:r>
    <w:r w:rsidRPr="00FB06E9">
      <w:rPr>
        <w:noProof/>
        <w:sz w:val="16"/>
      </w:rPr>
      <w:t>Church Square House</w:t>
    </w:r>
    <w:r>
      <w:rPr>
        <w:sz w:val="16"/>
      </w:rPr>
      <w:t xml:space="preserve"> </w:t>
    </w:r>
    <w:r w:rsidRPr="00FB06E9">
      <w:rPr>
        <w:noProof/>
        <w:sz w:val="16"/>
      </w:rPr>
      <w:t>30-40 High Street</w:t>
    </w:r>
    <w:r>
      <w:rPr>
        <w:sz w:val="16"/>
      </w:rPr>
      <w:t xml:space="preserve"> </w:t>
    </w:r>
    <w:r w:rsidRPr="00FB06E9">
      <w:rPr>
        <w:noProof/>
        <w:sz w:val="16"/>
      </w:rPr>
      <w:t>Scunthorpe</w:t>
    </w:r>
    <w:r>
      <w:rPr>
        <w:sz w:val="16"/>
      </w:rPr>
      <w:t xml:space="preserve"> </w:t>
    </w:r>
    <w:r w:rsidRPr="00FB06E9">
      <w:rPr>
        <w:noProof/>
        <w:sz w:val="16"/>
      </w:rPr>
      <w:t>North Lincolnshire</w:t>
    </w:r>
    <w:r>
      <w:rPr>
        <w:sz w:val="16"/>
      </w:rPr>
      <w:t xml:space="preserve"> </w:t>
    </w:r>
    <w:r w:rsidRPr="00FB06E9">
      <w:rPr>
        <w:noProof/>
        <w:sz w:val="16"/>
      </w:rPr>
      <w:t>DN15 6NL</w:t>
    </w: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Footer"/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Footer"/>
    </w:pP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tabs>
        <w:tab w:val="right" w:pos="10440"/>
      </w:tabs>
    </w:pPr>
    <w:r>
      <w:t xml:space="preserve">Dated: </w:t>
    </w:r>
    <w:r w:rsidRPr="00FB06E9">
      <w:rPr>
        <w:noProof/>
      </w:rPr>
      <w:t>Wednesday, 24th April 2019</w:t>
    </w:r>
    <w:r>
      <w:tab/>
    </w:r>
    <w:r w:rsidRPr="00FB06E9">
      <w:rPr>
        <w:noProof/>
      </w:rPr>
      <w:t>Denise Hyde</w:t>
    </w:r>
  </w:p>
  <w:p w:rsidR="00B975AA" w:rsidRDefault="00B975AA">
    <w:pPr>
      <w:tabs>
        <w:tab w:val="right" w:pos="10440"/>
      </w:tabs>
      <w:rPr>
        <w:b/>
        <w:bCs/>
      </w:rPr>
    </w:pPr>
    <w:r>
      <w:tab/>
    </w:r>
    <w:r w:rsidRPr="00FB06E9">
      <w:rPr>
        <w:noProof/>
      </w:rPr>
      <w:t>Returning Officer</w:t>
    </w:r>
  </w:p>
  <w:p w:rsidR="00B975AA" w:rsidRDefault="00B975AA">
    <w:pPr>
      <w:tabs>
        <w:tab w:val="right" w:pos="10620"/>
      </w:tabs>
    </w:pPr>
    <w:r w:rsidRPr="00FB06E9">
      <w:rPr>
        <w:noProof/>
      </w:rPr>
      <w:t>North Lincolnshire Council</w:t>
    </w:r>
  </w:p>
  <w:p w:rsidR="00B975AA" w:rsidRDefault="00B975AA">
    <w:pPr>
      <w:tabs>
        <w:tab w:val="right" w:pos="10620"/>
      </w:tabs>
    </w:pPr>
    <w:r w:rsidRPr="00FB06E9">
      <w:rPr>
        <w:noProof/>
      </w:rPr>
      <w:t>Church Square House</w:t>
    </w:r>
  </w:p>
  <w:p w:rsidR="00B975AA" w:rsidRDefault="00B975AA">
    <w:pPr>
      <w:tabs>
        <w:tab w:val="right" w:pos="10620"/>
      </w:tabs>
    </w:pPr>
    <w:r w:rsidRPr="00FB06E9">
      <w:rPr>
        <w:noProof/>
      </w:rPr>
      <w:t>30-40 High Street</w:t>
    </w:r>
  </w:p>
  <w:p w:rsidR="00B975AA" w:rsidRDefault="00B975AA">
    <w:pPr>
      <w:tabs>
        <w:tab w:val="right" w:pos="10620"/>
      </w:tabs>
    </w:pPr>
    <w:r w:rsidRPr="00FB06E9">
      <w:rPr>
        <w:noProof/>
      </w:rPr>
      <w:t>Scunthorpe</w:t>
    </w:r>
  </w:p>
  <w:p w:rsidR="00B975AA" w:rsidRDefault="00B975AA">
    <w:pPr>
      <w:tabs>
        <w:tab w:val="right" w:pos="10620"/>
      </w:tabs>
    </w:pPr>
    <w:r w:rsidRPr="00FB06E9">
      <w:rPr>
        <w:noProof/>
      </w:rPr>
      <w:t>North Lincolnshire</w:t>
    </w:r>
  </w:p>
  <w:p w:rsidR="00B975AA" w:rsidRDefault="00B975AA">
    <w:pPr>
      <w:tabs>
        <w:tab w:val="right" w:pos="10620"/>
      </w:tabs>
      <w:rPr>
        <w:b/>
        <w:bCs/>
      </w:rPr>
    </w:pPr>
    <w:r w:rsidRPr="00FB06E9">
      <w:rPr>
        <w:noProof/>
      </w:rPr>
      <w:t>DN15 6NL</w:t>
    </w:r>
  </w:p>
  <w:p w:rsidR="00B975AA" w:rsidRDefault="00B975AA">
    <w:pPr>
      <w:pStyle w:val="Footer"/>
    </w:pPr>
  </w:p>
  <w:p w:rsidR="00B975AA" w:rsidRDefault="00B975AA">
    <w:pPr>
      <w:pStyle w:val="Footer"/>
      <w:jc w:val="center"/>
      <w:rPr>
        <w:sz w:val="16"/>
      </w:rPr>
    </w:pPr>
    <w:r>
      <w:rPr>
        <w:sz w:val="16"/>
      </w:rPr>
      <w:t xml:space="preserve">Printed and Published by </w:t>
    </w:r>
    <w:r w:rsidRPr="00FB06E9">
      <w:rPr>
        <w:noProof/>
        <w:sz w:val="16"/>
      </w:rPr>
      <w:t>Denise Hyde</w:t>
    </w:r>
    <w:r>
      <w:rPr>
        <w:sz w:val="16"/>
      </w:rPr>
      <w:t xml:space="preserve"> </w:t>
    </w:r>
    <w:r w:rsidRPr="00FB06E9">
      <w:rPr>
        <w:noProof/>
        <w:sz w:val="16"/>
      </w:rPr>
      <w:t>Returning Officer</w:t>
    </w:r>
    <w:r>
      <w:rPr>
        <w:sz w:val="16"/>
      </w:rPr>
      <w:t xml:space="preserve"> </w:t>
    </w:r>
    <w:r w:rsidRPr="00FB06E9">
      <w:rPr>
        <w:noProof/>
        <w:sz w:val="16"/>
      </w:rPr>
      <w:t>North Lincolnshire Council</w:t>
    </w:r>
    <w:r>
      <w:rPr>
        <w:sz w:val="16"/>
      </w:rPr>
      <w:t xml:space="preserve"> </w:t>
    </w:r>
    <w:r w:rsidRPr="00FB06E9">
      <w:rPr>
        <w:noProof/>
        <w:sz w:val="16"/>
      </w:rPr>
      <w:t>Church Square House</w:t>
    </w:r>
    <w:r>
      <w:rPr>
        <w:sz w:val="16"/>
      </w:rPr>
      <w:t xml:space="preserve"> </w:t>
    </w:r>
    <w:r w:rsidRPr="00FB06E9">
      <w:rPr>
        <w:noProof/>
        <w:sz w:val="16"/>
      </w:rPr>
      <w:t>30-40 High Street</w:t>
    </w:r>
    <w:r>
      <w:rPr>
        <w:sz w:val="16"/>
      </w:rPr>
      <w:t xml:space="preserve"> </w:t>
    </w:r>
    <w:r w:rsidRPr="00FB06E9">
      <w:rPr>
        <w:noProof/>
        <w:sz w:val="16"/>
      </w:rPr>
      <w:t>Scunthorpe</w:t>
    </w:r>
    <w:r>
      <w:rPr>
        <w:sz w:val="16"/>
      </w:rPr>
      <w:t xml:space="preserve"> </w:t>
    </w:r>
    <w:r w:rsidRPr="00FB06E9">
      <w:rPr>
        <w:noProof/>
        <w:sz w:val="16"/>
      </w:rPr>
      <w:t>North Lincolnshire</w:t>
    </w:r>
    <w:r>
      <w:rPr>
        <w:sz w:val="16"/>
      </w:rPr>
      <w:t xml:space="preserve"> </w:t>
    </w:r>
    <w:r w:rsidRPr="00FB06E9">
      <w:rPr>
        <w:noProof/>
        <w:sz w:val="16"/>
      </w:rPr>
      <w:t>DN15 6NL</w:t>
    </w: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Footer"/>
    </w:pP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Footer"/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tabs>
        <w:tab w:val="right" w:pos="10440"/>
      </w:tabs>
    </w:pPr>
    <w:r>
      <w:t xml:space="preserve">Dated: </w:t>
    </w:r>
    <w:r w:rsidRPr="00FB06E9">
      <w:rPr>
        <w:noProof/>
      </w:rPr>
      <w:t>Wednesday, 24th April 2019</w:t>
    </w:r>
    <w:r>
      <w:tab/>
    </w:r>
    <w:r w:rsidRPr="00FB06E9">
      <w:rPr>
        <w:noProof/>
      </w:rPr>
      <w:t>Denise Hyde</w:t>
    </w:r>
  </w:p>
  <w:p w:rsidR="00B975AA" w:rsidRDefault="00B975AA">
    <w:pPr>
      <w:tabs>
        <w:tab w:val="right" w:pos="10440"/>
      </w:tabs>
      <w:rPr>
        <w:b/>
        <w:bCs/>
      </w:rPr>
    </w:pPr>
    <w:r>
      <w:tab/>
    </w:r>
    <w:r w:rsidRPr="00FB06E9">
      <w:rPr>
        <w:noProof/>
      </w:rPr>
      <w:t>Returning Officer</w:t>
    </w:r>
  </w:p>
  <w:p w:rsidR="00B975AA" w:rsidRDefault="00B975AA">
    <w:pPr>
      <w:tabs>
        <w:tab w:val="right" w:pos="10620"/>
      </w:tabs>
    </w:pPr>
    <w:r w:rsidRPr="00FB06E9">
      <w:rPr>
        <w:noProof/>
      </w:rPr>
      <w:t>North Lincolnshire Council</w:t>
    </w:r>
  </w:p>
  <w:p w:rsidR="00B975AA" w:rsidRDefault="00B975AA">
    <w:pPr>
      <w:tabs>
        <w:tab w:val="right" w:pos="10620"/>
      </w:tabs>
    </w:pPr>
    <w:r w:rsidRPr="00FB06E9">
      <w:rPr>
        <w:noProof/>
      </w:rPr>
      <w:t>Church Square House</w:t>
    </w:r>
  </w:p>
  <w:p w:rsidR="00B975AA" w:rsidRDefault="00B975AA">
    <w:pPr>
      <w:tabs>
        <w:tab w:val="right" w:pos="10620"/>
      </w:tabs>
    </w:pPr>
    <w:r w:rsidRPr="00FB06E9">
      <w:rPr>
        <w:noProof/>
      </w:rPr>
      <w:t>30-40 High Street</w:t>
    </w:r>
  </w:p>
  <w:p w:rsidR="00B975AA" w:rsidRDefault="00B975AA">
    <w:pPr>
      <w:tabs>
        <w:tab w:val="right" w:pos="10620"/>
      </w:tabs>
    </w:pPr>
    <w:r w:rsidRPr="00FB06E9">
      <w:rPr>
        <w:noProof/>
      </w:rPr>
      <w:t>Scunthorpe</w:t>
    </w:r>
  </w:p>
  <w:p w:rsidR="00B975AA" w:rsidRDefault="00B975AA">
    <w:pPr>
      <w:tabs>
        <w:tab w:val="right" w:pos="10620"/>
      </w:tabs>
    </w:pPr>
    <w:r w:rsidRPr="00FB06E9">
      <w:rPr>
        <w:noProof/>
      </w:rPr>
      <w:t>North Lincolnshire</w:t>
    </w:r>
  </w:p>
  <w:p w:rsidR="00B975AA" w:rsidRDefault="00B975AA">
    <w:pPr>
      <w:tabs>
        <w:tab w:val="right" w:pos="10620"/>
      </w:tabs>
      <w:rPr>
        <w:b/>
        <w:bCs/>
      </w:rPr>
    </w:pPr>
    <w:r w:rsidRPr="00FB06E9">
      <w:rPr>
        <w:noProof/>
      </w:rPr>
      <w:t>DN15 6NL</w:t>
    </w:r>
  </w:p>
  <w:p w:rsidR="00B975AA" w:rsidRDefault="00B975AA">
    <w:pPr>
      <w:pStyle w:val="Footer"/>
    </w:pPr>
  </w:p>
  <w:p w:rsidR="00B975AA" w:rsidRDefault="00B975AA">
    <w:pPr>
      <w:pStyle w:val="Footer"/>
      <w:jc w:val="center"/>
      <w:rPr>
        <w:sz w:val="16"/>
      </w:rPr>
    </w:pPr>
    <w:r>
      <w:rPr>
        <w:sz w:val="16"/>
      </w:rPr>
      <w:t xml:space="preserve">Printed and Published by </w:t>
    </w:r>
    <w:r w:rsidRPr="00FB06E9">
      <w:rPr>
        <w:noProof/>
        <w:sz w:val="16"/>
      </w:rPr>
      <w:t>Denise Hyde</w:t>
    </w:r>
    <w:r>
      <w:rPr>
        <w:sz w:val="16"/>
      </w:rPr>
      <w:t xml:space="preserve"> </w:t>
    </w:r>
    <w:r w:rsidRPr="00FB06E9">
      <w:rPr>
        <w:noProof/>
        <w:sz w:val="16"/>
      </w:rPr>
      <w:t>Returning Officer</w:t>
    </w:r>
    <w:r>
      <w:rPr>
        <w:sz w:val="16"/>
      </w:rPr>
      <w:t xml:space="preserve"> </w:t>
    </w:r>
    <w:r w:rsidRPr="00FB06E9">
      <w:rPr>
        <w:noProof/>
        <w:sz w:val="16"/>
      </w:rPr>
      <w:t>North Lincolnshire Council</w:t>
    </w:r>
    <w:r>
      <w:rPr>
        <w:sz w:val="16"/>
      </w:rPr>
      <w:t xml:space="preserve"> </w:t>
    </w:r>
    <w:r w:rsidRPr="00FB06E9">
      <w:rPr>
        <w:noProof/>
        <w:sz w:val="16"/>
      </w:rPr>
      <w:t>Church Square House</w:t>
    </w:r>
    <w:r>
      <w:rPr>
        <w:sz w:val="16"/>
      </w:rPr>
      <w:t xml:space="preserve"> </w:t>
    </w:r>
    <w:r w:rsidRPr="00FB06E9">
      <w:rPr>
        <w:noProof/>
        <w:sz w:val="16"/>
      </w:rPr>
      <w:t>30-40 High Street</w:t>
    </w:r>
    <w:r>
      <w:rPr>
        <w:sz w:val="16"/>
      </w:rPr>
      <w:t xml:space="preserve"> </w:t>
    </w:r>
    <w:r w:rsidRPr="00FB06E9">
      <w:rPr>
        <w:noProof/>
        <w:sz w:val="16"/>
      </w:rPr>
      <w:t>Scunthorpe</w:t>
    </w:r>
    <w:r>
      <w:rPr>
        <w:sz w:val="16"/>
      </w:rPr>
      <w:t xml:space="preserve"> </w:t>
    </w:r>
    <w:r w:rsidRPr="00FB06E9">
      <w:rPr>
        <w:noProof/>
        <w:sz w:val="16"/>
      </w:rPr>
      <w:t>North Lincolnshire</w:t>
    </w:r>
    <w:r>
      <w:rPr>
        <w:sz w:val="16"/>
      </w:rPr>
      <w:t xml:space="preserve"> </w:t>
    </w:r>
    <w:r w:rsidRPr="00FB06E9">
      <w:rPr>
        <w:noProof/>
        <w:sz w:val="16"/>
      </w:rPr>
      <w:t>DN15 6NL</w:t>
    </w: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Footer"/>
    </w:pP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Footer"/>
    </w:pP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tabs>
        <w:tab w:val="right" w:pos="10440"/>
      </w:tabs>
    </w:pPr>
    <w:r>
      <w:t xml:space="preserve">Dated: </w:t>
    </w:r>
    <w:r w:rsidRPr="00FB06E9">
      <w:rPr>
        <w:noProof/>
      </w:rPr>
      <w:t>Wednesday, 24th April 2019</w:t>
    </w:r>
    <w:r>
      <w:tab/>
    </w:r>
    <w:r w:rsidRPr="00FB06E9">
      <w:rPr>
        <w:noProof/>
      </w:rPr>
      <w:t>Denise Hyde</w:t>
    </w:r>
  </w:p>
  <w:p w:rsidR="00B975AA" w:rsidRDefault="00B975AA">
    <w:pPr>
      <w:tabs>
        <w:tab w:val="right" w:pos="10440"/>
      </w:tabs>
      <w:rPr>
        <w:b/>
        <w:bCs/>
      </w:rPr>
    </w:pPr>
    <w:r>
      <w:tab/>
    </w:r>
    <w:r w:rsidRPr="00FB06E9">
      <w:rPr>
        <w:noProof/>
      </w:rPr>
      <w:t>Returning Officer</w:t>
    </w:r>
  </w:p>
  <w:p w:rsidR="00B975AA" w:rsidRDefault="00B975AA">
    <w:pPr>
      <w:tabs>
        <w:tab w:val="right" w:pos="10620"/>
      </w:tabs>
    </w:pPr>
    <w:r w:rsidRPr="00FB06E9">
      <w:rPr>
        <w:noProof/>
      </w:rPr>
      <w:t>North Lincolnshire Council</w:t>
    </w:r>
  </w:p>
  <w:p w:rsidR="00B975AA" w:rsidRDefault="00B975AA">
    <w:pPr>
      <w:tabs>
        <w:tab w:val="right" w:pos="10620"/>
      </w:tabs>
    </w:pPr>
    <w:r w:rsidRPr="00FB06E9">
      <w:rPr>
        <w:noProof/>
      </w:rPr>
      <w:t>Church Square House</w:t>
    </w:r>
  </w:p>
  <w:p w:rsidR="00B975AA" w:rsidRDefault="00B975AA">
    <w:pPr>
      <w:tabs>
        <w:tab w:val="right" w:pos="10620"/>
      </w:tabs>
    </w:pPr>
    <w:r w:rsidRPr="00FB06E9">
      <w:rPr>
        <w:noProof/>
      </w:rPr>
      <w:t>30-40 High Street</w:t>
    </w:r>
  </w:p>
  <w:p w:rsidR="00B975AA" w:rsidRDefault="00B975AA">
    <w:pPr>
      <w:tabs>
        <w:tab w:val="right" w:pos="10620"/>
      </w:tabs>
    </w:pPr>
    <w:r w:rsidRPr="00FB06E9">
      <w:rPr>
        <w:noProof/>
      </w:rPr>
      <w:t>Scunthorpe</w:t>
    </w:r>
  </w:p>
  <w:p w:rsidR="00B975AA" w:rsidRDefault="00B975AA">
    <w:pPr>
      <w:tabs>
        <w:tab w:val="right" w:pos="10620"/>
      </w:tabs>
    </w:pPr>
    <w:r w:rsidRPr="00FB06E9">
      <w:rPr>
        <w:noProof/>
      </w:rPr>
      <w:t>North Lincolnshire</w:t>
    </w:r>
  </w:p>
  <w:p w:rsidR="00B975AA" w:rsidRDefault="00B975AA">
    <w:pPr>
      <w:tabs>
        <w:tab w:val="right" w:pos="10620"/>
      </w:tabs>
      <w:rPr>
        <w:b/>
        <w:bCs/>
      </w:rPr>
    </w:pPr>
    <w:r w:rsidRPr="00FB06E9">
      <w:rPr>
        <w:noProof/>
      </w:rPr>
      <w:t>DN15 6NL</w:t>
    </w:r>
  </w:p>
  <w:p w:rsidR="00B975AA" w:rsidRDefault="00B975AA">
    <w:pPr>
      <w:pStyle w:val="Footer"/>
    </w:pPr>
  </w:p>
  <w:p w:rsidR="00B975AA" w:rsidRDefault="00B975AA">
    <w:pPr>
      <w:pStyle w:val="Footer"/>
      <w:jc w:val="center"/>
      <w:rPr>
        <w:sz w:val="16"/>
      </w:rPr>
    </w:pPr>
    <w:r>
      <w:rPr>
        <w:sz w:val="16"/>
      </w:rPr>
      <w:t xml:space="preserve">Printed and Published by </w:t>
    </w:r>
    <w:r w:rsidRPr="00FB06E9">
      <w:rPr>
        <w:noProof/>
        <w:sz w:val="16"/>
      </w:rPr>
      <w:t>Denise Hyde</w:t>
    </w:r>
    <w:r>
      <w:rPr>
        <w:sz w:val="16"/>
      </w:rPr>
      <w:t xml:space="preserve"> </w:t>
    </w:r>
    <w:r w:rsidRPr="00FB06E9">
      <w:rPr>
        <w:noProof/>
        <w:sz w:val="16"/>
      </w:rPr>
      <w:t>Returning Officer</w:t>
    </w:r>
    <w:r>
      <w:rPr>
        <w:sz w:val="16"/>
      </w:rPr>
      <w:t xml:space="preserve"> </w:t>
    </w:r>
    <w:r w:rsidRPr="00FB06E9">
      <w:rPr>
        <w:noProof/>
        <w:sz w:val="16"/>
      </w:rPr>
      <w:t>North Lincolnshire Council</w:t>
    </w:r>
    <w:r>
      <w:rPr>
        <w:sz w:val="16"/>
      </w:rPr>
      <w:t xml:space="preserve"> </w:t>
    </w:r>
    <w:r w:rsidRPr="00FB06E9">
      <w:rPr>
        <w:noProof/>
        <w:sz w:val="16"/>
      </w:rPr>
      <w:t>Church Square House</w:t>
    </w:r>
    <w:r>
      <w:rPr>
        <w:sz w:val="16"/>
      </w:rPr>
      <w:t xml:space="preserve"> </w:t>
    </w:r>
    <w:r w:rsidRPr="00FB06E9">
      <w:rPr>
        <w:noProof/>
        <w:sz w:val="16"/>
      </w:rPr>
      <w:t>30-40 High Street</w:t>
    </w:r>
    <w:r>
      <w:rPr>
        <w:sz w:val="16"/>
      </w:rPr>
      <w:t xml:space="preserve"> </w:t>
    </w:r>
    <w:r w:rsidRPr="00FB06E9">
      <w:rPr>
        <w:noProof/>
        <w:sz w:val="16"/>
      </w:rPr>
      <w:t>Scunthorpe</w:t>
    </w:r>
    <w:r>
      <w:rPr>
        <w:sz w:val="16"/>
      </w:rPr>
      <w:t xml:space="preserve"> </w:t>
    </w:r>
    <w:r w:rsidRPr="00FB06E9">
      <w:rPr>
        <w:noProof/>
        <w:sz w:val="16"/>
      </w:rPr>
      <w:t>North Lincolnshire</w:t>
    </w:r>
    <w:r>
      <w:rPr>
        <w:sz w:val="16"/>
      </w:rPr>
      <w:t xml:space="preserve"> </w:t>
    </w:r>
    <w:r w:rsidRPr="00FB06E9">
      <w:rPr>
        <w:noProof/>
        <w:sz w:val="16"/>
      </w:rPr>
      <w:t>DN15 6NL</w:t>
    </w: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Footer"/>
    </w:pP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Footer"/>
    </w:pP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tabs>
        <w:tab w:val="right" w:pos="10440"/>
      </w:tabs>
    </w:pPr>
    <w:r>
      <w:t xml:space="preserve">Dated: </w:t>
    </w:r>
    <w:r w:rsidRPr="00FB06E9">
      <w:rPr>
        <w:noProof/>
      </w:rPr>
      <w:t>Wednesday, 24th April 2019</w:t>
    </w:r>
    <w:r>
      <w:tab/>
    </w:r>
    <w:r w:rsidRPr="00FB06E9">
      <w:rPr>
        <w:noProof/>
      </w:rPr>
      <w:t>Denise Hyde</w:t>
    </w:r>
  </w:p>
  <w:p w:rsidR="00B975AA" w:rsidRDefault="00B975AA">
    <w:pPr>
      <w:tabs>
        <w:tab w:val="right" w:pos="10440"/>
      </w:tabs>
      <w:rPr>
        <w:b/>
        <w:bCs/>
      </w:rPr>
    </w:pPr>
    <w:r>
      <w:tab/>
    </w:r>
    <w:r w:rsidRPr="00FB06E9">
      <w:rPr>
        <w:noProof/>
      </w:rPr>
      <w:t>Returning Officer</w:t>
    </w:r>
  </w:p>
  <w:p w:rsidR="00B975AA" w:rsidRDefault="00B975AA">
    <w:pPr>
      <w:tabs>
        <w:tab w:val="right" w:pos="10620"/>
      </w:tabs>
    </w:pPr>
    <w:r w:rsidRPr="00FB06E9">
      <w:rPr>
        <w:noProof/>
      </w:rPr>
      <w:t>North Lincolnshire Council</w:t>
    </w:r>
  </w:p>
  <w:p w:rsidR="00B975AA" w:rsidRDefault="00B975AA">
    <w:pPr>
      <w:tabs>
        <w:tab w:val="right" w:pos="10620"/>
      </w:tabs>
    </w:pPr>
    <w:r w:rsidRPr="00FB06E9">
      <w:rPr>
        <w:noProof/>
      </w:rPr>
      <w:t>Church Square House</w:t>
    </w:r>
  </w:p>
  <w:p w:rsidR="00B975AA" w:rsidRDefault="00B975AA">
    <w:pPr>
      <w:tabs>
        <w:tab w:val="right" w:pos="10620"/>
      </w:tabs>
    </w:pPr>
    <w:r w:rsidRPr="00FB06E9">
      <w:rPr>
        <w:noProof/>
      </w:rPr>
      <w:t>30-40 High Street</w:t>
    </w:r>
  </w:p>
  <w:p w:rsidR="00B975AA" w:rsidRDefault="00B975AA">
    <w:pPr>
      <w:tabs>
        <w:tab w:val="right" w:pos="10620"/>
      </w:tabs>
    </w:pPr>
    <w:r w:rsidRPr="00FB06E9">
      <w:rPr>
        <w:noProof/>
      </w:rPr>
      <w:t>Scunthorpe</w:t>
    </w:r>
  </w:p>
  <w:p w:rsidR="00B975AA" w:rsidRDefault="00B975AA">
    <w:pPr>
      <w:tabs>
        <w:tab w:val="right" w:pos="10620"/>
      </w:tabs>
    </w:pPr>
    <w:r w:rsidRPr="00FB06E9">
      <w:rPr>
        <w:noProof/>
      </w:rPr>
      <w:t>North Lincolnshire</w:t>
    </w:r>
  </w:p>
  <w:p w:rsidR="00B975AA" w:rsidRDefault="00B975AA">
    <w:pPr>
      <w:tabs>
        <w:tab w:val="right" w:pos="10620"/>
      </w:tabs>
      <w:rPr>
        <w:b/>
        <w:bCs/>
      </w:rPr>
    </w:pPr>
    <w:r w:rsidRPr="00FB06E9">
      <w:rPr>
        <w:noProof/>
      </w:rPr>
      <w:t>DN15 6NL</w:t>
    </w:r>
  </w:p>
  <w:p w:rsidR="00B975AA" w:rsidRDefault="00B975AA">
    <w:pPr>
      <w:pStyle w:val="Footer"/>
    </w:pPr>
  </w:p>
  <w:p w:rsidR="00B975AA" w:rsidRDefault="00B975AA">
    <w:pPr>
      <w:pStyle w:val="Footer"/>
      <w:jc w:val="center"/>
      <w:rPr>
        <w:sz w:val="16"/>
      </w:rPr>
    </w:pPr>
    <w:r>
      <w:rPr>
        <w:sz w:val="16"/>
      </w:rPr>
      <w:t xml:space="preserve">Printed and Published by </w:t>
    </w:r>
    <w:r w:rsidRPr="00FB06E9">
      <w:rPr>
        <w:noProof/>
        <w:sz w:val="16"/>
      </w:rPr>
      <w:t>Denise Hyde</w:t>
    </w:r>
    <w:r>
      <w:rPr>
        <w:sz w:val="16"/>
      </w:rPr>
      <w:t xml:space="preserve"> </w:t>
    </w:r>
    <w:r w:rsidRPr="00FB06E9">
      <w:rPr>
        <w:noProof/>
        <w:sz w:val="16"/>
      </w:rPr>
      <w:t>Returning Officer</w:t>
    </w:r>
    <w:r>
      <w:rPr>
        <w:sz w:val="16"/>
      </w:rPr>
      <w:t xml:space="preserve"> </w:t>
    </w:r>
    <w:r w:rsidRPr="00FB06E9">
      <w:rPr>
        <w:noProof/>
        <w:sz w:val="16"/>
      </w:rPr>
      <w:t>North Lincolnshire Council</w:t>
    </w:r>
    <w:r>
      <w:rPr>
        <w:sz w:val="16"/>
      </w:rPr>
      <w:t xml:space="preserve"> </w:t>
    </w:r>
    <w:r w:rsidRPr="00FB06E9">
      <w:rPr>
        <w:noProof/>
        <w:sz w:val="16"/>
      </w:rPr>
      <w:t>Church Square House</w:t>
    </w:r>
    <w:r>
      <w:rPr>
        <w:sz w:val="16"/>
      </w:rPr>
      <w:t xml:space="preserve"> </w:t>
    </w:r>
    <w:r w:rsidRPr="00FB06E9">
      <w:rPr>
        <w:noProof/>
        <w:sz w:val="16"/>
      </w:rPr>
      <w:t>30-40 High Street</w:t>
    </w:r>
    <w:r>
      <w:rPr>
        <w:sz w:val="16"/>
      </w:rPr>
      <w:t xml:space="preserve"> </w:t>
    </w:r>
    <w:r w:rsidRPr="00FB06E9">
      <w:rPr>
        <w:noProof/>
        <w:sz w:val="16"/>
      </w:rPr>
      <w:t>Scunthorpe</w:t>
    </w:r>
    <w:r>
      <w:rPr>
        <w:sz w:val="16"/>
      </w:rPr>
      <w:t xml:space="preserve"> </w:t>
    </w:r>
    <w:r w:rsidRPr="00FB06E9">
      <w:rPr>
        <w:noProof/>
        <w:sz w:val="16"/>
      </w:rPr>
      <w:t>North Lincolnshire</w:t>
    </w:r>
    <w:r>
      <w:rPr>
        <w:sz w:val="16"/>
      </w:rPr>
      <w:t xml:space="preserve"> </w:t>
    </w:r>
    <w:r w:rsidRPr="00FB06E9">
      <w:rPr>
        <w:noProof/>
        <w:sz w:val="16"/>
      </w:rPr>
      <w:t>DN15 6NL</w:t>
    </w: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Footer"/>
    </w:pP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tabs>
        <w:tab w:val="right" w:pos="10440"/>
      </w:tabs>
    </w:pPr>
    <w:r>
      <w:t xml:space="preserve">Dated: </w:t>
    </w:r>
    <w:r w:rsidRPr="00FB06E9">
      <w:rPr>
        <w:noProof/>
      </w:rPr>
      <w:t>Wednesday, 24th April 2019</w:t>
    </w:r>
    <w:r>
      <w:tab/>
    </w:r>
    <w:r w:rsidRPr="00FB06E9">
      <w:rPr>
        <w:noProof/>
      </w:rPr>
      <w:t>Denise Hyde</w:t>
    </w:r>
  </w:p>
  <w:p w:rsidR="00B975AA" w:rsidRDefault="00B975AA">
    <w:pPr>
      <w:tabs>
        <w:tab w:val="right" w:pos="10440"/>
      </w:tabs>
      <w:rPr>
        <w:b/>
        <w:bCs/>
      </w:rPr>
    </w:pPr>
    <w:r>
      <w:tab/>
    </w:r>
    <w:r w:rsidRPr="00FB06E9">
      <w:rPr>
        <w:noProof/>
      </w:rPr>
      <w:t>Returning Officer</w:t>
    </w:r>
  </w:p>
  <w:p w:rsidR="00B975AA" w:rsidRDefault="00B975AA">
    <w:pPr>
      <w:tabs>
        <w:tab w:val="right" w:pos="10620"/>
      </w:tabs>
    </w:pPr>
    <w:r w:rsidRPr="00FB06E9">
      <w:rPr>
        <w:noProof/>
      </w:rPr>
      <w:t>North Lincolnshire Council</w:t>
    </w:r>
  </w:p>
  <w:p w:rsidR="00B975AA" w:rsidRDefault="00B975AA">
    <w:pPr>
      <w:tabs>
        <w:tab w:val="right" w:pos="10620"/>
      </w:tabs>
    </w:pPr>
    <w:r w:rsidRPr="00FB06E9">
      <w:rPr>
        <w:noProof/>
      </w:rPr>
      <w:t>Church Square House</w:t>
    </w:r>
  </w:p>
  <w:p w:rsidR="00B975AA" w:rsidRDefault="00B975AA">
    <w:pPr>
      <w:tabs>
        <w:tab w:val="right" w:pos="10620"/>
      </w:tabs>
    </w:pPr>
    <w:r w:rsidRPr="00FB06E9">
      <w:rPr>
        <w:noProof/>
      </w:rPr>
      <w:t>30-40 High Street</w:t>
    </w:r>
  </w:p>
  <w:p w:rsidR="00B975AA" w:rsidRDefault="00B975AA">
    <w:pPr>
      <w:tabs>
        <w:tab w:val="right" w:pos="10620"/>
      </w:tabs>
    </w:pPr>
    <w:r w:rsidRPr="00FB06E9">
      <w:rPr>
        <w:noProof/>
      </w:rPr>
      <w:t>Scunthorpe</w:t>
    </w:r>
  </w:p>
  <w:p w:rsidR="00B975AA" w:rsidRDefault="00B975AA">
    <w:pPr>
      <w:tabs>
        <w:tab w:val="right" w:pos="10620"/>
      </w:tabs>
    </w:pPr>
    <w:r w:rsidRPr="00FB06E9">
      <w:rPr>
        <w:noProof/>
      </w:rPr>
      <w:t>North Lincolnshire</w:t>
    </w:r>
  </w:p>
  <w:p w:rsidR="00B975AA" w:rsidRDefault="00B975AA">
    <w:pPr>
      <w:tabs>
        <w:tab w:val="right" w:pos="10620"/>
      </w:tabs>
      <w:rPr>
        <w:b/>
        <w:bCs/>
      </w:rPr>
    </w:pPr>
    <w:r w:rsidRPr="00FB06E9">
      <w:rPr>
        <w:noProof/>
      </w:rPr>
      <w:t>DN15 6NL</w:t>
    </w:r>
  </w:p>
  <w:p w:rsidR="00B975AA" w:rsidRDefault="00B975AA">
    <w:pPr>
      <w:pStyle w:val="Footer"/>
    </w:pPr>
  </w:p>
  <w:p w:rsidR="00B975AA" w:rsidRDefault="00B975AA">
    <w:pPr>
      <w:pStyle w:val="Footer"/>
      <w:jc w:val="center"/>
      <w:rPr>
        <w:sz w:val="16"/>
      </w:rPr>
    </w:pPr>
    <w:r>
      <w:rPr>
        <w:sz w:val="16"/>
      </w:rPr>
      <w:t xml:space="preserve">Printed and Published by </w:t>
    </w:r>
    <w:r w:rsidRPr="00FB06E9">
      <w:rPr>
        <w:noProof/>
        <w:sz w:val="16"/>
      </w:rPr>
      <w:t>Denise Hyde</w:t>
    </w:r>
    <w:r>
      <w:rPr>
        <w:sz w:val="16"/>
      </w:rPr>
      <w:t xml:space="preserve"> </w:t>
    </w:r>
    <w:r w:rsidRPr="00FB06E9">
      <w:rPr>
        <w:noProof/>
        <w:sz w:val="16"/>
      </w:rPr>
      <w:t>Returning Officer</w:t>
    </w:r>
    <w:r>
      <w:rPr>
        <w:sz w:val="16"/>
      </w:rPr>
      <w:t xml:space="preserve"> </w:t>
    </w:r>
    <w:r w:rsidRPr="00FB06E9">
      <w:rPr>
        <w:noProof/>
        <w:sz w:val="16"/>
      </w:rPr>
      <w:t>North Lincolnshire Council</w:t>
    </w:r>
    <w:r>
      <w:rPr>
        <w:sz w:val="16"/>
      </w:rPr>
      <w:t xml:space="preserve"> </w:t>
    </w:r>
    <w:r w:rsidRPr="00FB06E9">
      <w:rPr>
        <w:noProof/>
        <w:sz w:val="16"/>
      </w:rPr>
      <w:t>Church Square House</w:t>
    </w:r>
    <w:r>
      <w:rPr>
        <w:sz w:val="16"/>
      </w:rPr>
      <w:t xml:space="preserve"> </w:t>
    </w:r>
    <w:r w:rsidRPr="00FB06E9">
      <w:rPr>
        <w:noProof/>
        <w:sz w:val="16"/>
      </w:rPr>
      <w:t>30-40 High Street</w:t>
    </w:r>
    <w:r>
      <w:rPr>
        <w:sz w:val="16"/>
      </w:rPr>
      <w:t xml:space="preserve"> </w:t>
    </w:r>
    <w:r w:rsidRPr="00FB06E9">
      <w:rPr>
        <w:noProof/>
        <w:sz w:val="16"/>
      </w:rPr>
      <w:t>Scunthorpe</w:t>
    </w:r>
    <w:r>
      <w:rPr>
        <w:sz w:val="16"/>
      </w:rPr>
      <w:t xml:space="preserve"> </w:t>
    </w:r>
    <w:r w:rsidRPr="00FB06E9">
      <w:rPr>
        <w:noProof/>
        <w:sz w:val="16"/>
      </w:rPr>
      <w:t>North Lincolnshire</w:t>
    </w:r>
    <w:r>
      <w:rPr>
        <w:sz w:val="16"/>
      </w:rPr>
      <w:t xml:space="preserve"> </w:t>
    </w:r>
    <w:r w:rsidRPr="00FB06E9">
      <w:rPr>
        <w:noProof/>
        <w:sz w:val="16"/>
      </w:rPr>
      <w:t>DN15 6NL</w:t>
    </w: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tabs>
        <w:tab w:val="right" w:pos="10440"/>
      </w:tabs>
    </w:pPr>
    <w:r>
      <w:t xml:space="preserve">Dated: </w:t>
    </w:r>
    <w:r w:rsidRPr="00FB06E9">
      <w:rPr>
        <w:noProof/>
      </w:rPr>
      <w:t>Wednesday, 24th April 2019</w:t>
    </w:r>
    <w:r>
      <w:tab/>
    </w:r>
    <w:r w:rsidRPr="00FB06E9">
      <w:rPr>
        <w:noProof/>
      </w:rPr>
      <w:t>Denise Hyde</w:t>
    </w:r>
  </w:p>
  <w:p w:rsidR="00B975AA" w:rsidRDefault="00B975AA">
    <w:pPr>
      <w:tabs>
        <w:tab w:val="right" w:pos="10440"/>
      </w:tabs>
      <w:rPr>
        <w:b/>
        <w:bCs/>
      </w:rPr>
    </w:pPr>
    <w:r>
      <w:tab/>
    </w:r>
    <w:r w:rsidRPr="00FB06E9">
      <w:rPr>
        <w:noProof/>
      </w:rPr>
      <w:t>Returning Officer</w:t>
    </w:r>
  </w:p>
  <w:p w:rsidR="00B975AA" w:rsidRDefault="00B975AA">
    <w:pPr>
      <w:tabs>
        <w:tab w:val="right" w:pos="10620"/>
      </w:tabs>
    </w:pPr>
    <w:r w:rsidRPr="00FB06E9">
      <w:rPr>
        <w:noProof/>
      </w:rPr>
      <w:t>North Lincolnshire Council</w:t>
    </w:r>
  </w:p>
  <w:p w:rsidR="00B975AA" w:rsidRDefault="00B975AA">
    <w:pPr>
      <w:tabs>
        <w:tab w:val="right" w:pos="10620"/>
      </w:tabs>
    </w:pPr>
    <w:r w:rsidRPr="00FB06E9">
      <w:rPr>
        <w:noProof/>
      </w:rPr>
      <w:t>Church Square House</w:t>
    </w:r>
  </w:p>
  <w:p w:rsidR="00B975AA" w:rsidRDefault="00B975AA">
    <w:pPr>
      <w:tabs>
        <w:tab w:val="right" w:pos="10620"/>
      </w:tabs>
    </w:pPr>
    <w:r w:rsidRPr="00FB06E9">
      <w:rPr>
        <w:noProof/>
      </w:rPr>
      <w:t>30-40 High Street</w:t>
    </w:r>
  </w:p>
  <w:p w:rsidR="00B975AA" w:rsidRDefault="00B975AA">
    <w:pPr>
      <w:tabs>
        <w:tab w:val="right" w:pos="10620"/>
      </w:tabs>
    </w:pPr>
    <w:r w:rsidRPr="00FB06E9">
      <w:rPr>
        <w:noProof/>
      </w:rPr>
      <w:t>Scunthorpe</w:t>
    </w:r>
  </w:p>
  <w:p w:rsidR="00B975AA" w:rsidRDefault="00B975AA">
    <w:pPr>
      <w:tabs>
        <w:tab w:val="right" w:pos="10620"/>
      </w:tabs>
    </w:pPr>
    <w:r w:rsidRPr="00FB06E9">
      <w:rPr>
        <w:noProof/>
      </w:rPr>
      <w:t>North Lincolnshire</w:t>
    </w:r>
  </w:p>
  <w:p w:rsidR="00B975AA" w:rsidRDefault="00B975AA">
    <w:pPr>
      <w:tabs>
        <w:tab w:val="right" w:pos="10620"/>
      </w:tabs>
      <w:rPr>
        <w:b/>
        <w:bCs/>
      </w:rPr>
    </w:pPr>
    <w:r w:rsidRPr="00FB06E9">
      <w:rPr>
        <w:noProof/>
      </w:rPr>
      <w:t>DN15 6NL</w:t>
    </w:r>
  </w:p>
  <w:p w:rsidR="00B975AA" w:rsidRDefault="00B975AA">
    <w:pPr>
      <w:pStyle w:val="Footer"/>
    </w:pPr>
  </w:p>
  <w:p w:rsidR="00B975AA" w:rsidRDefault="00B975AA">
    <w:pPr>
      <w:pStyle w:val="Footer"/>
      <w:jc w:val="center"/>
      <w:rPr>
        <w:sz w:val="16"/>
      </w:rPr>
    </w:pPr>
    <w:r>
      <w:rPr>
        <w:sz w:val="16"/>
      </w:rPr>
      <w:t xml:space="preserve">Printed and Published by </w:t>
    </w:r>
    <w:r w:rsidRPr="00FB06E9">
      <w:rPr>
        <w:noProof/>
        <w:sz w:val="16"/>
      </w:rPr>
      <w:t>Denise Hyde</w:t>
    </w:r>
    <w:r>
      <w:rPr>
        <w:sz w:val="16"/>
      </w:rPr>
      <w:t xml:space="preserve"> </w:t>
    </w:r>
    <w:r w:rsidRPr="00FB06E9">
      <w:rPr>
        <w:noProof/>
        <w:sz w:val="16"/>
      </w:rPr>
      <w:t>Returning Officer</w:t>
    </w:r>
    <w:r>
      <w:rPr>
        <w:sz w:val="16"/>
      </w:rPr>
      <w:t xml:space="preserve"> </w:t>
    </w:r>
    <w:r w:rsidRPr="00FB06E9">
      <w:rPr>
        <w:noProof/>
        <w:sz w:val="16"/>
      </w:rPr>
      <w:t>North Lincolnshire Council</w:t>
    </w:r>
    <w:r>
      <w:rPr>
        <w:sz w:val="16"/>
      </w:rPr>
      <w:t xml:space="preserve"> </w:t>
    </w:r>
    <w:r w:rsidRPr="00FB06E9">
      <w:rPr>
        <w:noProof/>
        <w:sz w:val="16"/>
      </w:rPr>
      <w:t>Church Square House</w:t>
    </w:r>
    <w:r>
      <w:rPr>
        <w:sz w:val="16"/>
      </w:rPr>
      <w:t xml:space="preserve"> </w:t>
    </w:r>
    <w:r w:rsidRPr="00FB06E9">
      <w:rPr>
        <w:noProof/>
        <w:sz w:val="16"/>
      </w:rPr>
      <w:t>30-40 High Street</w:t>
    </w:r>
    <w:r>
      <w:rPr>
        <w:sz w:val="16"/>
      </w:rPr>
      <w:t xml:space="preserve"> </w:t>
    </w:r>
    <w:r w:rsidRPr="00FB06E9">
      <w:rPr>
        <w:noProof/>
        <w:sz w:val="16"/>
      </w:rPr>
      <w:t>Scunthorpe</w:t>
    </w:r>
    <w:r>
      <w:rPr>
        <w:sz w:val="16"/>
      </w:rPr>
      <w:t xml:space="preserve"> </w:t>
    </w:r>
    <w:r w:rsidRPr="00FB06E9">
      <w:rPr>
        <w:noProof/>
        <w:sz w:val="16"/>
      </w:rPr>
      <w:t>North Lincolnshire</w:t>
    </w:r>
    <w:r>
      <w:rPr>
        <w:sz w:val="16"/>
      </w:rPr>
      <w:t xml:space="preserve"> </w:t>
    </w:r>
    <w:r w:rsidRPr="00FB06E9">
      <w:rPr>
        <w:noProof/>
        <w:sz w:val="16"/>
      </w:rPr>
      <w:t>DN15 6NL</w:t>
    </w: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Footer"/>
    </w:pP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Footer"/>
    </w:pP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tabs>
        <w:tab w:val="right" w:pos="10440"/>
      </w:tabs>
    </w:pPr>
    <w:r>
      <w:t xml:space="preserve">Dated: </w:t>
    </w:r>
    <w:r>
      <w:rPr>
        <w:noProof/>
      </w:rPr>
      <w:t>«Publish_Notice_of_Poll»</w:t>
    </w:r>
    <w:r>
      <w:tab/>
    </w:r>
    <w:r>
      <w:rPr>
        <w:noProof/>
      </w:rPr>
      <w:t>«Officer_Name»</w:t>
    </w:r>
  </w:p>
  <w:p w:rsidR="00B975AA" w:rsidRDefault="00B975AA">
    <w:pPr>
      <w:tabs>
        <w:tab w:val="right" w:pos="10440"/>
      </w:tabs>
      <w:rPr>
        <w:b/>
        <w:bCs/>
      </w:rPr>
    </w:pPr>
    <w:r>
      <w:tab/>
    </w:r>
    <w:r>
      <w:rPr>
        <w:noProof/>
      </w:rPr>
      <w:t>«Officer_Title»</w:t>
    </w:r>
  </w:p>
  <w:p w:rsidR="00B975AA" w:rsidRDefault="00B975AA">
    <w:pPr>
      <w:tabs>
        <w:tab w:val="right" w:pos="10620"/>
      </w:tabs>
    </w:pPr>
    <w:r>
      <w:rPr>
        <w:noProof/>
      </w:rPr>
      <w:t>«Authority_Name»</w:t>
    </w:r>
  </w:p>
  <w:p w:rsidR="00B975AA" w:rsidRDefault="00B975AA">
    <w:pPr>
      <w:tabs>
        <w:tab w:val="right" w:pos="10620"/>
      </w:tabs>
    </w:pPr>
    <w:r>
      <w:rPr>
        <w:noProof/>
      </w:rPr>
      <w:t>«Office_Address_2»</w:t>
    </w:r>
  </w:p>
  <w:p w:rsidR="00B975AA" w:rsidRDefault="00B975AA">
    <w:pPr>
      <w:tabs>
        <w:tab w:val="right" w:pos="10620"/>
      </w:tabs>
    </w:pPr>
    <w:r>
      <w:rPr>
        <w:noProof/>
      </w:rPr>
      <w:t>«Office_Address_3»</w:t>
    </w:r>
  </w:p>
  <w:p w:rsidR="00B975AA" w:rsidRDefault="00B975AA">
    <w:pPr>
      <w:tabs>
        <w:tab w:val="right" w:pos="10620"/>
      </w:tabs>
    </w:pPr>
    <w:r>
      <w:rPr>
        <w:noProof/>
      </w:rPr>
      <w:t>«Office_Address_4»</w:t>
    </w:r>
  </w:p>
  <w:p w:rsidR="00B975AA" w:rsidRDefault="00B975AA">
    <w:pPr>
      <w:tabs>
        <w:tab w:val="right" w:pos="10620"/>
      </w:tabs>
    </w:pPr>
    <w:r>
      <w:rPr>
        <w:noProof/>
      </w:rPr>
      <w:t>«Office_Address_5»</w:t>
    </w:r>
  </w:p>
  <w:p w:rsidR="00B975AA" w:rsidRDefault="00B975AA">
    <w:pPr>
      <w:tabs>
        <w:tab w:val="right" w:pos="10620"/>
      </w:tabs>
      <w:rPr>
        <w:b/>
        <w:bCs/>
      </w:rPr>
    </w:pPr>
    <w:r>
      <w:rPr>
        <w:noProof/>
      </w:rPr>
      <w:t>«Office_Postcode»</w:t>
    </w:r>
  </w:p>
  <w:p w:rsidR="00B975AA" w:rsidRDefault="00B975AA">
    <w:pPr>
      <w:pStyle w:val="Footer"/>
    </w:pPr>
  </w:p>
  <w:p w:rsidR="00B975AA" w:rsidRDefault="00B975AA">
    <w:pPr>
      <w:pStyle w:val="Footer"/>
      <w:jc w:val="center"/>
      <w:rPr>
        <w:sz w:val="16"/>
      </w:rPr>
    </w:pPr>
    <w:r>
      <w:rPr>
        <w:sz w:val="16"/>
      </w:rPr>
      <w:t xml:space="preserve">Printed and Published by </w:t>
    </w:r>
    <w:r>
      <w:rPr>
        <w:noProof/>
        <w:sz w:val="16"/>
      </w:rPr>
      <w:t>«Officer_Name»</w:t>
    </w:r>
    <w:r>
      <w:rPr>
        <w:sz w:val="16"/>
      </w:rPr>
      <w:t xml:space="preserve"> </w:t>
    </w:r>
    <w:r>
      <w:rPr>
        <w:noProof/>
        <w:sz w:val="16"/>
      </w:rPr>
      <w:t>«Officer_Title»</w:t>
    </w:r>
    <w:r>
      <w:rPr>
        <w:sz w:val="16"/>
      </w:rPr>
      <w:t xml:space="preserve"> </w:t>
    </w:r>
    <w:r>
      <w:rPr>
        <w:noProof/>
        <w:sz w:val="16"/>
      </w:rPr>
      <w:t>«Authority_Name»</w:t>
    </w:r>
    <w:r>
      <w:rPr>
        <w:sz w:val="16"/>
      </w:rPr>
      <w:t xml:space="preserve"> </w:t>
    </w:r>
    <w:r>
      <w:rPr>
        <w:noProof/>
        <w:sz w:val="16"/>
      </w:rPr>
      <w:t>«Office_Address_2»</w:t>
    </w:r>
    <w:r>
      <w:rPr>
        <w:sz w:val="16"/>
      </w:rPr>
      <w:t xml:space="preserve"> </w:t>
    </w:r>
    <w:r>
      <w:rPr>
        <w:noProof/>
        <w:sz w:val="16"/>
      </w:rPr>
      <w:t>«Office_Address_3»</w:t>
    </w:r>
    <w:r>
      <w:rPr>
        <w:sz w:val="16"/>
      </w:rPr>
      <w:t xml:space="preserve"> </w:t>
    </w:r>
    <w:r>
      <w:rPr>
        <w:noProof/>
        <w:sz w:val="16"/>
      </w:rPr>
      <w:t>«Office_Address_4»</w:t>
    </w:r>
    <w:r>
      <w:rPr>
        <w:sz w:val="16"/>
      </w:rPr>
      <w:t xml:space="preserve"> </w:t>
    </w:r>
    <w:r>
      <w:rPr>
        <w:noProof/>
        <w:sz w:val="16"/>
      </w:rPr>
      <w:t>«Office_Address_5»</w:t>
    </w:r>
    <w:r>
      <w:rPr>
        <w:sz w:val="16"/>
      </w:rPr>
      <w:t xml:space="preserve"> </w:t>
    </w:r>
    <w:r>
      <w:rPr>
        <w:noProof/>
        <w:sz w:val="16"/>
      </w:rPr>
      <w:t>«Office_Postcode»</w:t>
    </w: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tabs>
        <w:tab w:val="right" w:pos="10440"/>
      </w:tabs>
    </w:pPr>
    <w:r>
      <w:t xml:space="preserve">Dated: </w:t>
    </w:r>
    <w:r w:rsidRPr="00FB06E9">
      <w:rPr>
        <w:noProof/>
      </w:rPr>
      <w:t>Wednesday, 24th April 2019</w:t>
    </w:r>
    <w:r>
      <w:tab/>
    </w:r>
    <w:r w:rsidRPr="00FB06E9">
      <w:rPr>
        <w:noProof/>
      </w:rPr>
      <w:t>Denise Hyde</w:t>
    </w:r>
  </w:p>
  <w:p w:rsidR="00B975AA" w:rsidRDefault="00B975AA">
    <w:pPr>
      <w:tabs>
        <w:tab w:val="right" w:pos="10440"/>
      </w:tabs>
      <w:rPr>
        <w:b/>
        <w:bCs/>
      </w:rPr>
    </w:pPr>
    <w:r>
      <w:tab/>
    </w:r>
    <w:r w:rsidRPr="00FB06E9">
      <w:rPr>
        <w:noProof/>
      </w:rPr>
      <w:t>Returning Officer</w:t>
    </w:r>
  </w:p>
  <w:p w:rsidR="00B975AA" w:rsidRDefault="00B975AA">
    <w:pPr>
      <w:tabs>
        <w:tab w:val="right" w:pos="10620"/>
      </w:tabs>
    </w:pPr>
    <w:r w:rsidRPr="00FB06E9">
      <w:rPr>
        <w:noProof/>
      </w:rPr>
      <w:t>North Lincolnshire Council</w:t>
    </w:r>
  </w:p>
  <w:p w:rsidR="00B975AA" w:rsidRDefault="00B975AA">
    <w:pPr>
      <w:tabs>
        <w:tab w:val="right" w:pos="10620"/>
      </w:tabs>
    </w:pPr>
    <w:r w:rsidRPr="00FB06E9">
      <w:rPr>
        <w:noProof/>
      </w:rPr>
      <w:t>Church Square House</w:t>
    </w:r>
  </w:p>
  <w:p w:rsidR="00B975AA" w:rsidRDefault="00B975AA">
    <w:pPr>
      <w:tabs>
        <w:tab w:val="right" w:pos="10620"/>
      </w:tabs>
    </w:pPr>
    <w:r w:rsidRPr="00FB06E9">
      <w:rPr>
        <w:noProof/>
      </w:rPr>
      <w:t>30-40 High Street</w:t>
    </w:r>
  </w:p>
  <w:p w:rsidR="00B975AA" w:rsidRDefault="00B975AA">
    <w:pPr>
      <w:tabs>
        <w:tab w:val="right" w:pos="10620"/>
      </w:tabs>
    </w:pPr>
    <w:r w:rsidRPr="00FB06E9">
      <w:rPr>
        <w:noProof/>
      </w:rPr>
      <w:t>Scunthorpe</w:t>
    </w:r>
  </w:p>
  <w:p w:rsidR="00B975AA" w:rsidRDefault="00B975AA">
    <w:pPr>
      <w:tabs>
        <w:tab w:val="right" w:pos="10620"/>
      </w:tabs>
    </w:pPr>
    <w:r w:rsidRPr="00FB06E9">
      <w:rPr>
        <w:noProof/>
      </w:rPr>
      <w:t>North Lincolnshire</w:t>
    </w:r>
  </w:p>
  <w:p w:rsidR="00B975AA" w:rsidRDefault="00B975AA">
    <w:pPr>
      <w:tabs>
        <w:tab w:val="right" w:pos="10620"/>
      </w:tabs>
      <w:rPr>
        <w:b/>
        <w:bCs/>
      </w:rPr>
    </w:pPr>
    <w:r w:rsidRPr="00FB06E9">
      <w:rPr>
        <w:noProof/>
      </w:rPr>
      <w:t>DN15 6NL</w:t>
    </w:r>
  </w:p>
  <w:p w:rsidR="00B975AA" w:rsidRDefault="00B975AA">
    <w:pPr>
      <w:pStyle w:val="Footer"/>
    </w:pPr>
  </w:p>
  <w:p w:rsidR="00B975AA" w:rsidRDefault="00B975AA">
    <w:pPr>
      <w:pStyle w:val="Footer"/>
      <w:jc w:val="center"/>
      <w:rPr>
        <w:sz w:val="16"/>
      </w:rPr>
    </w:pPr>
    <w:r>
      <w:rPr>
        <w:sz w:val="16"/>
      </w:rPr>
      <w:t xml:space="preserve">Printed and Published by </w:t>
    </w:r>
    <w:r w:rsidRPr="00FB06E9">
      <w:rPr>
        <w:noProof/>
        <w:sz w:val="16"/>
      </w:rPr>
      <w:t>Denise Hyde</w:t>
    </w:r>
    <w:r>
      <w:rPr>
        <w:sz w:val="16"/>
      </w:rPr>
      <w:t xml:space="preserve"> </w:t>
    </w:r>
    <w:r w:rsidRPr="00FB06E9">
      <w:rPr>
        <w:noProof/>
        <w:sz w:val="16"/>
      </w:rPr>
      <w:t>Returning Officer</w:t>
    </w:r>
    <w:r>
      <w:rPr>
        <w:sz w:val="16"/>
      </w:rPr>
      <w:t xml:space="preserve"> </w:t>
    </w:r>
    <w:r w:rsidRPr="00FB06E9">
      <w:rPr>
        <w:noProof/>
        <w:sz w:val="16"/>
      </w:rPr>
      <w:t>North Lincolnshire Council</w:t>
    </w:r>
    <w:r>
      <w:rPr>
        <w:sz w:val="16"/>
      </w:rPr>
      <w:t xml:space="preserve"> </w:t>
    </w:r>
    <w:r w:rsidRPr="00FB06E9">
      <w:rPr>
        <w:noProof/>
        <w:sz w:val="16"/>
      </w:rPr>
      <w:t>Church Square House</w:t>
    </w:r>
    <w:r>
      <w:rPr>
        <w:sz w:val="16"/>
      </w:rPr>
      <w:t xml:space="preserve"> </w:t>
    </w:r>
    <w:r w:rsidRPr="00FB06E9">
      <w:rPr>
        <w:noProof/>
        <w:sz w:val="16"/>
      </w:rPr>
      <w:t>30-40 High Street</w:t>
    </w:r>
    <w:r>
      <w:rPr>
        <w:sz w:val="16"/>
      </w:rPr>
      <w:t xml:space="preserve"> </w:t>
    </w:r>
    <w:r w:rsidRPr="00FB06E9">
      <w:rPr>
        <w:noProof/>
        <w:sz w:val="16"/>
      </w:rPr>
      <w:t>Scunthorpe</w:t>
    </w:r>
    <w:r>
      <w:rPr>
        <w:sz w:val="16"/>
      </w:rPr>
      <w:t xml:space="preserve"> </w:t>
    </w:r>
    <w:r w:rsidRPr="00FB06E9">
      <w:rPr>
        <w:noProof/>
        <w:sz w:val="16"/>
      </w:rPr>
      <w:t>North Lincolnshire</w:t>
    </w:r>
    <w:r>
      <w:rPr>
        <w:sz w:val="16"/>
      </w:rPr>
      <w:t xml:space="preserve"> </w:t>
    </w:r>
    <w:r w:rsidRPr="00FB06E9">
      <w:rPr>
        <w:noProof/>
        <w:sz w:val="16"/>
      </w:rPr>
      <w:t>DN15 6NL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5AA" w:rsidRDefault="00B975AA">
      <w:r>
        <w:separator/>
      </w:r>
    </w:p>
  </w:footnote>
  <w:footnote w:type="continuationSeparator" w:id="0">
    <w:p w:rsidR="00B975AA" w:rsidRDefault="00B975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Header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Header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Header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Header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Header"/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Header"/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Header"/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Header"/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Header"/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Header"/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Header"/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Header"/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Header"/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Header"/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Header"/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Header"/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Header"/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Header"/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Header"/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Header"/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Header"/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Header"/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Header"/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Header"/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Header"/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Header"/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Header"/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Header"/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Header"/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Header"/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Header"/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Header"/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Header"/>
    </w:pP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Header"/>
    </w:pP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Header"/>
    </w:pP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Header"/>
    </w:pP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Header"/>
    </w:pP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AA" w:rsidRDefault="00B975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15116F90"/>
    <w:multiLevelType w:val="hybridMultilevel"/>
    <w:tmpl w:val="4888DF06"/>
    <w:lvl w:ilvl="0" w:tplc="2194B6DA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36687697"/>
    <w:multiLevelType w:val="hybridMultilevel"/>
    <w:tmpl w:val="AE6C1B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51F02CAF"/>
    <w:multiLevelType w:val="hybridMultilevel"/>
    <w:tmpl w:val="DD242A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706"/>
    <w:rsid w:val="0009261E"/>
    <w:rsid w:val="001A44EC"/>
    <w:rsid w:val="001F276D"/>
    <w:rsid w:val="00254706"/>
    <w:rsid w:val="005332A3"/>
    <w:rsid w:val="00642F84"/>
    <w:rsid w:val="00832206"/>
    <w:rsid w:val="0090612F"/>
    <w:rsid w:val="00B975AA"/>
    <w:rsid w:val="00C33DD2"/>
    <w:rsid w:val="00ED0241"/>
    <w:rsid w:val="00ED3377"/>
    <w:rsid w:val="00FA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F7900-5380-4BF4-9837-B69534B96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customStyle="1" w:styleId="Code">
    <w:name w:val="Code"/>
    <w:basedOn w:val="Normal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eader" Target="header11.xml"/><Relationship Id="rId21" Type="http://schemas.openxmlformats.org/officeDocument/2006/relationships/footer" Target="footer7.xml"/><Relationship Id="rId42" Type="http://schemas.openxmlformats.org/officeDocument/2006/relationships/footer" Target="footer18.xml"/><Relationship Id="rId47" Type="http://schemas.openxmlformats.org/officeDocument/2006/relationships/header" Target="header21.xml"/><Relationship Id="rId63" Type="http://schemas.openxmlformats.org/officeDocument/2006/relationships/footer" Target="footer28.xml"/><Relationship Id="rId68" Type="http://schemas.openxmlformats.org/officeDocument/2006/relationships/header" Target="header32.xml"/><Relationship Id="rId84" Type="http://schemas.openxmlformats.org/officeDocument/2006/relationships/footer" Target="footer39.xml"/><Relationship Id="rId89" Type="http://schemas.openxmlformats.org/officeDocument/2006/relationships/header" Target="header42.xml"/><Relationship Id="rId112" Type="http://schemas.openxmlformats.org/officeDocument/2006/relationships/footer" Target="footer53.xml"/><Relationship Id="rId16" Type="http://schemas.openxmlformats.org/officeDocument/2006/relationships/footer" Target="footer5.xml"/><Relationship Id="rId107" Type="http://schemas.openxmlformats.org/officeDocument/2006/relationships/header" Target="header51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32" Type="http://schemas.openxmlformats.org/officeDocument/2006/relationships/header" Target="header14.xml"/><Relationship Id="rId37" Type="http://schemas.openxmlformats.org/officeDocument/2006/relationships/header" Target="header16.xml"/><Relationship Id="rId40" Type="http://schemas.openxmlformats.org/officeDocument/2006/relationships/footer" Target="footer17.xml"/><Relationship Id="rId45" Type="http://schemas.openxmlformats.org/officeDocument/2006/relationships/footer" Target="footer19.xml"/><Relationship Id="rId53" Type="http://schemas.openxmlformats.org/officeDocument/2006/relationships/header" Target="header24.xml"/><Relationship Id="rId58" Type="http://schemas.openxmlformats.org/officeDocument/2006/relationships/footer" Target="footer26.xml"/><Relationship Id="rId66" Type="http://schemas.openxmlformats.org/officeDocument/2006/relationships/footer" Target="footer30.xml"/><Relationship Id="rId74" Type="http://schemas.openxmlformats.org/officeDocument/2006/relationships/header" Target="header35.xml"/><Relationship Id="rId79" Type="http://schemas.openxmlformats.org/officeDocument/2006/relationships/header" Target="header37.xml"/><Relationship Id="rId87" Type="http://schemas.openxmlformats.org/officeDocument/2006/relationships/footer" Target="footer40.xml"/><Relationship Id="rId102" Type="http://schemas.openxmlformats.org/officeDocument/2006/relationships/footer" Target="footer48.xml"/><Relationship Id="rId110" Type="http://schemas.openxmlformats.org/officeDocument/2006/relationships/header" Target="header53.xml"/><Relationship Id="rId115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header" Target="header28.xml"/><Relationship Id="rId82" Type="http://schemas.openxmlformats.org/officeDocument/2006/relationships/footer" Target="footer38.xml"/><Relationship Id="rId90" Type="http://schemas.openxmlformats.org/officeDocument/2006/relationships/footer" Target="footer42.xml"/><Relationship Id="rId95" Type="http://schemas.openxmlformats.org/officeDocument/2006/relationships/header" Target="header45.xml"/><Relationship Id="rId19" Type="http://schemas.openxmlformats.org/officeDocument/2006/relationships/header" Target="header7.xml"/><Relationship Id="rId14" Type="http://schemas.openxmlformats.org/officeDocument/2006/relationships/header" Target="header5.xml"/><Relationship Id="rId22" Type="http://schemas.openxmlformats.org/officeDocument/2006/relationships/footer" Target="footer8.xml"/><Relationship Id="rId27" Type="http://schemas.openxmlformats.org/officeDocument/2006/relationships/footer" Target="footer10.xml"/><Relationship Id="rId30" Type="http://schemas.openxmlformats.org/officeDocument/2006/relationships/footer" Target="footer12.xml"/><Relationship Id="rId35" Type="http://schemas.openxmlformats.org/officeDocument/2006/relationships/header" Target="header15.xml"/><Relationship Id="rId43" Type="http://schemas.openxmlformats.org/officeDocument/2006/relationships/header" Target="header19.xml"/><Relationship Id="rId48" Type="http://schemas.openxmlformats.org/officeDocument/2006/relationships/footer" Target="footer21.xml"/><Relationship Id="rId56" Type="http://schemas.openxmlformats.org/officeDocument/2006/relationships/header" Target="header26.xml"/><Relationship Id="rId64" Type="http://schemas.openxmlformats.org/officeDocument/2006/relationships/footer" Target="footer29.xml"/><Relationship Id="rId69" Type="http://schemas.openxmlformats.org/officeDocument/2006/relationships/footer" Target="footer31.xml"/><Relationship Id="rId77" Type="http://schemas.openxmlformats.org/officeDocument/2006/relationships/header" Target="header36.xml"/><Relationship Id="rId100" Type="http://schemas.openxmlformats.org/officeDocument/2006/relationships/footer" Target="footer47.xml"/><Relationship Id="rId105" Type="http://schemas.openxmlformats.org/officeDocument/2006/relationships/footer" Target="footer49.xml"/><Relationship Id="rId113" Type="http://schemas.openxmlformats.org/officeDocument/2006/relationships/header" Target="header54.xml"/><Relationship Id="rId8" Type="http://schemas.openxmlformats.org/officeDocument/2006/relationships/header" Target="header2.xml"/><Relationship Id="rId51" Type="http://schemas.openxmlformats.org/officeDocument/2006/relationships/footer" Target="footer22.xml"/><Relationship Id="rId72" Type="http://schemas.openxmlformats.org/officeDocument/2006/relationships/footer" Target="footer33.xml"/><Relationship Id="rId80" Type="http://schemas.openxmlformats.org/officeDocument/2006/relationships/header" Target="header38.xml"/><Relationship Id="rId85" Type="http://schemas.openxmlformats.org/officeDocument/2006/relationships/header" Target="header40.xml"/><Relationship Id="rId93" Type="http://schemas.openxmlformats.org/officeDocument/2006/relationships/footer" Target="footer43.xml"/><Relationship Id="rId98" Type="http://schemas.openxmlformats.org/officeDocument/2006/relationships/header" Target="header47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33" Type="http://schemas.openxmlformats.org/officeDocument/2006/relationships/footer" Target="footer13.xml"/><Relationship Id="rId38" Type="http://schemas.openxmlformats.org/officeDocument/2006/relationships/header" Target="header17.xml"/><Relationship Id="rId46" Type="http://schemas.openxmlformats.org/officeDocument/2006/relationships/footer" Target="footer20.xml"/><Relationship Id="rId59" Type="http://schemas.openxmlformats.org/officeDocument/2006/relationships/header" Target="header27.xml"/><Relationship Id="rId67" Type="http://schemas.openxmlformats.org/officeDocument/2006/relationships/header" Target="header31.xml"/><Relationship Id="rId103" Type="http://schemas.openxmlformats.org/officeDocument/2006/relationships/header" Target="header49.xml"/><Relationship Id="rId108" Type="http://schemas.openxmlformats.org/officeDocument/2006/relationships/footer" Target="footer51.xml"/><Relationship Id="rId116" Type="http://schemas.openxmlformats.org/officeDocument/2006/relationships/theme" Target="theme/theme1.xml"/><Relationship Id="rId20" Type="http://schemas.openxmlformats.org/officeDocument/2006/relationships/header" Target="header8.xml"/><Relationship Id="rId41" Type="http://schemas.openxmlformats.org/officeDocument/2006/relationships/header" Target="header18.xml"/><Relationship Id="rId54" Type="http://schemas.openxmlformats.org/officeDocument/2006/relationships/footer" Target="footer24.xml"/><Relationship Id="rId62" Type="http://schemas.openxmlformats.org/officeDocument/2006/relationships/header" Target="header29.xml"/><Relationship Id="rId70" Type="http://schemas.openxmlformats.org/officeDocument/2006/relationships/footer" Target="footer32.xml"/><Relationship Id="rId75" Type="http://schemas.openxmlformats.org/officeDocument/2006/relationships/footer" Target="footer34.xml"/><Relationship Id="rId83" Type="http://schemas.openxmlformats.org/officeDocument/2006/relationships/header" Target="header39.xml"/><Relationship Id="rId88" Type="http://schemas.openxmlformats.org/officeDocument/2006/relationships/footer" Target="footer41.xml"/><Relationship Id="rId91" Type="http://schemas.openxmlformats.org/officeDocument/2006/relationships/header" Target="header43.xml"/><Relationship Id="rId96" Type="http://schemas.openxmlformats.org/officeDocument/2006/relationships/footer" Target="footer45.xml"/><Relationship Id="rId111" Type="http://schemas.openxmlformats.org/officeDocument/2006/relationships/footer" Target="footer5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28" Type="http://schemas.openxmlformats.org/officeDocument/2006/relationships/footer" Target="footer11.xml"/><Relationship Id="rId36" Type="http://schemas.openxmlformats.org/officeDocument/2006/relationships/footer" Target="footer15.xml"/><Relationship Id="rId49" Type="http://schemas.openxmlformats.org/officeDocument/2006/relationships/header" Target="header22.xml"/><Relationship Id="rId57" Type="http://schemas.openxmlformats.org/officeDocument/2006/relationships/footer" Target="footer25.xml"/><Relationship Id="rId106" Type="http://schemas.openxmlformats.org/officeDocument/2006/relationships/footer" Target="footer50.xml"/><Relationship Id="rId114" Type="http://schemas.openxmlformats.org/officeDocument/2006/relationships/footer" Target="footer54.xml"/><Relationship Id="rId10" Type="http://schemas.openxmlformats.org/officeDocument/2006/relationships/footer" Target="footer2.xml"/><Relationship Id="rId31" Type="http://schemas.openxmlformats.org/officeDocument/2006/relationships/header" Target="header13.xml"/><Relationship Id="rId44" Type="http://schemas.openxmlformats.org/officeDocument/2006/relationships/header" Target="header20.xml"/><Relationship Id="rId52" Type="http://schemas.openxmlformats.org/officeDocument/2006/relationships/footer" Target="footer23.xml"/><Relationship Id="rId60" Type="http://schemas.openxmlformats.org/officeDocument/2006/relationships/footer" Target="footer27.xml"/><Relationship Id="rId65" Type="http://schemas.openxmlformats.org/officeDocument/2006/relationships/header" Target="header30.xml"/><Relationship Id="rId73" Type="http://schemas.openxmlformats.org/officeDocument/2006/relationships/header" Target="header34.xml"/><Relationship Id="rId78" Type="http://schemas.openxmlformats.org/officeDocument/2006/relationships/footer" Target="footer36.xml"/><Relationship Id="rId81" Type="http://schemas.openxmlformats.org/officeDocument/2006/relationships/footer" Target="footer37.xml"/><Relationship Id="rId86" Type="http://schemas.openxmlformats.org/officeDocument/2006/relationships/header" Target="header41.xml"/><Relationship Id="rId94" Type="http://schemas.openxmlformats.org/officeDocument/2006/relationships/footer" Target="footer44.xml"/><Relationship Id="rId99" Type="http://schemas.openxmlformats.org/officeDocument/2006/relationships/footer" Target="footer46.xml"/><Relationship Id="rId101" Type="http://schemas.openxmlformats.org/officeDocument/2006/relationships/header" Target="header48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9" Type="http://schemas.openxmlformats.org/officeDocument/2006/relationships/footer" Target="footer16.xml"/><Relationship Id="rId109" Type="http://schemas.openxmlformats.org/officeDocument/2006/relationships/header" Target="header52.xml"/><Relationship Id="rId34" Type="http://schemas.openxmlformats.org/officeDocument/2006/relationships/footer" Target="footer14.xml"/><Relationship Id="rId50" Type="http://schemas.openxmlformats.org/officeDocument/2006/relationships/header" Target="header23.xml"/><Relationship Id="rId55" Type="http://schemas.openxmlformats.org/officeDocument/2006/relationships/header" Target="header25.xml"/><Relationship Id="rId76" Type="http://schemas.openxmlformats.org/officeDocument/2006/relationships/footer" Target="footer35.xml"/><Relationship Id="rId97" Type="http://schemas.openxmlformats.org/officeDocument/2006/relationships/header" Target="header46.xml"/><Relationship Id="rId104" Type="http://schemas.openxmlformats.org/officeDocument/2006/relationships/header" Target="header50.xml"/><Relationship Id="rId7" Type="http://schemas.openxmlformats.org/officeDocument/2006/relationships/header" Target="header1.xml"/><Relationship Id="rId71" Type="http://schemas.openxmlformats.org/officeDocument/2006/relationships/header" Target="header33.xml"/><Relationship Id="rId92" Type="http://schemas.openxmlformats.org/officeDocument/2006/relationships/header" Target="header44.xml"/><Relationship Id="rId2" Type="http://schemas.openxmlformats.org/officeDocument/2006/relationships/styles" Target="styles.xml"/><Relationship Id="rId29" Type="http://schemas.openxmlformats.org/officeDocument/2006/relationships/header" Target="header12.xml"/></Relationships>
</file>

<file path=word/_rels/settings.xml.rels><?xml version="1.0" encoding="UTF-8" standalone="yes"?><Relationships xmlns="http://schemas.openxmlformats.org/package/2006/relationships"><Relationship Id="rId1" Type="http://schemas.openxmlformats.org/officeDocument/2006/relationships/attachedTemplate" Target="file:///C:\Documents%20and%20Settings\gill\Application%20Data\Microsoft\Templates\halnotic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halnotice</Template>
  <TotalTime>1</TotalTime>
  <Pages>24</Pages>
  <Words>5700</Words>
  <Characters>32657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Statement of Persons Nominated/Notice of Poll</vt:lpstr>
    </vt:vector>
  </TitlesOfParts>
  <Company>Halarose</Company>
  <LinksUpToDate>false</LinksUpToDate>
  <CharactersWithSpaces>38281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Persons Nominated/Notice of Poll</dc:title>
  <dc:subject/>
  <dc:creator>Susan Johnson</dc:creator>
  <cp:keywords/>
  <cp:lastModifiedBy>Kirsty Westfield</cp:lastModifiedBy>
  <cp:revision>2</cp:revision>
  <cp:lastPrinted>2004-02-09T09:45:00Z</cp:lastPrinted>
  <dcterms:created xsi:type="dcterms:W3CDTF">2019-04-11T13:04:00Z</dcterms:created>
  <dcterms:modified xsi:type="dcterms:W3CDTF">2019-04-11T13:04:00Z</dcterms:modified>
</cp:coreProperties>
</file>
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header132.xml" ContentType="application/vnd.openxmlformats-officedocument.wordprocessingml.head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header135.xml" ContentType="application/vnd.openxmlformats-officedocument.wordprocessingml.header+xml"/>
  <Override PartName="/word/footer135.xml" ContentType="application/vnd.openxmlformats-officedocument.wordprocessingml.foot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header138.xml" ContentType="application/vnd.openxmlformats-officedocument.wordprocessingml.header+xml"/>
  <Override PartName="/word/footer138.xml" ContentType="application/vnd.openxmlformats-officedocument.wordprocessingml.foot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header141.xml" ContentType="application/vnd.openxmlformats-officedocument.wordprocessingml.header+xml"/>
  <Override PartName="/word/footer141.xml" ContentType="application/vnd.openxmlformats-officedocument.wordprocessingml.foot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header144.xml" ContentType="application/vnd.openxmlformats-officedocument.wordprocessingml.header+xml"/>
  <Override PartName="/word/footer144.xml" ContentType="application/vnd.openxmlformats-officedocument.wordprocessingml.foot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header147.xml" ContentType="application/vnd.openxmlformats-officedocument.wordprocessingml.header+xml"/>
  <Override PartName="/word/footer147.xml" ContentType="application/vnd.openxmlformats-officedocument.wordprocessingml.foot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header150.xml" ContentType="application/vnd.openxmlformats-officedocument.wordprocessingml.header+xml"/>
  <Override PartName="/word/footer150.xml" ContentType="application/vnd.openxmlformats-officedocument.wordprocessingml.foot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header153.xml" ContentType="application/vnd.openxmlformats-officedocument.wordprocessingml.header+xml"/>
  <Override PartName="/word/footer15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DF5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CYNGOR SIR </w:t>
      </w:r>
    </w:p>
    <w:p w14:paraId="37F7F91A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3F1C34E2" w14:textId="77777777" w:rsidR="00DC54C9" w:rsidRDefault="00DC54C9">
      <w:pPr>
        <w:jc w:val="center"/>
        <w:rPr>
          <w:b/>
          <w:bCs/>
          <w:sz w:val="32"/>
        </w:rPr>
      </w:pPr>
    </w:p>
    <w:p w14:paraId="3825A528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73DCE51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920CAA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A0B1840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Abergwili</w:t>
      </w:r>
      <w:r>
        <w:rPr>
          <w:b/>
          <w:bCs/>
          <w:sz w:val="28"/>
        </w:rPr>
        <w:t xml:space="preserve"> </w:t>
      </w:r>
    </w:p>
    <w:p w14:paraId="56AE0FD6" w14:textId="77777777" w:rsidR="00DC54C9" w:rsidRDefault="00DC54C9">
      <w:pPr>
        <w:pStyle w:val="BodyText"/>
        <w:outlineLvl w:val="9"/>
      </w:pPr>
    </w:p>
    <w:p w14:paraId="6EA2749C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696065C7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322D6CB8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Abergwili</w:t>
      </w:r>
      <w:r>
        <w:t xml:space="preserve"> ar,</w:t>
      </w:r>
      <w:r w:rsidRPr="008D0C88">
        <w:rPr>
          <w:noProof/>
        </w:rPr>
        <w:t>Dydd Iau, 5 Mai 2022</w:t>
      </w:r>
    </w:p>
    <w:p w14:paraId="13B09820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8C8CFD3" w14:textId="77777777" w:rsidR="00DC54C9" w:rsidRDefault="00DC54C9">
      <w:pPr>
        <w:jc w:val="center"/>
        <w:rPr>
          <w:b/>
          <w:bCs/>
          <w:sz w:val="32"/>
        </w:rPr>
      </w:pPr>
    </w:p>
    <w:p w14:paraId="4AD9C770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FC5023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3F28205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972E0B1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Abergwili</w:t>
      </w:r>
      <w:r>
        <w:rPr>
          <w:b/>
          <w:bCs/>
          <w:sz w:val="28"/>
        </w:rPr>
        <w:t xml:space="preserve"> </w:t>
      </w:r>
    </w:p>
    <w:p w14:paraId="7722CF33" w14:textId="77777777" w:rsidR="00DC54C9" w:rsidRDefault="00DC54C9">
      <w:pPr>
        <w:pStyle w:val="BodyText"/>
      </w:pPr>
    </w:p>
    <w:p w14:paraId="0D73BCC2" w14:textId="77777777" w:rsidR="00DC54C9" w:rsidRDefault="00DC54C9">
      <w:pPr>
        <w:pStyle w:val="BodyText"/>
      </w:pPr>
      <w:r>
        <w:t>STATEMENT AS TO PERSONS NOMINATED</w:t>
      </w:r>
    </w:p>
    <w:p w14:paraId="2C1D213D" w14:textId="77777777" w:rsidR="00DC54C9" w:rsidRDefault="00DC54C9"/>
    <w:p w14:paraId="7490F4ED" w14:textId="77777777" w:rsidR="00DC54C9" w:rsidRDefault="00DC54C9">
      <w:pPr>
        <w:sectPr w:rsidR="00DC54C9" w:rsidSect="00DC54C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Abergwili</w:t>
      </w:r>
      <w:r>
        <w:t xml:space="preserve"> </w:t>
      </w:r>
    </w:p>
    <w:p w14:paraId="78112B25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949"/>
        <w:gridCol w:w="1494"/>
        <w:gridCol w:w="2469"/>
        <w:gridCol w:w="2709"/>
      </w:tblGrid>
      <w:tr w:rsidR="00DC54C9" w14:paraId="631FE2AD" w14:textId="77777777">
        <w:trPr>
          <w:cantSplit/>
        </w:trPr>
        <w:tc>
          <w:tcPr>
            <w:tcW w:w="8048" w:type="dxa"/>
            <w:gridSpan w:val="4"/>
          </w:tcPr>
          <w:p w14:paraId="45B11ECE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36F7A21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55135E9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6047B55" w14:textId="77777777">
        <w:trPr>
          <w:cantSplit/>
        </w:trPr>
        <w:tc>
          <w:tcPr>
            <w:tcW w:w="2040" w:type="dxa"/>
          </w:tcPr>
          <w:p w14:paraId="5947E64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365B27E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216ECD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24899E3F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4E88A70F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B7DD1EC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54EB4504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0C39513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4A3AE5F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5094724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69F0967C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4DC9EF9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6F90D7B" w14:textId="77777777" w:rsidR="00DC54C9" w:rsidRDefault="00DC54C9" w:rsidP="00C8009C"/>
        </w:tc>
        <w:tc>
          <w:tcPr>
            <w:tcW w:w="2788" w:type="dxa"/>
            <w:vMerge/>
          </w:tcPr>
          <w:p w14:paraId="2B87062B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2E50547B" w14:textId="77777777">
        <w:tc>
          <w:tcPr>
            <w:tcW w:w="2040" w:type="dxa"/>
          </w:tcPr>
          <w:p w14:paraId="24FC524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Hughes</w:t>
            </w:r>
          </w:p>
          <w:p w14:paraId="7EEE5FD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Havard</w:t>
            </w:r>
          </w:p>
        </w:tc>
        <w:tc>
          <w:tcPr>
            <w:tcW w:w="1978" w:type="dxa"/>
          </w:tcPr>
          <w:p w14:paraId="19E07FD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Plas Brynglas, Rhydargaeau, Carmarthen, SA32 7DR</w:t>
            </w:r>
          </w:p>
        </w:tc>
        <w:tc>
          <w:tcPr>
            <w:tcW w:w="1504" w:type="dxa"/>
          </w:tcPr>
          <w:p w14:paraId="5495644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0235A7D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F7533C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D6DE364" w14:textId="77777777">
        <w:tc>
          <w:tcPr>
            <w:tcW w:w="2040" w:type="dxa"/>
          </w:tcPr>
          <w:p w14:paraId="5AC5AE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Lewis</w:t>
            </w:r>
          </w:p>
          <w:p w14:paraId="6CC3563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Neil</w:t>
            </w:r>
          </w:p>
        </w:tc>
        <w:tc>
          <w:tcPr>
            <w:tcW w:w="1978" w:type="dxa"/>
          </w:tcPr>
          <w:p w14:paraId="1CCF31E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53BB48E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2E8D72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991E794" w14:textId="77777777" w:rsidR="00DC54C9" w:rsidRDefault="00DC54C9">
            <w:pPr>
              <w:rPr>
                <w:sz w:val="16"/>
              </w:rPr>
            </w:pPr>
          </w:p>
        </w:tc>
      </w:tr>
    </w:tbl>
    <w:p w14:paraId="7BB9703B" w14:textId="77777777" w:rsidR="00DC54C9" w:rsidRDefault="00DC54C9"/>
    <w:p w14:paraId="14137FD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B1C5769" w14:textId="77777777" w:rsidR="00DC54C9" w:rsidRDefault="00DC54C9"/>
    <w:p w14:paraId="19523E19" w14:textId="77777777" w:rsidR="00DC54C9" w:rsidRDefault="00DC54C9">
      <w:r>
        <w:t>Mae’r unigolion nad oes cofnod gyferbyn a’u henwau yng ngholofn 5, wedi’u henwebu’n gyfreithlon, ac yn parhau i fod felly.</w:t>
      </w:r>
    </w:p>
    <w:p w14:paraId="03250E97" w14:textId="77777777" w:rsidR="00DC54C9" w:rsidRDefault="00DC54C9">
      <w:r>
        <w:br w:type="column"/>
      </w:r>
    </w:p>
    <w:p w14:paraId="3FAD719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BEBE401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397010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30E934C" w14:textId="77777777" w:rsidR="00DC54C9" w:rsidRDefault="00DC54C9">
      <w:pPr>
        <w:jc w:val="center"/>
        <w:rPr>
          <w:b/>
          <w:bCs/>
          <w:sz w:val="32"/>
        </w:rPr>
      </w:pPr>
    </w:p>
    <w:p w14:paraId="1135C831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574DC3C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5D5BE003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8ADBA91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Rhydaman</w:t>
      </w:r>
      <w:r>
        <w:rPr>
          <w:b/>
          <w:bCs/>
          <w:sz w:val="28"/>
        </w:rPr>
        <w:t xml:space="preserve"> </w:t>
      </w:r>
    </w:p>
    <w:p w14:paraId="2BDB2099" w14:textId="77777777" w:rsidR="00DC54C9" w:rsidRDefault="00DC54C9">
      <w:pPr>
        <w:pStyle w:val="BodyText"/>
        <w:outlineLvl w:val="9"/>
      </w:pPr>
    </w:p>
    <w:p w14:paraId="107E51D8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9169127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1CB5C29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Rhydaman</w:t>
      </w:r>
      <w:r>
        <w:t xml:space="preserve"> ar,</w:t>
      </w:r>
      <w:r w:rsidRPr="008D0C88">
        <w:rPr>
          <w:noProof/>
        </w:rPr>
        <w:t>Dydd Iau, 5 Mai 2022</w:t>
      </w:r>
    </w:p>
    <w:p w14:paraId="019B6651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41B0E799" w14:textId="77777777" w:rsidR="00DC54C9" w:rsidRDefault="00DC54C9">
      <w:pPr>
        <w:jc w:val="center"/>
        <w:rPr>
          <w:b/>
          <w:bCs/>
          <w:sz w:val="32"/>
        </w:rPr>
      </w:pPr>
    </w:p>
    <w:p w14:paraId="3AB1BEF0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FF6C0C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484E3FA0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CEBB2D7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Ammanford</w:t>
      </w:r>
      <w:r>
        <w:rPr>
          <w:b/>
          <w:bCs/>
          <w:sz w:val="28"/>
        </w:rPr>
        <w:t xml:space="preserve"> </w:t>
      </w:r>
    </w:p>
    <w:p w14:paraId="7938DA83" w14:textId="77777777" w:rsidR="00DC54C9" w:rsidRDefault="00DC54C9">
      <w:pPr>
        <w:pStyle w:val="BodyText"/>
      </w:pPr>
    </w:p>
    <w:p w14:paraId="1523CFE6" w14:textId="77777777" w:rsidR="00DC54C9" w:rsidRDefault="00DC54C9">
      <w:pPr>
        <w:pStyle w:val="BodyText"/>
      </w:pPr>
      <w:r>
        <w:t>STATEMENT AS TO PERSONS NOMINATED</w:t>
      </w:r>
    </w:p>
    <w:p w14:paraId="19EB6B38" w14:textId="77777777" w:rsidR="00DC54C9" w:rsidRDefault="00DC54C9"/>
    <w:p w14:paraId="777D13D0" w14:textId="77777777" w:rsidR="00DC54C9" w:rsidRDefault="00DC54C9">
      <w:pPr>
        <w:sectPr w:rsidR="00DC54C9" w:rsidSect="00DC54C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Ammanford</w:t>
      </w:r>
      <w:r>
        <w:t xml:space="preserve"> </w:t>
      </w:r>
    </w:p>
    <w:p w14:paraId="146E15EA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4BEE226A" w14:textId="77777777">
        <w:trPr>
          <w:cantSplit/>
        </w:trPr>
        <w:tc>
          <w:tcPr>
            <w:tcW w:w="8048" w:type="dxa"/>
            <w:gridSpan w:val="4"/>
          </w:tcPr>
          <w:p w14:paraId="5E4B7584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0FE83C0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5B544BD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3A1C44DF" w14:textId="77777777">
        <w:trPr>
          <w:cantSplit/>
        </w:trPr>
        <w:tc>
          <w:tcPr>
            <w:tcW w:w="2040" w:type="dxa"/>
          </w:tcPr>
          <w:p w14:paraId="09AB15E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0373E6C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1069526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38B521F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02DA5026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C416FF7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4571060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C00832A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AB4A3E5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5F00668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2D6A16D2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9FA3E98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04031EB" w14:textId="77777777" w:rsidR="00DC54C9" w:rsidRDefault="00DC54C9" w:rsidP="00C8009C"/>
        </w:tc>
        <w:tc>
          <w:tcPr>
            <w:tcW w:w="2788" w:type="dxa"/>
            <w:vMerge/>
          </w:tcPr>
          <w:p w14:paraId="69C8095E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F15CCDB" w14:textId="77777777">
        <w:tc>
          <w:tcPr>
            <w:tcW w:w="2040" w:type="dxa"/>
          </w:tcPr>
          <w:p w14:paraId="698B042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152BA15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Colin</w:t>
            </w:r>
          </w:p>
        </w:tc>
        <w:tc>
          <w:tcPr>
            <w:tcW w:w="1978" w:type="dxa"/>
          </w:tcPr>
          <w:p w14:paraId="45D9578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41 Pontamman Road, Ammanford, Carmarthenshire, SA18 2HX</w:t>
            </w:r>
          </w:p>
        </w:tc>
        <w:tc>
          <w:tcPr>
            <w:tcW w:w="1504" w:type="dxa"/>
          </w:tcPr>
          <w:p w14:paraId="3DFFB6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1608376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441E5B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136FE3B" w14:textId="77777777">
        <w:tc>
          <w:tcPr>
            <w:tcW w:w="2040" w:type="dxa"/>
          </w:tcPr>
          <w:p w14:paraId="0260DCA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Harries</w:t>
            </w:r>
          </w:p>
          <w:p w14:paraId="58FEC11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Alun Deian</w:t>
            </w:r>
          </w:p>
        </w:tc>
        <w:tc>
          <w:tcPr>
            <w:tcW w:w="1978" w:type="dxa"/>
          </w:tcPr>
          <w:p w14:paraId="4041C2C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Parc Y Bryn, Teras Brynteg, Rhydaman, SA18 3AU</w:t>
            </w:r>
          </w:p>
        </w:tc>
        <w:tc>
          <w:tcPr>
            <w:tcW w:w="1504" w:type="dxa"/>
          </w:tcPr>
          <w:p w14:paraId="35DA4B1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127ED84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73B83A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5619CCF" w14:textId="77777777">
        <w:tc>
          <w:tcPr>
            <w:tcW w:w="2040" w:type="dxa"/>
          </w:tcPr>
          <w:p w14:paraId="25C3DF5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Higgins</w:t>
            </w:r>
          </w:p>
          <w:p w14:paraId="665D135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Calum</w:t>
            </w:r>
          </w:p>
        </w:tc>
        <w:tc>
          <w:tcPr>
            <w:tcW w:w="1978" w:type="dxa"/>
          </w:tcPr>
          <w:p w14:paraId="1BBC6DB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114 Tycroes Road, Tycroes, Ammanford, Carmarthenshire, SA18 3NS</w:t>
            </w:r>
          </w:p>
        </w:tc>
        <w:tc>
          <w:tcPr>
            <w:tcW w:w="1504" w:type="dxa"/>
          </w:tcPr>
          <w:p w14:paraId="26C9CF4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2721FA2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D85E9A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CDAFEF5" w14:textId="77777777">
        <w:tc>
          <w:tcPr>
            <w:tcW w:w="2040" w:type="dxa"/>
          </w:tcPr>
          <w:p w14:paraId="3CC995A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1C7FFE0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Anthony</w:t>
            </w:r>
          </w:p>
        </w:tc>
        <w:tc>
          <w:tcPr>
            <w:tcW w:w="1978" w:type="dxa"/>
          </w:tcPr>
          <w:p w14:paraId="7540B61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15 Maesllwyn, Bonllwyn, Ammanford, Carmarthenshire, SA18 2EG</w:t>
            </w:r>
          </w:p>
        </w:tc>
        <w:tc>
          <w:tcPr>
            <w:tcW w:w="1504" w:type="dxa"/>
          </w:tcPr>
          <w:p w14:paraId="4E95A9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5E939E8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035D93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6CBE005" w14:textId="77777777">
        <w:tc>
          <w:tcPr>
            <w:tcW w:w="2040" w:type="dxa"/>
          </w:tcPr>
          <w:p w14:paraId="4873A6A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Roberts</w:t>
            </w:r>
          </w:p>
          <w:p w14:paraId="17CDA1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Huw</w:t>
            </w:r>
          </w:p>
        </w:tc>
        <w:tc>
          <w:tcPr>
            <w:tcW w:w="1978" w:type="dxa"/>
          </w:tcPr>
          <w:p w14:paraId="46B1BCC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2BA3BB7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435AAAC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8566E23" w14:textId="77777777" w:rsidR="00DC54C9" w:rsidRDefault="00DC54C9">
            <w:pPr>
              <w:rPr>
                <w:sz w:val="16"/>
              </w:rPr>
            </w:pPr>
          </w:p>
        </w:tc>
      </w:tr>
    </w:tbl>
    <w:p w14:paraId="065E1F93" w14:textId="77777777" w:rsidR="00DC54C9" w:rsidRDefault="00DC54C9"/>
    <w:p w14:paraId="63EDF256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A76C654" w14:textId="77777777" w:rsidR="00DC54C9" w:rsidRDefault="00DC54C9"/>
    <w:p w14:paraId="79A34C5E" w14:textId="77777777" w:rsidR="00DC54C9" w:rsidRDefault="00DC54C9">
      <w:r>
        <w:t>Mae’r unigolion nad oes cofnod gyferbyn a’u henwau yng ngholofn 5, wedi’u henwebu’n gyfreithlon, ac yn parhau i fod felly.</w:t>
      </w:r>
    </w:p>
    <w:p w14:paraId="08B5B9C6" w14:textId="77777777" w:rsidR="00DC54C9" w:rsidRDefault="00DC54C9">
      <w:r>
        <w:br w:type="column"/>
      </w:r>
    </w:p>
    <w:p w14:paraId="3EA48BB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990BA74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504DDF36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6790A1C" w14:textId="77777777" w:rsidR="00DC54C9" w:rsidRDefault="00DC54C9">
      <w:pPr>
        <w:jc w:val="center"/>
        <w:rPr>
          <w:b/>
          <w:bCs/>
          <w:sz w:val="32"/>
        </w:rPr>
      </w:pPr>
    </w:p>
    <w:p w14:paraId="7C85B8CC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310F682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71AF4A3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027D69A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Y Betws</w:t>
      </w:r>
      <w:r>
        <w:rPr>
          <w:b/>
          <w:bCs/>
          <w:sz w:val="28"/>
        </w:rPr>
        <w:t xml:space="preserve"> </w:t>
      </w:r>
    </w:p>
    <w:p w14:paraId="33608D11" w14:textId="77777777" w:rsidR="00DC54C9" w:rsidRDefault="00DC54C9">
      <w:pPr>
        <w:pStyle w:val="BodyText"/>
        <w:outlineLvl w:val="9"/>
      </w:pPr>
    </w:p>
    <w:p w14:paraId="1A1084B8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6C03B86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17B82B65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Y Betws</w:t>
      </w:r>
      <w:r>
        <w:t xml:space="preserve"> ar,</w:t>
      </w:r>
      <w:r w:rsidRPr="008D0C88">
        <w:rPr>
          <w:noProof/>
        </w:rPr>
        <w:t>Dydd Iau, 5 Mai 2022</w:t>
      </w:r>
    </w:p>
    <w:p w14:paraId="0F657F83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43D97272" w14:textId="77777777" w:rsidR="00DC54C9" w:rsidRDefault="00DC54C9">
      <w:pPr>
        <w:jc w:val="center"/>
        <w:rPr>
          <w:b/>
          <w:bCs/>
          <w:sz w:val="32"/>
        </w:rPr>
      </w:pPr>
    </w:p>
    <w:p w14:paraId="08085F8D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446596C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9E15CB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5AF12E7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Betws</w:t>
      </w:r>
      <w:r>
        <w:rPr>
          <w:b/>
          <w:bCs/>
          <w:sz w:val="28"/>
        </w:rPr>
        <w:t xml:space="preserve"> </w:t>
      </w:r>
    </w:p>
    <w:p w14:paraId="1874FEC3" w14:textId="77777777" w:rsidR="00DC54C9" w:rsidRDefault="00DC54C9">
      <w:pPr>
        <w:pStyle w:val="BodyText"/>
      </w:pPr>
    </w:p>
    <w:p w14:paraId="5B5E4652" w14:textId="77777777" w:rsidR="00DC54C9" w:rsidRDefault="00DC54C9">
      <w:pPr>
        <w:pStyle w:val="BodyText"/>
      </w:pPr>
      <w:r>
        <w:t>STATEMENT AS TO PERSONS NOMINATED</w:t>
      </w:r>
    </w:p>
    <w:p w14:paraId="4ABC9C91" w14:textId="77777777" w:rsidR="00DC54C9" w:rsidRDefault="00DC54C9"/>
    <w:p w14:paraId="40CF4C47" w14:textId="77777777" w:rsidR="00DC54C9" w:rsidRDefault="00DC54C9">
      <w:pPr>
        <w:sectPr w:rsidR="00DC54C9" w:rsidSect="00DC54C9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Betws</w:t>
      </w:r>
      <w:r>
        <w:t xml:space="preserve"> </w:t>
      </w:r>
    </w:p>
    <w:p w14:paraId="6BAE2552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31977B4D" w14:textId="77777777">
        <w:trPr>
          <w:cantSplit/>
        </w:trPr>
        <w:tc>
          <w:tcPr>
            <w:tcW w:w="8048" w:type="dxa"/>
            <w:gridSpan w:val="4"/>
          </w:tcPr>
          <w:p w14:paraId="12DA995A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6739CE2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2FA6EB2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1558C7F6" w14:textId="77777777">
        <w:trPr>
          <w:cantSplit/>
        </w:trPr>
        <w:tc>
          <w:tcPr>
            <w:tcW w:w="2040" w:type="dxa"/>
          </w:tcPr>
          <w:p w14:paraId="1B620DC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1BB7EFE7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7A7B2B8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62411C13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76DEFCDC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3977CB4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4597FE1A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2FBF6D2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4738CC27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8FCC35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43DFC6C3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7AD909F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36054D8" w14:textId="77777777" w:rsidR="00DC54C9" w:rsidRDefault="00DC54C9" w:rsidP="00C8009C"/>
        </w:tc>
        <w:tc>
          <w:tcPr>
            <w:tcW w:w="2788" w:type="dxa"/>
            <w:vMerge/>
          </w:tcPr>
          <w:p w14:paraId="51A3D615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D42517B" w14:textId="77777777">
        <w:tc>
          <w:tcPr>
            <w:tcW w:w="2040" w:type="dxa"/>
          </w:tcPr>
          <w:p w14:paraId="09FBE42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Allchurch</w:t>
            </w:r>
          </w:p>
          <w:p w14:paraId="1F6CD0C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Paul</w:t>
            </w:r>
          </w:p>
        </w:tc>
        <w:tc>
          <w:tcPr>
            <w:tcW w:w="1978" w:type="dxa"/>
          </w:tcPr>
          <w:p w14:paraId="2C928B55" w14:textId="79AD79BE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58 Heol Llwchwr, Ammanford, Carmarthenshire, SA18 3HF</w:t>
            </w:r>
          </w:p>
        </w:tc>
        <w:tc>
          <w:tcPr>
            <w:tcW w:w="1504" w:type="dxa"/>
          </w:tcPr>
          <w:p w14:paraId="0CF80D5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2324140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A201E9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0D204E5" w14:textId="77777777">
        <w:tc>
          <w:tcPr>
            <w:tcW w:w="2040" w:type="dxa"/>
          </w:tcPr>
          <w:p w14:paraId="743CD89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5D4DEAE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Betsan Wyn</w:t>
            </w:r>
          </w:p>
        </w:tc>
        <w:tc>
          <w:tcPr>
            <w:tcW w:w="1978" w:type="dxa"/>
          </w:tcPr>
          <w:p w14:paraId="113975D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 Rice Street, Betws, Ammanford, SA18 2HA</w:t>
            </w:r>
          </w:p>
        </w:tc>
        <w:tc>
          <w:tcPr>
            <w:tcW w:w="1504" w:type="dxa"/>
          </w:tcPr>
          <w:p w14:paraId="646B5FD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0649DDE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AD1E1D8" w14:textId="77777777" w:rsidR="00DC54C9" w:rsidRDefault="00DC54C9">
            <w:pPr>
              <w:rPr>
                <w:sz w:val="16"/>
              </w:rPr>
            </w:pPr>
          </w:p>
        </w:tc>
      </w:tr>
    </w:tbl>
    <w:p w14:paraId="54128E78" w14:textId="77777777" w:rsidR="00DC54C9" w:rsidRDefault="00DC54C9"/>
    <w:p w14:paraId="66F08428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40AE852" w14:textId="77777777" w:rsidR="00DC54C9" w:rsidRDefault="00DC54C9"/>
    <w:p w14:paraId="217F59F2" w14:textId="77777777" w:rsidR="00DC54C9" w:rsidRDefault="00DC54C9">
      <w:r>
        <w:t>Mae’r unigolion nad oes cofnod gyferbyn a’u henwau yng ngholofn 5, wedi’u henwebu’n gyfreithlon, ac yn parhau i fod felly.</w:t>
      </w:r>
    </w:p>
    <w:p w14:paraId="2DAA6FAF" w14:textId="77777777" w:rsidR="00DC54C9" w:rsidRDefault="00DC54C9">
      <w:r>
        <w:br w:type="column"/>
      </w:r>
    </w:p>
    <w:p w14:paraId="7E8B4D16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1192DE4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7E02690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3D852723" w14:textId="77777777" w:rsidR="00DC54C9" w:rsidRDefault="00DC54C9">
      <w:pPr>
        <w:jc w:val="center"/>
        <w:rPr>
          <w:b/>
          <w:bCs/>
          <w:sz w:val="32"/>
        </w:rPr>
      </w:pPr>
    </w:p>
    <w:p w14:paraId="383B36AB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52AD068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52DF482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AE09A7F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Bigyn</w:t>
      </w:r>
      <w:r>
        <w:rPr>
          <w:b/>
          <w:bCs/>
          <w:sz w:val="28"/>
        </w:rPr>
        <w:t xml:space="preserve"> </w:t>
      </w:r>
    </w:p>
    <w:p w14:paraId="7593E428" w14:textId="77777777" w:rsidR="00DC54C9" w:rsidRDefault="00DC54C9">
      <w:pPr>
        <w:pStyle w:val="BodyText"/>
        <w:outlineLvl w:val="9"/>
      </w:pPr>
    </w:p>
    <w:p w14:paraId="45A4D38F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F54E6B2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7231B05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Bigyn</w:t>
      </w:r>
      <w:r>
        <w:t xml:space="preserve"> ar,</w:t>
      </w:r>
      <w:r w:rsidRPr="008D0C88">
        <w:rPr>
          <w:noProof/>
        </w:rPr>
        <w:t>Dydd Iau, 5 Mai 2022</w:t>
      </w:r>
    </w:p>
    <w:p w14:paraId="78D07F48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1AFDFA5" w14:textId="77777777" w:rsidR="00DC54C9" w:rsidRDefault="00DC54C9">
      <w:pPr>
        <w:jc w:val="center"/>
        <w:rPr>
          <w:b/>
          <w:bCs/>
          <w:sz w:val="32"/>
        </w:rPr>
      </w:pPr>
    </w:p>
    <w:p w14:paraId="0323ABC4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0A81243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756492B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441A72A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Bigyn</w:t>
      </w:r>
      <w:r>
        <w:rPr>
          <w:b/>
          <w:bCs/>
          <w:sz w:val="28"/>
        </w:rPr>
        <w:t xml:space="preserve"> </w:t>
      </w:r>
    </w:p>
    <w:p w14:paraId="45B6DBD3" w14:textId="77777777" w:rsidR="00DC54C9" w:rsidRDefault="00DC54C9">
      <w:pPr>
        <w:pStyle w:val="BodyText"/>
      </w:pPr>
    </w:p>
    <w:p w14:paraId="131BFC7B" w14:textId="77777777" w:rsidR="00DC54C9" w:rsidRDefault="00DC54C9">
      <w:pPr>
        <w:pStyle w:val="BodyText"/>
      </w:pPr>
      <w:r>
        <w:t>STATEMENT AS TO PERSONS NOMINATED</w:t>
      </w:r>
    </w:p>
    <w:p w14:paraId="33B1B175" w14:textId="77777777" w:rsidR="00DC54C9" w:rsidRDefault="00DC54C9"/>
    <w:p w14:paraId="42F1A6E0" w14:textId="77777777" w:rsidR="00DC54C9" w:rsidRDefault="00DC54C9">
      <w:pPr>
        <w:sectPr w:rsidR="00DC54C9" w:rsidSect="00DC54C9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THREE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Bigyn</w:t>
      </w:r>
      <w:r>
        <w:t xml:space="preserve"> </w:t>
      </w:r>
    </w:p>
    <w:p w14:paraId="4B9BC341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1"/>
        <w:gridCol w:w="1895"/>
        <w:gridCol w:w="1942"/>
        <w:gridCol w:w="2350"/>
        <w:gridCol w:w="2542"/>
      </w:tblGrid>
      <w:tr w:rsidR="00DC54C9" w14:paraId="648C610B" w14:textId="77777777" w:rsidTr="00DC54C9">
        <w:trPr>
          <w:cantSplit/>
        </w:trPr>
        <w:tc>
          <w:tcPr>
            <w:tcW w:w="8210" w:type="dxa"/>
            <w:gridSpan w:val="4"/>
          </w:tcPr>
          <w:p w14:paraId="319E7353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26" w:type="dxa"/>
            <w:vMerge w:val="restart"/>
          </w:tcPr>
          <w:p w14:paraId="26BB016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6F31CCD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0549E9D5" w14:textId="77777777" w:rsidTr="00DC54C9">
        <w:trPr>
          <w:cantSplit/>
        </w:trPr>
        <w:tc>
          <w:tcPr>
            <w:tcW w:w="1935" w:type="dxa"/>
          </w:tcPr>
          <w:p w14:paraId="7873D67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0EF74330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ED94581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04C4121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23" w:type="dxa"/>
          </w:tcPr>
          <w:p w14:paraId="786B4B9A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47405120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42" w:type="dxa"/>
          </w:tcPr>
          <w:p w14:paraId="09750DF9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AA5B8A9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2AA15D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215C3C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10" w:type="dxa"/>
          </w:tcPr>
          <w:p w14:paraId="1803C8B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6437C2C9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4A38939A" w14:textId="77777777" w:rsidR="00DC54C9" w:rsidRDefault="00DC54C9" w:rsidP="00C8009C"/>
        </w:tc>
        <w:tc>
          <w:tcPr>
            <w:tcW w:w="2626" w:type="dxa"/>
            <w:vMerge/>
          </w:tcPr>
          <w:p w14:paraId="77835B13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39F444E6" w14:textId="77777777" w:rsidTr="00DC54C9">
        <w:tc>
          <w:tcPr>
            <w:tcW w:w="1935" w:type="dxa"/>
          </w:tcPr>
          <w:p w14:paraId="7F9C42A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Cranham</w:t>
            </w:r>
          </w:p>
          <w:p w14:paraId="28B5FC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Michael David</w:t>
            </w:r>
          </w:p>
        </w:tc>
        <w:tc>
          <w:tcPr>
            <w:tcW w:w="1923" w:type="dxa"/>
          </w:tcPr>
          <w:p w14:paraId="689CE4B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4 Coedcae Road, Llanelli, SA15 1HJ</w:t>
            </w:r>
          </w:p>
        </w:tc>
        <w:tc>
          <w:tcPr>
            <w:tcW w:w="1942" w:type="dxa"/>
          </w:tcPr>
          <w:p w14:paraId="65FF635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Independent/Annibynnol</w:t>
            </w:r>
          </w:p>
        </w:tc>
        <w:tc>
          <w:tcPr>
            <w:tcW w:w="2410" w:type="dxa"/>
          </w:tcPr>
          <w:p w14:paraId="11942F5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7CEA0CA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BD75859" w14:textId="77777777" w:rsidTr="00DC54C9">
        <w:tc>
          <w:tcPr>
            <w:tcW w:w="1935" w:type="dxa"/>
          </w:tcPr>
          <w:p w14:paraId="6B040A7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Darkin</w:t>
            </w:r>
          </w:p>
          <w:p w14:paraId="15133C9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David</w:t>
            </w:r>
          </w:p>
        </w:tc>
        <w:tc>
          <w:tcPr>
            <w:tcW w:w="1923" w:type="dxa"/>
          </w:tcPr>
          <w:p w14:paraId="1E077AE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42" w:type="dxa"/>
          </w:tcPr>
          <w:p w14:paraId="20024C1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10" w:type="dxa"/>
          </w:tcPr>
          <w:p w14:paraId="132E620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7573858D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498253F" w14:textId="77777777" w:rsidTr="00DC54C9">
        <w:tc>
          <w:tcPr>
            <w:tcW w:w="1935" w:type="dxa"/>
          </w:tcPr>
          <w:p w14:paraId="3F653E5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Driscoll</w:t>
            </w:r>
          </w:p>
          <w:p w14:paraId="2A15CB7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Kathryn Jane</w:t>
            </w:r>
          </w:p>
        </w:tc>
        <w:tc>
          <w:tcPr>
            <w:tcW w:w="1923" w:type="dxa"/>
          </w:tcPr>
          <w:p w14:paraId="212AE2E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42" w:type="dxa"/>
          </w:tcPr>
          <w:p w14:paraId="05508A5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10" w:type="dxa"/>
          </w:tcPr>
          <w:p w14:paraId="7DD9240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0E48A96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7AAEA9A" w14:textId="77777777" w:rsidTr="00DC54C9">
        <w:tc>
          <w:tcPr>
            <w:tcW w:w="1935" w:type="dxa"/>
          </w:tcPr>
          <w:p w14:paraId="2BD99E4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Edmunds</w:t>
            </w:r>
          </w:p>
          <w:p w14:paraId="5699F31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Jeff</w:t>
            </w:r>
          </w:p>
        </w:tc>
        <w:tc>
          <w:tcPr>
            <w:tcW w:w="1923" w:type="dxa"/>
          </w:tcPr>
          <w:p w14:paraId="6B0EB4E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13A Capel Terrace, Llanelli, Carmarthenshire, SA15 1QA</w:t>
            </w:r>
          </w:p>
        </w:tc>
        <w:tc>
          <w:tcPr>
            <w:tcW w:w="1942" w:type="dxa"/>
          </w:tcPr>
          <w:p w14:paraId="2E3E168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Independent/Annibynnol</w:t>
            </w:r>
          </w:p>
        </w:tc>
        <w:tc>
          <w:tcPr>
            <w:tcW w:w="2410" w:type="dxa"/>
          </w:tcPr>
          <w:p w14:paraId="1EF3C79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093D81D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42547B8" w14:textId="77777777" w:rsidTr="00DC54C9">
        <w:tc>
          <w:tcPr>
            <w:tcW w:w="1935" w:type="dxa"/>
          </w:tcPr>
          <w:p w14:paraId="12F6D31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Morgan</w:t>
            </w:r>
          </w:p>
          <w:p w14:paraId="220CD53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Eryl</w:t>
            </w:r>
          </w:p>
        </w:tc>
        <w:tc>
          <w:tcPr>
            <w:tcW w:w="1923" w:type="dxa"/>
          </w:tcPr>
          <w:p w14:paraId="615CCA9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29 Capel Isaf Road, Llanelli, Carmarthenshire, SA15 1QD</w:t>
            </w:r>
          </w:p>
        </w:tc>
        <w:tc>
          <w:tcPr>
            <w:tcW w:w="1942" w:type="dxa"/>
          </w:tcPr>
          <w:p w14:paraId="3FD3F4D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10" w:type="dxa"/>
          </w:tcPr>
          <w:p w14:paraId="4165BA7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76AF74E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2FEDD5B" w14:textId="77777777" w:rsidTr="00DC54C9">
        <w:tc>
          <w:tcPr>
            <w:tcW w:w="1935" w:type="dxa"/>
          </w:tcPr>
          <w:p w14:paraId="653D2A7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Warlow</w:t>
            </w:r>
          </w:p>
          <w:p w14:paraId="76941D0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Philip Thomas</w:t>
            </w:r>
          </w:p>
        </w:tc>
        <w:tc>
          <w:tcPr>
            <w:tcW w:w="1923" w:type="dxa"/>
          </w:tcPr>
          <w:p w14:paraId="2B29AB8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38 Andrew Street, Llanelli, SA15 3YP</w:t>
            </w:r>
          </w:p>
        </w:tc>
        <w:tc>
          <w:tcPr>
            <w:tcW w:w="1942" w:type="dxa"/>
          </w:tcPr>
          <w:p w14:paraId="78A5E66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10" w:type="dxa"/>
          </w:tcPr>
          <w:p w14:paraId="0F84FC8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7BD7705F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902187E" w14:textId="77777777" w:rsidTr="00DC54C9">
        <w:tc>
          <w:tcPr>
            <w:tcW w:w="1935" w:type="dxa"/>
          </w:tcPr>
          <w:p w14:paraId="567EB4D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Williams</w:t>
            </w:r>
          </w:p>
          <w:p w14:paraId="55EB77B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Janet</w:t>
            </w:r>
          </w:p>
        </w:tc>
        <w:tc>
          <w:tcPr>
            <w:tcW w:w="1923" w:type="dxa"/>
          </w:tcPr>
          <w:p w14:paraId="455C6D6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103 Queen Victoria Road, Llanelli, SA15 2TR</w:t>
            </w:r>
          </w:p>
        </w:tc>
        <w:tc>
          <w:tcPr>
            <w:tcW w:w="1942" w:type="dxa"/>
          </w:tcPr>
          <w:p w14:paraId="05DD5AD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10" w:type="dxa"/>
          </w:tcPr>
          <w:p w14:paraId="17F3995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774E7C43" w14:textId="77777777" w:rsidR="00DC54C9" w:rsidRDefault="00DC54C9">
            <w:pPr>
              <w:rPr>
                <w:sz w:val="16"/>
              </w:rPr>
            </w:pPr>
          </w:p>
        </w:tc>
      </w:tr>
    </w:tbl>
    <w:p w14:paraId="007260E2" w14:textId="77777777" w:rsidR="00DC54C9" w:rsidRDefault="00DC54C9"/>
    <w:p w14:paraId="3EFB800A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516BD37A" w14:textId="77777777" w:rsidR="00DC54C9" w:rsidRDefault="00DC54C9"/>
    <w:p w14:paraId="309CDE71" w14:textId="77777777" w:rsidR="00DC54C9" w:rsidRDefault="00DC54C9">
      <w:r>
        <w:t>Mae’r unigolion nad oes cofnod gyferbyn a’u henwau yng ngholofn 5, wedi’u henwebu’n gyfreithlon, ac yn parhau i fod felly.</w:t>
      </w:r>
    </w:p>
    <w:p w14:paraId="0D0E56D7" w14:textId="77777777" w:rsidR="00DC54C9" w:rsidRDefault="00DC54C9">
      <w:r>
        <w:br w:type="column"/>
      </w:r>
    </w:p>
    <w:p w14:paraId="7A263C0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7D92AF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5152F4F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68C8563" w14:textId="77777777" w:rsidR="00DC54C9" w:rsidRDefault="00DC54C9">
      <w:pPr>
        <w:jc w:val="center"/>
        <w:rPr>
          <w:b/>
          <w:bCs/>
          <w:sz w:val="32"/>
        </w:rPr>
      </w:pPr>
    </w:p>
    <w:p w14:paraId="07E6291E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23C42B0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7B2ADAA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CBD269A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Porth Tywyn</w:t>
      </w:r>
      <w:r>
        <w:rPr>
          <w:b/>
          <w:bCs/>
          <w:sz w:val="28"/>
        </w:rPr>
        <w:t xml:space="preserve"> </w:t>
      </w:r>
    </w:p>
    <w:p w14:paraId="5F7EC599" w14:textId="77777777" w:rsidR="00DC54C9" w:rsidRDefault="00DC54C9">
      <w:pPr>
        <w:pStyle w:val="BodyText"/>
        <w:outlineLvl w:val="9"/>
      </w:pPr>
    </w:p>
    <w:p w14:paraId="1D6F6EC1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6F8925E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1913F917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Porth Tywyn</w:t>
      </w:r>
      <w:r>
        <w:t xml:space="preserve"> ar,</w:t>
      </w:r>
      <w:r w:rsidRPr="008D0C88">
        <w:rPr>
          <w:noProof/>
        </w:rPr>
        <w:t>Dydd Iau, 5 Mai 2022</w:t>
      </w:r>
    </w:p>
    <w:p w14:paraId="2E47B223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0F89A6D5" w14:textId="77777777" w:rsidR="00DC54C9" w:rsidRDefault="00DC54C9">
      <w:pPr>
        <w:jc w:val="center"/>
        <w:rPr>
          <w:b/>
          <w:bCs/>
          <w:sz w:val="32"/>
        </w:rPr>
      </w:pPr>
    </w:p>
    <w:p w14:paraId="2ED2031C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9CE18D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029B0D5B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15C001A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Burry Port</w:t>
      </w:r>
      <w:r>
        <w:rPr>
          <w:b/>
          <w:bCs/>
          <w:sz w:val="28"/>
        </w:rPr>
        <w:t xml:space="preserve"> </w:t>
      </w:r>
    </w:p>
    <w:p w14:paraId="117CA717" w14:textId="77777777" w:rsidR="00DC54C9" w:rsidRDefault="00DC54C9">
      <w:pPr>
        <w:pStyle w:val="BodyText"/>
      </w:pPr>
    </w:p>
    <w:p w14:paraId="7622C5F7" w14:textId="77777777" w:rsidR="00DC54C9" w:rsidRDefault="00DC54C9">
      <w:pPr>
        <w:pStyle w:val="BodyText"/>
      </w:pPr>
      <w:r>
        <w:t>STATEMENT AS TO PERSONS NOMINATED</w:t>
      </w:r>
    </w:p>
    <w:p w14:paraId="2F117FCE" w14:textId="77777777" w:rsidR="00DC54C9" w:rsidRDefault="00DC54C9"/>
    <w:p w14:paraId="4D60CB0A" w14:textId="77777777" w:rsidR="00DC54C9" w:rsidRDefault="00DC54C9">
      <w:pPr>
        <w:sectPr w:rsidR="00DC54C9" w:rsidSect="00DC54C9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Burry Port</w:t>
      </w:r>
      <w:r>
        <w:t xml:space="preserve"> </w:t>
      </w:r>
    </w:p>
    <w:p w14:paraId="155A2A3C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5"/>
        <w:gridCol w:w="2084"/>
        <w:gridCol w:w="1488"/>
        <w:gridCol w:w="2429"/>
        <w:gridCol w:w="2654"/>
      </w:tblGrid>
      <w:tr w:rsidR="00DC54C9" w14:paraId="15425AF0" w14:textId="77777777" w:rsidTr="00DC54C9">
        <w:trPr>
          <w:cantSplit/>
        </w:trPr>
        <w:tc>
          <w:tcPr>
            <w:tcW w:w="8091" w:type="dxa"/>
            <w:gridSpan w:val="4"/>
          </w:tcPr>
          <w:p w14:paraId="3F12ECFB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45" w:type="dxa"/>
            <w:vMerge w:val="restart"/>
          </w:tcPr>
          <w:p w14:paraId="541A20F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96F7E0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E3C61DE" w14:textId="77777777" w:rsidTr="00DC54C9">
        <w:trPr>
          <w:cantSplit/>
        </w:trPr>
        <w:tc>
          <w:tcPr>
            <w:tcW w:w="2013" w:type="dxa"/>
          </w:tcPr>
          <w:p w14:paraId="2DA769D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0A94A0AC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02E49D1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176BFE9C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2084" w:type="dxa"/>
          </w:tcPr>
          <w:p w14:paraId="25136C6F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7533ACEC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499" w:type="dxa"/>
          </w:tcPr>
          <w:p w14:paraId="5A7DC854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267B1C41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BF7A601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46A85DA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95" w:type="dxa"/>
          </w:tcPr>
          <w:p w14:paraId="441D17EC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B2B8D2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40D3EC63" w14:textId="77777777" w:rsidR="00DC54C9" w:rsidRDefault="00DC54C9" w:rsidP="00C8009C"/>
        </w:tc>
        <w:tc>
          <w:tcPr>
            <w:tcW w:w="2745" w:type="dxa"/>
            <w:vMerge/>
          </w:tcPr>
          <w:p w14:paraId="1D20612B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2F11B79E" w14:textId="77777777" w:rsidTr="00DC54C9">
        <w:tc>
          <w:tcPr>
            <w:tcW w:w="2013" w:type="dxa"/>
          </w:tcPr>
          <w:p w14:paraId="6D838B2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6A7DC9E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Emyr</w:t>
            </w:r>
          </w:p>
        </w:tc>
        <w:tc>
          <w:tcPr>
            <w:tcW w:w="2084" w:type="dxa"/>
          </w:tcPr>
          <w:p w14:paraId="76B79D6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53 Waun Sidan, Pembrey, Carmarthenshire, SA16 0JY</w:t>
            </w:r>
          </w:p>
        </w:tc>
        <w:tc>
          <w:tcPr>
            <w:tcW w:w="1499" w:type="dxa"/>
          </w:tcPr>
          <w:p w14:paraId="7D1F37C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95" w:type="dxa"/>
          </w:tcPr>
          <w:p w14:paraId="31AB13A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0B1E939D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61685AC" w14:textId="77777777" w:rsidTr="00DC54C9">
        <w:tc>
          <w:tcPr>
            <w:tcW w:w="2013" w:type="dxa"/>
          </w:tcPr>
          <w:p w14:paraId="55BDEA1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Godfrey-Coles</w:t>
            </w:r>
          </w:p>
          <w:p w14:paraId="71CB197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Shelly</w:t>
            </w:r>
          </w:p>
        </w:tc>
        <w:tc>
          <w:tcPr>
            <w:tcW w:w="2084" w:type="dxa"/>
          </w:tcPr>
          <w:p w14:paraId="179D26F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Carmarthenshire/Cyfeiriad yn Sir Gaerfyrddin)</w:t>
            </w:r>
          </w:p>
        </w:tc>
        <w:tc>
          <w:tcPr>
            <w:tcW w:w="1499" w:type="dxa"/>
          </w:tcPr>
          <w:p w14:paraId="02ED0D9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95" w:type="dxa"/>
          </w:tcPr>
          <w:p w14:paraId="5B2EA88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2805158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1686325" w14:textId="77777777" w:rsidTr="00DC54C9">
        <w:tc>
          <w:tcPr>
            <w:tcW w:w="2013" w:type="dxa"/>
          </w:tcPr>
          <w:p w14:paraId="0912FDD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James</w:t>
            </w:r>
          </w:p>
          <w:p w14:paraId="38A0D93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John</w:t>
            </w:r>
          </w:p>
        </w:tc>
        <w:tc>
          <w:tcPr>
            <w:tcW w:w="2084" w:type="dxa"/>
          </w:tcPr>
          <w:p w14:paraId="0DBA61C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18 Parc-Y-Minos Street, Burry Port, SA16 0BN</w:t>
            </w:r>
          </w:p>
        </w:tc>
        <w:tc>
          <w:tcPr>
            <w:tcW w:w="1499" w:type="dxa"/>
          </w:tcPr>
          <w:p w14:paraId="42461C1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95" w:type="dxa"/>
          </w:tcPr>
          <w:p w14:paraId="16B0371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013DF839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DE63921" w14:textId="77777777" w:rsidTr="00DC54C9">
        <w:tc>
          <w:tcPr>
            <w:tcW w:w="2013" w:type="dxa"/>
          </w:tcPr>
          <w:p w14:paraId="5CB0645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Theodoulou</w:t>
            </w:r>
          </w:p>
          <w:p w14:paraId="76078552" w14:textId="4A67DF35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</w:t>
            </w:r>
            <w:r w:rsidR="00EE784A">
              <w:rPr>
                <w:noProof/>
                <w:sz w:val="16"/>
              </w:rPr>
              <w:t>ke</w:t>
            </w:r>
          </w:p>
        </w:tc>
        <w:tc>
          <w:tcPr>
            <w:tcW w:w="2084" w:type="dxa"/>
          </w:tcPr>
          <w:p w14:paraId="1992A1D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Snowdon House, Stepney Road, Burry Port, SA16 0BG</w:t>
            </w:r>
          </w:p>
        </w:tc>
        <w:tc>
          <w:tcPr>
            <w:tcW w:w="1499" w:type="dxa"/>
          </w:tcPr>
          <w:p w14:paraId="2956685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95" w:type="dxa"/>
          </w:tcPr>
          <w:p w14:paraId="72ED281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0F2808CC" w14:textId="77777777" w:rsidR="00DC54C9" w:rsidRDefault="00DC54C9">
            <w:pPr>
              <w:rPr>
                <w:sz w:val="16"/>
              </w:rPr>
            </w:pPr>
          </w:p>
        </w:tc>
      </w:tr>
    </w:tbl>
    <w:p w14:paraId="542A513F" w14:textId="77777777" w:rsidR="00DC54C9" w:rsidRDefault="00DC54C9"/>
    <w:p w14:paraId="767BC8CE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05D38EC2" w14:textId="77777777" w:rsidR="00DC54C9" w:rsidRDefault="00DC54C9"/>
    <w:p w14:paraId="20186F23" w14:textId="77777777" w:rsidR="00DC54C9" w:rsidRDefault="00DC54C9">
      <w:r>
        <w:t>Mae’r unigolion nad oes cofnod gyferbyn a’u henwau yng ngholofn 5, wedi’u henwebu’n gyfreithlon, ac yn parhau i fod felly.</w:t>
      </w:r>
    </w:p>
    <w:p w14:paraId="646C5034" w14:textId="77777777" w:rsidR="00DC54C9" w:rsidRDefault="00DC54C9">
      <w:r>
        <w:br w:type="column"/>
      </w:r>
    </w:p>
    <w:p w14:paraId="2A4DC77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04E9DB4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A8DEB5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18B2DF1" w14:textId="77777777" w:rsidR="00DC54C9" w:rsidRDefault="00DC54C9">
      <w:pPr>
        <w:jc w:val="center"/>
        <w:rPr>
          <w:b/>
          <w:bCs/>
          <w:sz w:val="32"/>
        </w:rPr>
      </w:pPr>
    </w:p>
    <w:p w14:paraId="636E6A9D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DFCF0BD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BAC4520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AE49485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Bynea</w:t>
      </w:r>
      <w:r>
        <w:rPr>
          <w:b/>
          <w:bCs/>
          <w:sz w:val="28"/>
        </w:rPr>
        <w:t xml:space="preserve"> </w:t>
      </w:r>
    </w:p>
    <w:p w14:paraId="5E229F7C" w14:textId="77777777" w:rsidR="00DC54C9" w:rsidRDefault="00DC54C9">
      <w:pPr>
        <w:pStyle w:val="BodyText"/>
        <w:outlineLvl w:val="9"/>
      </w:pPr>
    </w:p>
    <w:p w14:paraId="714D4AE9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3D3FB7F1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0807696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Bynea</w:t>
      </w:r>
      <w:r>
        <w:t xml:space="preserve"> ar,</w:t>
      </w:r>
      <w:r w:rsidRPr="008D0C88">
        <w:rPr>
          <w:noProof/>
        </w:rPr>
        <w:t>Dydd Iau, 5 Mai 2022</w:t>
      </w:r>
    </w:p>
    <w:p w14:paraId="6B5230C1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4B255B44" w14:textId="77777777" w:rsidR="00DC54C9" w:rsidRDefault="00DC54C9">
      <w:pPr>
        <w:jc w:val="center"/>
        <w:rPr>
          <w:b/>
          <w:bCs/>
          <w:sz w:val="32"/>
        </w:rPr>
      </w:pPr>
    </w:p>
    <w:p w14:paraId="732B22FB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58E9EADF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0E4583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319CCD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Bynea</w:t>
      </w:r>
      <w:r>
        <w:rPr>
          <w:b/>
          <w:bCs/>
          <w:sz w:val="28"/>
        </w:rPr>
        <w:t xml:space="preserve"> </w:t>
      </w:r>
    </w:p>
    <w:p w14:paraId="3FD516AC" w14:textId="77777777" w:rsidR="00DC54C9" w:rsidRDefault="00DC54C9">
      <w:pPr>
        <w:pStyle w:val="BodyText"/>
      </w:pPr>
    </w:p>
    <w:p w14:paraId="6CD39CF9" w14:textId="77777777" w:rsidR="00DC54C9" w:rsidRDefault="00DC54C9">
      <w:pPr>
        <w:pStyle w:val="BodyText"/>
      </w:pPr>
      <w:r>
        <w:t>STATEMENT AS TO PERSONS NOMINATED</w:t>
      </w:r>
    </w:p>
    <w:p w14:paraId="0D39EA28" w14:textId="77777777" w:rsidR="00DC54C9" w:rsidRDefault="00DC54C9"/>
    <w:p w14:paraId="01D8B104" w14:textId="77777777" w:rsidR="00DC54C9" w:rsidRDefault="00DC54C9">
      <w:pPr>
        <w:sectPr w:rsidR="00DC54C9" w:rsidSect="00DC54C9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Bynea</w:t>
      </w:r>
      <w:r>
        <w:t xml:space="preserve"> </w:t>
      </w:r>
    </w:p>
    <w:p w14:paraId="710B8792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00FE9B09" w14:textId="77777777">
        <w:trPr>
          <w:cantSplit/>
        </w:trPr>
        <w:tc>
          <w:tcPr>
            <w:tcW w:w="8048" w:type="dxa"/>
            <w:gridSpan w:val="4"/>
          </w:tcPr>
          <w:p w14:paraId="625CD0D1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1DC3DE8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E3CE3D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2110422B" w14:textId="77777777">
        <w:trPr>
          <w:cantSplit/>
        </w:trPr>
        <w:tc>
          <w:tcPr>
            <w:tcW w:w="2040" w:type="dxa"/>
          </w:tcPr>
          <w:p w14:paraId="428E649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BB5B0CC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44C736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73F40278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730F9D71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917EEF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66373765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F550A56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C7A6D9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FCC214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0525D40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1743B03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1ACCE7A2" w14:textId="77777777" w:rsidR="00DC54C9" w:rsidRDefault="00DC54C9" w:rsidP="00C8009C"/>
        </w:tc>
        <w:tc>
          <w:tcPr>
            <w:tcW w:w="2788" w:type="dxa"/>
            <w:vMerge/>
          </w:tcPr>
          <w:p w14:paraId="41DEF2AA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1F4A2B4" w14:textId="77777777">
        <w:tc>
          <w:tcPr>
            <w:tcW w:w="2040" w:type="dxa"/>
          </w:tcPr>
          <w:p w14:paraId="07C7405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Cundy</w:t>
            </w:r>
          </w:p>
          <w:p w14:paraId="01FD1A5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Deryk</w:t>
            </w:r>
          </w:p>
        </w:tc>
        <w:tc>
          <w:tcPr>
            <w:tcW w:w="1978" w:type="dxa"/>
          </w:tcPr>
          <w:p w14:paraId="65E813F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Sir Gaerfyrddin)</w:t>
            </w:r>
          </w:p>
        </w:tc>
        <w:tc>
          <w:tcPr>
            <w:tcW w:w="1504" w:type="dxa"/>
          </w:tcPr>
          <w:p w14:paraId="1352791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5DFD5FF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C569DE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DA0574C" w14:textId="77777777">
        <w:tc>
          <w:tcPr>
            <w:tcW w:w="2040" w:type="dxa"/>
          </w:tcPr>
          <w:p w14:paraId="053F8FD6" w14:textId="77777777" w:rsidR="00C67EB1" w:rsidRDefault="00DC54C9">
            <w:pPr>
              <w:rPr>
                <w:noProof/>
                <w:sz w:val="16"/>
              </w:rPr>
            </w:pPr>
            <w:r w:rsidRPr="008D0C88">
              <w:rPr>
                <w:noProof/>
                <w:sz w:val="16"/>
              </w:rPr>
              <w:t>Donoghue</w:t>
            </w:r>
          </w:p>
          <w:p w14:paraId="5F343FAA" w14:textId="446E47CF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Michelle</w:t>
            </w:r>
          </w:p>
        </w:tc>
        <w:tc>
          <w:tcPr>
            <w:tcW w:w="1978" w:type="dxa"/>
          </w:tcPr>
          <w:p w14:paraId="727B523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28 Nantwen, Penygraig, Llanelli, Carmarthenshire, SA14 9PG</w:t>
            </w:r>
          </w:p>
        </w:tc>
        <w:tc>
          <w:tcPr>
            <w:tcW w:w="1504" w:type="dxa"/>
          </w:tcPr>
          <w:p w14:paraId="000F0D8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5C8701B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25A4F4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5AEB504" w14:textId="77777777">
        <w:tc>
          <w:tcPr>
            <w:tcW w:w="2040" w:type="dxa"/>
          </w:tcPr>
          <w:p w14:paraId="2B41C5C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Ford</w:t>
            </w:r>
          </w:p>
          <w:p w14:paraId="154DC5A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Simon</w:t>
            </w:r>
          </w:p>
        </w:tc>
        <w:tc>
          <w:tcPr>
            <w:tcW w:w="1978" w:type="dxa"/>
          </w:tcPr>
          <w:p w14:paraId="63A4676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25 Tir Yr Yspitty, Bynea, Llanelli, SA14 9AZ</w:t>
            </w:r>
          </w:p>
        </w:tc>
        <w:tc>
          <w:tcPr>
            <w:tcW w:w="1504" w:type="dxa"/>
          </w:tcPr>
          <w:p w14:paraId="351F4B5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0C9ACEB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9F8B7C4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3201F50" w14:textId="77777777">
        <w:tc>
          <w:tcPr>
            <w:tcW w:w="2040" w:type="dxa"/>
          </w:tcPr>
          <w:p w14:paraId="5A6339F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Kemp</w:t>
            </w:r>
          </w:p>
          <w:p w14:paraId="2BB4691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Laura</w:t>
            </w:r>
          </w:p>
        </w:tc>
        <w:tc>
          <w:tcPr>
            <w:tcW w:w="1978" w:type="dxa"/>
          </w:tcPr>
          <w:p w14:paraId="43306A7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3370A8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03FC1CF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9F04F53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E552946" w14:textId="77777777">
        <w:tc>
          <w:tcPr>
            <w:tcW w:w="2040" w:type="dxa"/>
          </w:tcPr>
          <w:p w14:paraId="525DF2C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Williams</w:t>
            </w:r>
          </w:p>
          <w:p w14:paraId="7938081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Shelley</w:t>
            </w:r>
          </w:p>
        </w:tc>
        <w:tc>
          <w:tcPr>
            <w:tcW w:w="1978" w:type="dxa"/>
          </w:tcPr>
          <w:p w14:paraId="759B835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66 Gelli Road, Bryn, Llanelli, Carmarthenshire, SA14 9AA</w:t>
            </w:r>
          </w:p>
        </w:tc>
        <w:tc>
          <w:tcPr>
            <w:tcW w:w="1504" w:type="dxa"/>
          </w:tcPr>
          <w:p w14:paraId="6A09AB5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0FFF1E9F" w14:textId="7B7E3723" w:rsidR="00DC54C9" w:rsidRDefault="00D5768B">
            <w:pPr>
              <w:rPr>
                <w:sz w:val="16"/>
              </w:rPr>
            </w:pPr>
            <w:r>
              <w:rPr>
                <w:sz w:val="16"/>
              </w:rPr>
              <w:t>L</w:t>
            </w:r>
            <w:r w:rsidR="0020640C">
              <w:rPr>
                <w:sz w:val="16"/>
              </w:rPr>
              <w:t xml:space="preserve">lafur / Labour </w:t>
            </w:r>
            <w:r w:rsidR="006647DC">
              <w:rPr>
                <w:sz w:val="16"/>
              </w:rPr>
              <w:t>19</w:t>
            </w:r>
            <w:r w:rsidR="009B3DAD">
              <w:rPr>
                <w:sz w:val="16"/>
              </w:rPr>
              <w:t>/</w:t>
            </w:r>
            <w:r w:rsidR="00040E82">
              <w:rPr>
                <w:sz w:val="16"/>
              </w:rPr>
              <w:t>03/</w:t>
            </w:r>
            <w:r w:rsidR="00AF6DAB">
              <w:rPr>
                <w:sz w:val="16"/>
              </w:rPr>
              <w:t>20</w:t>
            </w:r>
            <w:r w:rsidR="00040E82">
              <w:rPr>
                <w:sz w:val="16"/>
              </w:rPr>
              <w:t xml:space="preserve">21 </w:t>
            </w:r>
            <w:r w:rsidR="00BE7674">
              <w:rPr>
                <w:sz w:val="16"/>
              </w:rPr>
              <w:t>–</w:t>
            </w:r>
            <w:r w:rsidR="00040E82">
              <w:rPr>
                <w:sz w:val="16"/>
              </w:rPr>
              <w:t xml:space="preserve"> </w:t>
            </w:r>
            <w:r w:rsidR="00BE7674">
              <w:rPr>
                <w:sz w:val="16"/>
              </w:rPr>
              <w:t>21/01/</w:t>
            </w:r>
            <w:r w:rsidR="00AF6DAB">
              <w:rPr>
                <w:sz w:val="16"/>
              </w:rPr>
              <w:t>20</w:t>
            </w:r>
            <w:r w:rsidR="00BE7674">
              <w:rPr>
                <w:sz w:val="16"/>
              </w:rPr>
              <w:t>22</w:t>
            </w:r>
          </w:p>
        </w:tc>
        <w:tc>
          <w:tcPr>
            <w:tcW w:w="2788" w:type="dxa"/>
          </w:tcPr>
          <w:p w14:paraId="49467076" w14:textId="77777777" w:rsidR="00DC54C9" w:rsidRDefault="00DC54C9">
            <w:pPr>
              <w:rPr>
                <w:sz w:val="16"/>
              </w:rPr>
            </w:pPr>
          </w:p>
        </w:tc>
      </w:tr>
    </w:tbl>
    <w:p w14:paraId="141D2412" w14:textId="77777777" w:rsidR="00DC54C9" w:rsidRDefault="00DC54C9"/>
    <w:p w14:paraId="3CFD7E8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63EB355D" w14:textId="77777777" w:rsidR="00DC54C9" w:rsidRDefault="00DC54C9"/>
    <w:p w14:paraId="516B1F74" w14:textId="77777777" w:rsidR="00DC54C9" w:rsidRDefault="00DC54C9">
      <w:r>
        <w:t>Mae’r unigolion nad oes cofnod gyferbyn a’u henwau yng ngholofn 5, wedi’u henwebu’n gyfreithlon, ac yn parhau i fod felly.</w:t>
      </w:r>
    </w:p>
    <w:p w14:paraId="15A289D9" w14:textId="77777777" w:rsidR="00DC54C9" w:rsidRDefault="00DC54C9">
      <w:r>
        <w:br w:type="column"/>
      </w:r>
    </w:p>
    <w:p w14:paraId="178F021B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450891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00A83BE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10EF31F" w14:textId="77777777" w:rsidR="00DC54C9" w:rsidRDefault="00DC54C9">
      <w:pPr>
        <w:jc w:val="center"/>
        <w:rPr>
          <w:b/>
          <w:bCs/>
          <w:sz w:val="32"/>
        </w:rPr>
      </w:pPr>
    </w:p>
    <w:p w14:paraId="4591BCD0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0305409F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7B8CCB0E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356DA3D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Gogledd a De Tref Caerfyrddin</w:t>
      </w:r>
      <w:r>
        <w:rPr>
          <w:b/>
          <w:bCs/>
          <w:sz w:val="28"/>
        </w:rPr>
        <w:t xml:space="preserve"> </w:t>
      </w:r>
    </w:p>
    <w:p w14:paraId="15FF3433" w14:textId="77777777" w:rsidR="00DC54C9" w:rsidRDefault="00DC54C9">
      <w:pPr>
        <w:pStyle w:val="BodyText"/>
        <w:outlineLvl w:val="9"/>
      </w:pPr>
    </w:p>
    <w:p w14:paraId="7A823A6D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710866C0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A5AB707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Gogledd a De Tref Caerfyrddin</w:t>
      </w:r>
      <w:r>
        <w:t xml:space="preserve"> ar,</w:t>
      </w:r>
      <w:r w:rsidRPr="008D0C88">
        <w:rPr>
          <w:noProof/>
        </w:rPr>
        <w:t>Dydd Iau, 5 Mai 2022</w:t>
      </w:r>
    </w:p>
    <w:p w14:paraId="352C7B4F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06835188" w14:textId="77777777" w:rsidR="00DC54C9" w:rsidRDefault="00DC54C9">
      <w:pPr>
        <w:jc w:val="center"/>
        <w:rPr>
          <w:b/>
          <w:bCs/>
          <w:sz w:val="32"/>
        </w:rPr>
      </w:pPr>
    </w:p>
    <w:p w14:paraId="76DB7AFC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5D0A18AC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7615387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BCE421B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Carmarthen Town North and South</w:t>
      </w:r>
      <w:r>
        <w:rPr>
          <w:b/>
          <w:bCs/>
          <w:sz w:val="28"/>
        </w:rPr>
        <w:t xml:space="preserve"> </w:t>
      </w:r>
    </w:p>
    <w:p w14:paraId="52CAB40A" w14:textId="77777777" w:rsidR="00DC54C9" w:rsidRDefault="00DC54C9">
      <w:pPr>
        <w:pStyle w:val="BodyText"/>
      </w:pPr>
    </w:p>
    <w:p w14:paraId="4569C03F" w14:textId="77777777" w:rsidR="00DC54C9" w:rsidRDefault="00DC54C9">
      <w:pPr>
        <w:pStyle w:val="BodyText"/>
      </w:pPr>
      <w:r>
        <w:t>STATEMENT AS TO PERSONS NOMINATED</w:t>
      </w:r>
    </w:p>
    <w:p w14:paraId="0500F7D9" w14:textId="77777777" w:rsidR="00DC54C9" w:rsidRDefault="00DC54C9"/>
    <w:p w14:paraId="1130F3D6" w14:textId="77777777" w:rsidR="00DC54C9" w:rsidRDefault="00DC54C9">
      <w:pPr>
        <w:sectPr w:rsidR="00DC54C9" w:rsidSect="00DC54C9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footerReference w:type="first" r:id="rId5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THREE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Carmarthen Town North and South</w:t>
      </w:r>
      <w:r>
        <w:t xml:space="preserve"> </w:t>
      </w:r>
    </w:p>
    <w:p w14:paraId="1E070E78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23D90D7D" w14:textId="77777777">
        <w:trPr>
          <w:cantSplit/>
        </w:trPr>
        <w:tc>
          <w:tcPr>
            <w:tcW w:w="8048" w:type="dxa"/>
            <w:gridSpan w:val="4"/>
          </w:tcPr>
          <w:p w14:paraId="0FC2CE24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3F6AE59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2F59EC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C577841" w14:textId="77777777">
        <w:trPr>
          <w:cantSplit/>
        </w:trPr>
        <w:tc>
          <w:tcPr>
            <w:tcW w:w="2040" w:type="dxa"/>
          </w:tcPr>
          <w:p w14:paraId="58E73C0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39F7555A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09231F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63949E02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577EB088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2472A4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6F2D833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4010A3C3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9673932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80A065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63A1DC8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396AF64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6D36293" w14:textId="77777777" w:rsidR="00DC54C9" w:rsidRDefault="00DC54C9" w:rsidP="00C8009C"/>
        </w:tc>
        <w:tc>
          <w:tcPr>
            <w:tcW w:w="2788" w:type="dxa"/>
            <w:vMerge/>
          </w:tcPr>
          <w:p w14:paraId="067973AD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3E54ECD6" w14:textId="77777777">
        <w:tc>
          <w:tcPr>
            <w:tcW w:w="2040" w:type="dxa"/>
          </w:tcPr>
          <w:p w14:paraId="42AD4F9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Aldridge</w:t>
            </w:r>
          </w:p>
          <w:p w14:paraId="0DD36F5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Amanda</w:t>
            </w:r>
          </w:p>
        </w:tc>
        <w:tc>
          <w:tcPr>
            <w:tcW w:w="1978" w:type="dxa"/>
          </w:tcPr>
          <w:p w14:paraId="0362E60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04202FD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61D8A1B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EC0324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10AF267" w14:textId="77777777">
        <w:tc>
          <w:tcPr>
            <w:tcW w:w="2040" w:type="dxa"/>
          </w:tcPr>
          <w:p w14:paraId="5B0EA5E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Griffiths</w:t>
            </w:r>
          </w:p>
          <w:p w14:paraId="5C0093A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Peter Hughes</w:t>
            </w:r>
          </w:p>
        </w:tc>
        <w:tc>
          <w:tcPr>
            <w:tcW w:w="1978" w:type="dxa"/>
          </w:tcPr>
          <w:p w14:paraId="1D2D084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20 Waundew, Caerfyrddin, SA31 1HE</w:t>
            </w:r>
          </w:p>
        </w:tc>
        <w:tc>
          <w:tcPr>
            <w:tcW w:w="1504" w:type="dxa"/>
          </w:tcPr>
          <w:p w14:paraId="63A3050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0005903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07AC60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AC473F2" w14:textId="77777777">
        <w:tc>
          <w:tcPr>
            <w:tcW w:w="2040" w:type="dxa"/>
          </w:tcPr>
          <w:p w14:paraId="0C02192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John</w:t>
            </w:r>
          </w:p>
          <w:p w14:paraId="478CE9A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Gareth Howell</w:t>
            </w:r>
          </w:p>
        </w:tc>
        <w:tc>
          <w:tcPr>
            <w:tcW w:w="1978" w:type="dxa"/>
          </w:tcPr>
          <w:p w14:paraId="03EC93B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Pendwylan, Allt-Y-Cnap Road, Johnstown, Carmarthen, SA31 3QY</w:t>
            </w:r>
          </w:p>
        </w:tc>
        <w:tc>
          <w:tcPr>
            <w:tcW w:w="1504" w:type="dxa"/>
          </w:tcPr>
          <w:p w14:paraId="25ECC55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075AF12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6E2EDA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156E950" w14:textId="77777777">
        <w:tc>
          <w:tcPr>
            <w:tcW w:w="2040" w:type="dxa"/>
          </w:tcPr>
          <w:p w14:paraId="2DA0AE9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Lenny</w:t>
            </w:r>
          </w:p>
          <w:p w14:paraId="08564F4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Alun</w:t>
            </w:r>
          </w:p>
        </w:tc>
        <w:tc>
          <w:tcPr>
            <w:tcW w:w="1978" w:type="dxa"/>
          </w:tcPr>
          <w:p w14:paraId="722C967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26 Teras Picton, Caerfyrddin, SA31 3BX</w:t>
            </w:r>
          </w:p>
        </w:tc>
        <w:tc>
          <w:tcPr>
            <w:tcW w:w="1504" w:type="dxa"/>
          </w:tcPr>
          <w:p w14:paraId="3394F8C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7518778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6AF623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125FB7D" w14:textId="77777777">
        <w:tc>
          <w:tcPr>
            <w:tcW w:w="2040" w:type="dxa"/>
          </w:tcPr>
          <w:p w14:paraId="0E41710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Maynard</w:t>
            </w:r>
          </w:p>
          <w:p w14:paraId="7F9A515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Mike</w:t>
            </w:r>
          </w:p>
        </w:tc>
        <w:tc>
          <w:tcPr>
            <w:tcW w:w="1978" w:type="dxa"/>
          </w:tcPr>
          <w:p w14:paraId="5E2F661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The Willows, Heol Blaengwastod, Llangunnor, Carmarthen, SA31 2LE</w:t>
            </w:r>
          </w:p>
        </w:tc>
        <w:tc>
          <w:tcPr>
            <w:tcW w:w="1504" w:type="dxa"/>
          </w:tcPr>
          <w:p w14:paraId="5B6CB1B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73EA6AC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30F686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50ABBB2" w14:textId="77777777">
        <w:tc>
          <w:tcPr>
            <w:tcW w:w="2040" w:type="dxa"/>
          </w:tcPr>
          <w:p w14:paraId="292D8E6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Maynard</w:t>
            </w:r>
          </w:p>
          <w:p w14:paraId="53BBF0E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Nia</w:t>
            </w:r>
          </w:p>
        </w:tc>
        <w:tc>
          <w:tcPr>
            <w:tcW w:w="1978" w:type="dxa"/>
          </w:tcPr>
          <w:p w14:paraId="6C15BA8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63 Priory Street, Carmarthen, Carmarthenshire, SA31 1NN</w:t>
            </w:r>
          </w:p>
        </w:tc>
        <w:tc>
          <w:tcPr>
            <w:tcW w:w="1504" w:type="dxa"/>
          </w:tcPr>
          <w:p w14:paraId="18A19EB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0B52AC0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D9E17F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1C5073F" w14:textId="77777777">
        <w:tc>
          <w:tcPr>
            <w:tcW w:w="2040" w:type="dxa"/>
          </w:tcPr>
          <w:p w14:paraId="77CF687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Rowlands</w:t>
            </w:r>
          </w:p>
          <w:p w14:paraId="6AE77E0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Bar</w:t>
            </w:r>
          </w:p>
        </w:tc>
        <w:tc>
          <w:tcPr>
            <w:tcW w:w="1978" w:type="dxa"/>
          </w:tcPr>
          <w:p w14:paraId="4DDB132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687BCBE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Green Party - Plaid Werdd</w:t>
            </w:r>
          </w:p>
        </w:tc>
        <w:tc>
          <w:tcPr>
            <w:tcW w:w="2526" w:type="dxa"/>
          </w:tcPr>
          <w:p w14:paraId="704AA1A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A296999" w14:textId="77777777" w:rsidR="00DC54C9" w:rsidRDefault="00DC54C9">
            <w:pPr>
              <w:rPr>
                <w:sz w:val="16"/>
              </w:rPr>
            </w:pPr>
          </w:p>
        </w:tc>
      </w:tr>
    </w:tbl>
    <w:p w14:paraId="1EB3CEAF" w14:textId="77777777" w:rsidR="00DC54C9" w:rsidRDefault="00DC54C9"/>
    <w:p w14:paraId="730CDE65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FBCCC31" w14:textId="77777777" w:rsidR="00DC54C9" w:rsidRDefault="00DC54C9"/>
    <w:p w14:paraId="18F24540" w14:textId="77777777" w:rsidR="00DC54C9" w:rsidRDefault="00DC54C9">
      <w:r>
        <w:t>Mae’r unigolion nad oes cofnod gyferbyn a’u henwau yng ngholofn 5, wedi’u henwebu’n gyfreithlon, ac yn parhau i fod felly.</w:t>
      </w:r>
    </w:p>
    <w:p w14:paraId="21576CBD" w14:textId="77777777" w:rsidR="00DC54C9" w:rsidRDefault="00DC54C9">
      <w:r>
        <w:br w:type="column"/>
      </w:r>
    </w:p>
    <w:p w14:paraId="31F342E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5C59C91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7B84744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36D0050" w14:textId="77777777" w:rsidR="00DC54C9" w:rsidRDefault="00DC54C9">
      <w:pPr>
        <w:jc w:val="center"/>
        <w:rPr>
          <w:b/>
          <w:bCs/>
          <w:sz w:val="32"/>
        </w:rPr>
      </w:pPr>
    </w:p>
    <w:p w14:paraId="27B1CC1D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AF0403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1DDC42FE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602C8FE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Gorllewin Tref Caerfyrddin</w:t>
      </w:r>
      <w:r>
        <w:rPr>
          <w:b/>
          <w:bCs/>
          <w:sz w:val="28"/>
        </w:rPr>
        <w:t xml:space="preserve"> </w:t>
      </w:r>
    </w:p>
    <w:p w14:paraId="53E56D06" w14:textId="77777777" w:rsidR="00DC54C9" w:rsidRDefault="00DC54C9">
      <w:pPr>
        <w:pStyle w:val="BodyText"/>
        <w:outlineLvl w:val="9"/>
      </w:pPr>
    </w:p>
    <w:p w14:paraId="2394543A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C6FEEC5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3D27A9CC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Gorllewin Tref Caerfyrddin</w:t>
      </w:r>
      <w:r>
        <w:t xml:space="preserve"> ar,</w:t>
      </w:r>
      <w:r w:rsidRPr="008D0C88">
        <w:rPr>
          <w:noProof/>
        </w:rPr>
        <w:t>Dydd Iau, 5 Mai 2022</w:t>
      </w:r>
    </w:p>
    <w:p w14:paraId="35A9D3B9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4F2C272A" w14:textId="77777777" w:rsidR="00DC54C9" w:rsidRDefault="00DC54C9">
      <w:pPr>
        <w:jc w:val="center"/>
        <w:rPr>
          <w:b/>
          <w:bCs/>
          <w:sz w:val="32"/>
        </w:rPr>
      </w:pPr>
    </w:p>
    <w:p w14:paraId="6BE7509E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240CBFD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828CAD1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FF96560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Carmarthen Town West</w:t>
      </w:r>
      <w:r>
        <w:rPr>
          <w:b/>
          <w:bCs/>
          <w:sz w:val="28"/>
        </w:rPr>
        <w:t xml:space="preserve"> </w:t>
      </w:r>
    </w:p>
    <w:p w14:paraId="4DB30F95" w14:textId="77777777" w:rsidR="00DC54C9" w:rsidRDefault="00DC54C9">
      <w:pPr>
        <w:pStyle w:val="BodyText"/>
      </w:pPr>
    </w:p>
    <w:p w14:paraId="69699CC5" w14:textId="77777777" w:rsidR="00DC54C9" w:rsidRDefault="00DC54C9">
      <w:pPr>
        <w:pStyle w:val="BodyText"/>
      </w:pPr>
      <w:r>
        <w:t>STATEMENT AS TO PERSONS NOMINATED</w:t>
      </w:r>
    </w:p>
    <w:p w14:paraId="13B02303" w14:textId="77777777" w:rsidR="00DC54C9" w:rsidRDefault="00DC54C9"/>
    <w:p w14:paraId="673BDDB7" w14:textId="77777777" w:rsidR="00DC54C9" w:rsidRDefault="00DC54C9">
      <w:pPr>
        <w:sectPr w:rsidR="00DC54C9" w:rsidSect="00DC54C9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Carmarthen Town West</w:t>
      </w:r>
      <w:r>
        <w:t xml:space="preserve"> </w:t>
      </w:r>
    </w:p>
    <w:p w14:paraId="7EB59516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949"/>
        <w:gridCol w:w="1494"/>
        <w:gridCol w:w="2469"/>
        <w:gridCol w:w="2709"/>
      </w:tblGrid>
      <w:tr w:rsidR="00DC54C9" w14:paraId="4F1F7FF2" w14:textId="77777777">
        <w:trPr>
          <w:cantSplit/>
        </w:trPr>
        <w:tc>
          <w:tcPr>
            <w:tcW w:w="8048" w:type="dxa"/>
            <w:gridSpan w:val="4"/>
          </w:tcPr>
          <w:p w14:paraId="17256481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108D77E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1E3E17B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2B2506B" w14:textId="77777777">
        <w:trPr>
          <w:cantSplit/>
        </w:trPr>
        <w:tc>
          <w:tcPr>
            <w:tcW w:w="2040" w:type="dxa"/>
          </w:tcPr>
          <w:p w14:paraId="067C4BE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9794A83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D2C831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5FAEF595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56102D52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45A7749C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44316C0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370901FC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6F9DED0C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189BD0A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2CA09B1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869B37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A15CED6" w14:textId="77777777" w:rsidR="00DC54C9" w:rsidRDefault="00DC54C9" w:rsidP="00C8009C"/>
        </w:tc>
        <w:tc>
          <w:tcPr>
            <w:tcW w:w="2788" w:type="dxa"/>
            <w:vMerge/>
          </w:tcPr>
          <w:p w14:paraId="31ACF150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65FB086C" w14:textId="77777777">
        <w:tc>
          <w:tcPr>
            <w:tcW w:w="2040" w:type="dxa"/>
          </w:tcPr>
          <w:p w14:paraId="1DC4083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Diong</w:t>
            </w:r>
          </w:p>
          <w:p w14:paraId="047BFCA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Edi</w:t>
            </w:r>
          </w:p>
        </w:tc>
        <w:tc>
          <w:tcPr>
            <w:tcW w:w="1978" w:type="dxa"/>
          </w:tcPr>
          <w:p w14:paraId="2399326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17 Y Felin, Carmarthen, SA31 3EU</w:t>
            </w:r>
          </w:p>
        </w:tc>
        <w:tc>
          <w:tcPr>
            <w:tcW w:w="1504" w:type="dxa"/>
          </w:tcPr>
          <w:p w14:paraId="472F135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7406222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A5A51A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103DBF9" w14:textId="77777777">
        <w:tc>
          <w:tcPr>
            <w:tcW w:w="2040" w:type="dxa"/>
          </w:tcPr>
          <w:p w14:paraId="6A7EFD2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24C202C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Dai</w:t>
            </w:r>
          </w:p>
        </w:tc>
        <w:tc>
          <w:tcPr>
            <w:tcW w:w="1978" w:type="dxa"/>
          </w:tcPr>
          <w:p w14:paraId="41F0743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Sir Gaerfyrddin)</w:t>
            </w:r>
          </w:p>
        </w:tc>
        <w:tc>
          <w:tcPr>
            <w:tcW w:w="1504" w:type="dxa"/>
          </w:tcPr>
          <w:p w14:paraId="40A6399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43FD369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4252B8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12FF403" w14:textId="77777777">
        <w:tc>
          <w:tcPr>
            <w:tcW w:w="2040" w:type="dxa"/>
          </w:tcPr>
          <w:p w14:paraId="0C1A919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Schiavone</w:t>
            </w:r>
          </w:p>
          <w:p w14:paraId="724FEED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Emlyn</w:t>
            </w:r>
          </w:p>
        </w:tc>
        <w:tc>
          <w:tcPr>
            <w:tcW w:w="1978" w:type="dxa"/>
          </w:tcPr>
          <w:p w14:paraId="7F89F6F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 Brynteg, Caerfyrddin, SA31 3ES</w:t>
            </w:r>
          </w:p>
        </w:tc>
        <w:tc>
          <w:tcPr>
            <w:tcW w:w="1504" w:type="dxa"/>
          </w:tcPr>
          <w:p w14:paraId="6AD56AE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1872164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BCD61D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D3FCB08" w14:textId="77777777">
        <w:tc>
          <w:tcPr>
            <w:tcW w:w="2040" w:type="dxa"/>
          </w:tcPr>
          <w:p w14:paraId="67B0EED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Sparks</w:t>
            </w:r>
          </w:p>
          <w:p w14:paraId="09C72FC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Russell</w:t>
            </w:r>
          </w:p>
        </w:tc>
        <w:tc>
          <w:tcPr>
            <w:tcW w:w="1978" w:type="dxa"/>
          </w:tcPr>
          <w:p w14:paraId="397FD8C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 Parc Starling, Johnstown, Carmarthen, SA31 3HX</w:t>
            </w:r>
          </w:p>
        </w:tc>
        <w:tc>
          <w:tcPr>
            <w:tcW w:w="1504" w:type="dxa"/>
          </w:tcPr>
          <w:p w14:paraId="78AD1A9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23E134A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1AE780A" w14:textId="77777777" w:rsidR="00DC54C9" w:rsidRDefault="00DC54C9">
            <w:pPr>
              <w:rPr>
                <w:sz w:val="16"/>
              </w:rPr>
            </w:pPr>
          </w:p>
        </w:tc>
      </w:tr>
    </w:tbl>
    <w:p w14:paraId="435CE2F9" w14:textId="77777777" w:rsidR="00DC54C9" w:rsidRDefault="00DC54C9"/>
    <w:p w14:paraId="5D7C480A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03E4A2D2" w14:textId="77777777" w:rsidR="00DC54C9" w:rsidRDefault="00DC54C9"/>
    <w:p w14:paraId="7546F713" w14:textId="77777777" w:rsidR="00DC54C9" w:rsidRDefault="00DC54C9">
      <w:r>
        <w:t>Mae’r unigolion nad oes cofnod gyferbyn a’u henwau yng ngholofn 5, wedi’u henwebu’n gyfreithlon, ac yn parhau i fod felly.</w:t>
      </w:r>
    </w:p>
    <w:p w14:paraId="3E819B39" w14:textId="77777777" w:rsidR="00DC54C9" w:rsidRDefault="00DC54C9">
      <w:r>
        <w:br w:type="column"/>
      </w:r>
    </w:p>
    <w:p w14:paraId="0D2CB55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0735D06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3689CF2C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FDDA233" w14:textId="77777777" w:rsidR="00DC54C9" w:rsidRDefault="00DC54C9">
      <w:pPr>
        <w:jc w:val="center"/>
        <w:rPr>
          <w:b/>
          <w:bCs/>
          <w:sz w:val="32"/>
        </w:rPr>
      </w:pPr>
    </w:p>
    <w:p w14:paraId="54A468DA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257435E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28C054A0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57B520B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Cenarth a Llangeler</w:t>
      </w:r>
      <w:r>
        <w:rPr>
          <w:b/>
          <w:bCs/>
          <w:sz w:val="28"/>
        </w:rPr>
        <w:t xml:space="preserve"> </w:t>
      </w:r>
    </w:p>
    <w:p w14:paraId="17075A9F" w14:textId="77777777" w:rsidR="00DC54C9" w:rsidRDefault="00DC54C9">
      <w:pPr>
        <w:pStyle w:val="BodyText"/>
        <w:outlineLvl w:val="9"/>
      </w:pPr>
    </w:p>
    <w:p w14:paraId="102C4B86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E5A0B48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2F6F7417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Cenarth a Llangeler</w:t>
      </w:r>
      <w:r>
        <w:t xml:space="preserve"> ar,</w:t>
      </w:r>
      <w:r w:rsidRPr="008D0C88">
        <w:rPr>
          <w:noProof/>
        </w:rPr>
        <w:t>Dydd Iau, 5 Mai 2022</w:t>
      </w:r>
    </w:p>
    <w:p w14:paraId="61C57344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6EE3DA88" w14:textId="77777777" w:rsidR="00DC54C9" w:rsidRDefault="00DC54C9">
      <w:pPr>
        <w:jc w:val="center"/>
        <w:rPr>
          <w:b/>
          <w:bCs/>
          <w:sz w:val="32"/>
        </w:rPr>
      </w:pPr>
    </w:p>
    <w:p w14:paraId="364383A6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571E550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41B14363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873163D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Cenarth and Llangeler</w:t>
      </w:r>
      <w:r>
        <w:rPr>
          <w:b/>
          <w:bCs/>
          <w:sz w:val="28"/>
        </w:rPr>
        <w:t xml:space="preserve"> </w:t>
      </w:r>
    </w:p>
    <w:p w14:paraId="022903DF" w14:textId="77777777" w:rsidR="00DC54C9" w:rsidRDefault="00DC54C9">
      <w:pPr>
        <w:pStyle w:val="BodyText"/>
      </w:pPr>
    </w:p>
    <w:p w14:paraId="7A863017" w14:textId="77777777" w:rsidR="00DC54C9" w:rsidRDefault="00DC54C9">
      <w:pPr>
        <w:pStyle w:val="BodyText"/>
      </w:pPr>
      <w:r>
        <w:t>STATEMENT AS TO PERSONS NOMINATED</w:t>
      </w:r>
    </w:p>
    <w:p w14:paraId="08EFD766" w14:textId="77777777" w:rsidR="00DC54C9" w:rsidRDefault="00DC54C9"/>
    <w:p w14:paraId="742723F7" w14:textId="77777777" w:rsidR="00DC54C9" w:rsidRDefault="00DC54C9">
      <w:pPr>
        <w:sectPr w:rsidR="00DC54C9" w:rsidSect="00DC54C9">
          <w:headerReference w:type="even" r:id="rId58"/>
          <w:headerReference w:type="default" r:id="rId59"/>
          <w:footerReference w:type="even" r:id="rId60"/>
          <w:footerReference w:type="default" r:id="rId61"/>
          <w:headerReference w:type="first" r:id="rId62"/>
          <w:footerReference w:type="first" r:id="rId6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Cenarth and Llangeler</w:t>
      </w:r>
      <w:r>
        <w:t xml:space="preserve"> </w:t>
      </w:r>
    </w:p>
    <w:p w14:paraId="1C9BB89D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891"/>
        <w:gridCol w:w="1977"/>
        <w:gridCol w:w="2341"/>
        <w:gridCol w:w="2529"/>
      </w:tblGrid>
      <w:tr w:rsidR="00DC54C9" w14:paraId="13940062" w14:textId="77777777" w:rsidTr="00DC54C9">
        <w:trPr>
          <w:cantSplit/>
        </w:trPr>
        <w:tc>
          <w:tcPr>
            <w:tcW w:w="8223" w:type="dxa"/>
            <w:gridSpan w:val="4"/>
          </w:tcPr>
          <w:p w14:paraId="1D061882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3" w:type="dxa"/>
            <w:vMerge w:val="restart"/>
          </w:tcPr>
          <w:p w14:paraId="0DE6F2E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001E3F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37B49529" w14:textId="77777777" w:rsidTr="00DC54C9">
        <w:trPr>
          <w:cantSplit/>
        </w:trPr>
        <w:tc>
          <w:tcPr>
            <w:tcW w:w="1926" w:type="dxa"/>
          </w:tcPr>
          <w:p w14:paraId="2FDF6E2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299234CD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900536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4C8C2900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9" w:type="dxa"/>
          </w:tcPr>
          <w:p w14:paraId="380DC0A3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2A40CAD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6A870C0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59E672AB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8C9E515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7466441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1" w:type="dxa"/>
          </w:tcPr>
          <w:p w14:paraId="124F5B7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0974726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3554CD4" w14:textId="77777777" w:rsidR="00DC54C9" w:rsidRDefault="00DC54C9" w:rsidP="00C8009C"/>
        </w:tc>
        <w:tc>
          <w:tcPr>
            <w:tcW w:w="2613" w:type="dxa"/>
            <w:vMerge/>
          </w:tcPr>
          <w:p w14:paraId="0A714D71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FA0C7FC" w14:textId="77777777" w:rsidTr="00DC54C9">
        <w:tc>
          <w:tcPr>
            <w:tcW w:w="1926" w:type="dxa"/>
          </w:tcPr>
          <w:p w14:paraId="25CB06B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78CD2C2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Hazel</w:t>
            </w:r>
          </w:p>
        </w:tc>
        <w:tc>
          <w:tcPr>
            <w:tcW w:w="1919" w:type="dxa"/>
          </w:tcPr>
          <w:p w14:paraId="72241C0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Glynderw, Heol Ebenezer, Castell Newydd Emlyn, SA38 9BS</w:t>
            </w:r>
          </w:p>
        </w:tc>
        <w:tc>
          <w:tcPr>
            <w:tcW w:w="1977" w:type="dxa"/>
          </w:tcPr>
          <w:p w14:paraId="6E53169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1" w:type="dxa"/>
          </w:tcPr>
          <w:p w14:paraId="0497BDE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4C5C6523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056A8E0" w14:textId="77777777" w:rsidTr="00DC54C9">
        <w:tc>
          <w:tcPr>
            <w:tcW w:w="1926" w:type="dxa"/>
          </w:tcPr>
          <w:p w14:paraId="2624C0F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Gibbons</w:t>
            </w:r>
          </w:p>
          <w:p w14:paraId="6B0BF3A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Philip</w:t>
            </w:r>
          </w:p>
        </w:tc>
        <w:tc>
          <w:tcPr>
            <w:tcW w:w="1919" w:type="dxa"/>
          </w:tcPr>
          <w:p w14:paraId="448F871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Cwm Morgan Mill, Cwm-Morgan, Newcastle Emlyn, Carmarthenshire, SA38 9LZ</w:t>
            </w:r>
          </w:p>
        </w:tc>
        <w:tc>
          <w:tcPr>
            <w:tcW w:w="1977" w:type="dxa"/>
          </w:tcPr>
          <w:p w14:paraId="513F52F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1" w:type="dxa"/>
          </w:tcPr>
          <w:p w14:paraId="055E384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0AA2BDC3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199B8FB" w14:textId="77777777" w:rsidTr="00DC54C9">
        <w:tc>
          <w:tcPr>
            <w:tcW w:w="1926" w:type="dxa"/>
          </w:tcPr>
          <w:p w14:paraId="3799545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Howell</w:t>
            </w:r>
          </w:p>
          <w:p w14:paraId="10458BF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Ken</w:t>
            </w:r>
          </w:p>
        </w:tc>
        <w:tc>
          <w:tcPr>
            <w:tcW w:w="1919" w:type="dxa"/>
          </w:tcPr>
          <w:p w14:paraId="5716331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Penlan Fawr, Penboyr, Felindre, Llandysul, SA44 5JF</w:t>
            </w:r>
          </w:p>
        </w:tc>
        <w:tc>
          <w:tcPr>
            <w:tcW w:w="1977" w:type="dxa"/>
          </w:tcPr>
          <w:p w14:paraId="09B3602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1" w:type="dxa"/>
          </w:tcPr>
          <w:p w14:paraId="417BE39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48D65578" w14:textId="77777777" w:rsidR="00DC54C9" w:rsidRDefault="00DC54C9">
            <w:pPr>
              <w:rPr>
                <w:sz w:val="16"/>
              </w:rPr>
            </w:pPr>
          </w:p>
        </w:tc>
      </w:tr>
    </w:tbl>
    <w:p w14:paraId="615A4D99" w14:textId="77777777" w:rsidR="00DC54C9" w:rsidRDefault="00DC54C9"/>
    <w:p w14:paraId="605FCD4F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56542AA9" w14:textId="77777777" w:rsidR="00DC54C9" w:rsidRDefault="00DC54C9"/>
    <w:p w14:paraId="75F582DD" w14:textId="77777777" w:rsidR="00DC54C9" w:rsidRDefault="00DC54C9">
      <w:r>
        <w:t>Mae’r unigolion nad oes cofnod gyferbyn a’u henwau yng ngholofn 5, wedi’u henwebu’n gyfreithlon, ac yn parhau i fod felly.</w:t>
      </w:r>
    </w:p>
    <w:p w14:paraId="66AA4095" w14:textId="77777777" w:rsidR="00DC54C9" w:rsidRDefault="00DC54C9">
      <w:r>
        <w:br w:type="column"/>
      </w:r>
    </w:p>
    <w:p w14:paraId="2C7C8E5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16D5CE6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B91AD5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3EB4790A" w14:textId="77777777" w:rsidR="00DC54C9" w:rsidRDefault="00DC54C9">
      <w:pPr>
        <w:jc w:val="center"/>
        <w:rPr>
          <w:b/>
          <w:bCs/>
          <w:sz w:val="32"/>
        </w:rPr>
      </w:pPr>
    </w:p>
    <w:p w14:paraId="2C944D93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5070CB2E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122F8831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4888988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Cil-y-cwm</w:t>
      </w:r>
      <w:r>
        <w:rPr>
          <w:b/>
          <w:bCs/>
          <w:sz w:val="28"/>
        </w:rPr>
        <w:t xml:space="preserve"> </w:t>
      </w:r>
    </w:p>
    <w:p w14:paraId="4510F60E" w14:textId="77777777" w:rsidR="00DC54C9" w:rsidRDefault="00DC54C9">
      <w:pPr>
        <w:pStyle w:val="BodyText"/>
        <w:outlineLvl w:val="9"/>
      </w:pPr>
    </w:p>
    <w:p w14:paraId="36BC5426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71F50035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F15D941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Cil-y-cwm</w:t>
      </w:r>
      <w:r>
        <w:t xml:space="preserve"> ar,</w:t>
      </w:r>
      <w:r w:rsidRPr="008D0C88">
        <w:rPr>
          <w:noProof/>
        </w:rPr>
        <w:t>Dydd Iau, 5 Mai 2022</w:t>
      </w:r>
    </w:p>
    <w:p w14:paraId="643C70F2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DC5E80D" w14:textId="77777777" w:rsidR="00DC54C9" w:rsidRDefault="00DC54C9">
      <w:pPr>
        <w:jc w:val="center"/>
        <w:rPr>
          <w:b/>
          <w:bCs/>
          <w:sz w:val="32"/>
        </w:rPr>
      </w:pPr>
    </w:p>
    <w:p w14:paraId="2C642965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994C61C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7B80DF6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A07A4AD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Cilycwm</w:t>
      </w:r>
      <w:r>
        <w:rPr>
          <w:b/>
          <w:bCs/>
          <w:sz w:val="28"/>
        </w:rPr>
        <w:t xml:space="preserve"> </w:t>
      </w:r>
    </w:p>
    <w:p w14:paraId="3245391F" w14:textId="77777777" w:rsidR="00DC54C9" w:rsidRDefault="00DC54C9">
      <w:pPr>
        <w:pStyle w:val="BodyText"/>
      </w:pPr>
    </w:p>
    <w:p w14:paraId="24AD1D8D" w14:textId="77777777" w:rsidR="00DC54C9" w:rsidRDefault="00DC54C9">
      <w:pPr>
        <w:pStyle w:val="BodyText"/>
      </w:pPr>
      <w:r>
        <w:t>STATEMENT AS TO PERSONS NOMINATED</w:t>
      </w:r>
    </w:p>
    <w:p w14:paraId="2053620C" w14:textId="77777777" w:rsidR="00DC54C9" w:rsidRDefault="00DC54C9"/>
    <w:p w14:paraId="39E52633" w14:textId="77777777" w:rsidR="00DC54C9" w:rsidRDefault="00DC54C9">
      <w:pPr>
        <w:sectPr w:rsidR="00DC54C9" w:rsidSect="00DC54C9">
          <w:headerReference w:type="even" r:id="rId64"/>
          <w:headerReference w:type="default" r:id="rId65"/>
          <w:footerReference w:type="even" r:id="rId66"/>
          <w:footerReference w:type="default" r:id="rId67"/>
          <w:headerReference w:type="first" r:id="rId68"/>
          <w:footerReference w:type="first" r:id="rId6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Cilycwm</w:t>
      </w:r>
      <w:r>
        <w:t xml:space="preserve"> </w:t>
      </w:r>
    </w:p>
    <w:p w14:paraId="26F74314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44CE078E" w14:textId="77777777">
        <w:trPr>
          <w:cantSplit/>
        </w:trPr>
        <w:tc>
          <w:tcPr>
            <w:tcW w:w="8048" w:type="dxa"/>
            <w:gridSpan w:val="4"/>
          </w:tcPr>
          <w:p w14:paraId="76D513DB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67679E3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D2E505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903A055" w14:textId="77777777">
        <w:trPr>
          <w:cantSplit/>
        </w:trPr>
        <w:tc>
          <w:tcPr>
            <w:tcW w:w="2040" w:type="dxa"/>
          </w:tcPr>
          <w:p w14:paraId="2F04B18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21B1A7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44D3880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02160F85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235E23C8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D8F678D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31849066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45A45C6A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4D7A33A9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41CBC7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3D77653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873DBF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FCA1713" w14:textId="77777777" w:rsidR="00DC54C9" w:rsidRDefault="00DC54C9" w:rsidP="00C8009C"/>
        </w:tc>
        <w:tc>
          <w:tcPr>
            <w:tcW w:w="2788" w:type="dxa"/>
            <w:vMerge/>
          </w:tcPr>
          <w:p w14:paraId="06E42247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569B5A72" w14:textId="77777777">
        <w:tc>
          <w:tcPr>
            <w:tcW w:w="2040" w:type="dxa"/>
          </w:tcPr>
          <w:p w14:paraId="1B2AD2F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54EC31C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Thomas Arwel Joseph</w:t>
            </w:r>
          </w:p>
        </w:tc>
        <w:tc>
          <w:tcPr>
            <w:tcW w:w="1978" w:type="dxa"/>
          </w:tcPr>
          <w:p w14:paraId="043DCC2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Berrisbrooke Farm, Porthyrhyd, Llanwrda, Carmarthenshire, SA19 8DH</w:t>
            </w:r>
          </w:p>
        </w:tc>
        <w:tc>
          <w:tcPr>
            <w:tcW w:w="1504" w:type="dxa"/>
          </w:tcPr>
          <w:p w14:paraId="51CCA9A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3394AD0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9BEC513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FAEDD79" w14:textId="77777777">
        <w:tc>
          <w:tcPr>
            <w:tcW w:w="2040" w:type="dxa"/>
          </w:tcPr>
          <w:p w14:paraId="20E99A8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Holmes</w:t>
            </w:r>
          </w:p>
          <w:p w14:paraId="3CD957E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Steven</w:t>
            </w:r>
          </w:p>
        </w:tc>
        <w:tc>
          <w:tcPr>
            <w:tcW w:w="1978" w:type="dxa"/>
          </w:tcPr>
          <w:p w14:paraId="790EEBB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Nant y Llyn, Ffarmers, Llanwrda, SA19 8PX</w:t>
            </w:r>
          </w:p>
        </w:tc>
        <w:tc>
          <w:tcPr>
            <w:tcW w:w="1504" w:type="dxa"/>
          </w:tcPr>
          <w:p w14:paraId="4C76F79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0B0664B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F52345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1D34F39" w14:textId="77777777">
        <w:tc>
          <w:tcPr>
            <w:tcW w:w="2040" w:type="dxa"/>
          </w:tcPr>
          <w:p w14:paraId="52734C1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Thompson</w:t>
            </w:r>
          </w:p>
          <w:p w14:paraId="2C39EB3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Jacqui</w:t>
            </w:r>
          </w:p>
        </w:tc>
        <w:tc>
          <w:tcPr>
            <w:tcW w:w="1978" w:type="dxa"/>
          </w:tcPr>
          <w:p w14:paraId="45024C7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Cae Brwyn, Hafod Bridge, Llanwrda, Carmarthenshire, SA19 8BG</w:t>
            </w:r>
          </w:p>
        </w:tc>
        <w:tc>
          <w:tcPr>
            <w:tcW w:w="1504" w:type="dxa"/>
          </w:tcPr>
          <w:p w14:paraId="043B574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738F280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5FFCFCA" w14:textId="77777777" w:rsidR="00DC54C9" w:rsidRDefault="00DC54C9">
            <w:pPr>
              <w:rPr>
                <w:sz w:val="16"/>
              </w:rPr>
            </w:pPr>
          </w:p>
        </w:tc>
      </w:tr>
    </w:tbl>
    <w:p w14:paraId="32932B8E" w14:textId="77777777" w:rsidR="00DC54C9" w:rsidRDefault="00DC54C9"/>
    <w:p w14:paraId="52FAA50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7498D69A" w14:textId="77777777" w:rsidR="00DC54C9" w:rsidRDefault="00DC54C9"/>
    <w:p w14:paraId="266DB77A" w14:textId="77777777" w:rsidR="00DC54C9" w:rsidRDefault="00DC54C9">
      <w:r>
        <w:t>Mae’r unigolion nad oes cofnod gyferbyn a’u henwau yng ngholofn 5, wedi’u henwebu’n gyfreithlon, ac yn parhau i fod felly.</w:t>
      </w:r>
    </w:p>
    <w:p w14:paraId="5A247B97" w14:textId="77777777" w:rsidR="00DC54C9" w:rsidRDefault="00DC54C9">
      <w:r>
        <w:br w:type="column"/>
      </w:r>
    </w:p>
    <w:p w14:paraId="44A63981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37F8E80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2EAFA8F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6B9B36DC" w14:textId="77777777" w:rsidR="00DC54C9" w:rsidRDefault="00DC54C9">
      <w:pPr>
        <w:jc w:val="center"/>
        <w:rPr>
          <w:b/>
          <w:bCs/>
          <w:sz w:val="32"/>
        </w:rPr>
      </w:pPr>
    </w:p>
    <w:p w14:paraId="3C9479E0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27146C3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5587DAF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7E7E190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Cynwyl Elfed</w:t>
      </w:r>
      <w:r>
        <w:rPr>
          <w:b/>
          <w:bCs/>
          <w:sz w:val="28"/>
        </w:rPr>
        <w:t xml:space="preserve"> </w:t>
      </w:r>
    </w:p>
    <w:p w14:paraId="75C5351D" w14:textId="77777777" w:rsidR="00DC54C9" w:rsidRDefault="00DC54C9">
      <w:pPr>
        <w:pStyle w:val="BodyText"/>
        <w:outlineLvl w:val="9"/>
      </w:pPr>
    </w:p>
    <w:p w14:paraId="299397A4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1E2D3D08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488B1633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Cynwyl Elfed</w:t>
      </w:r>
      <w:r>
        <w:t xml:space="preserve"> ar,</w:t>
      </w:r>
      <w:r w:rsidRPr="008D0C88">
        <w:rPr>
          <w:noProof/>
        </w:rPr>
        <w:t>Dydd Iau, 5 Mai 2022</w:t>
      </w:r>
    </w:p>
    <w:p w14:paraId="1ADF8882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0C849EDF" w14:textId="77777777" w:rsidR="00DC54C9" w:rsidRDefault="00DC54C9">
      <w:pPr>
        <w:jc w:val="center"/>
        <w:rPr>
          <w:b/>
          <w:bCs/>
          <w:sz w:val="32"/>
        </w:rPr>
      </w:pPr>
    </w:p>
    <w:p w14:paraId="56CF9AF7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578DA48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385AF33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43176F3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Cynwyl Elfed</w:t>
      </w:r>
      <w:r>
        <w:rPr>
          <w:b/>
          <w:bCs/>
          <w:sz w:val="28"/>
        </w:rPr>
        <w:t xml:space="preserve"> </w:t>
      </w:r>
    </w:p>
    <w:p w14:paraId="48AD0651" w14:textId="77777777" w:rsidR="00DC54C9" w:rsidRDefault="00DC54C9">
      <w:pPr>
        <w:pStyle w:val="BodyText"/>
      </w:pPr>
    </w:p>
    <w:p w14:paraId="30D83A8D" w14:textId="77777777" w:rsidR="00DC54C9" w:rsidRDefault="00DC54C9">
      <w:pPr>
        <w:pStyle w:val="BodyText"/>
      </w:pPr>
      <w:r>
        <w:t>STATEMENT AS TO PERSONS NOMINATED</w:t>
      </w:r>
    </w:p>
    <w:p w14:paraId="724B06FD" w14:textId="77777777" w:rsidR="00DC54C9" w:rsidRDefault="00DC54C9"/>
    <w:p w14:paraId="43581AF6" w14:textId="77777777" w:rsidR="00DC54C9" w:rsidRDefault="00DC54C9">
      <w:pPr>
        <w:sectPr w:rsidR="00DC54C9" w:rsidSect="00DC54C9">
          <w:headerReference w:type="even" r:id="rId70"/>
          <w:headerReference w:type="default" r:id="rId71"/>
          <w:footerReference w:type="even" r:id="rId72"/>
          <w:footerReference w:type="default" r:id="rId73"/>
          <w:headerReference w:type="first" r:id="rId74"/>
          <w:footerReference w:type="first" r:id="rId7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Cynwyl Elfed</w:t>
      </w:r>
      <w:r>
        <w:t xml:space="preserve"> </w:t>
      </w:r>
    </w:p>
    <w:p w14:paraId="260F1D5F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6"/>
        <w:gridCol w:w="2468"/>
        <w:gridCol w:w="2707"/>
      </w:tblGrid>
      <w:tr w:rsidR="00DC54C9" w14:paraId="6E2459AA" w14:textId="77777777">
        <w:trPr>
          <w:cantSplit/>
        </w:trPr>
        <w:tc>
          <w:tcPr>
            <w:tcW w:w="8048" w:type="dxa"/>
            <w:gridSpan w:val="4"/>
          </w:tcPr>
          <w:p w14:paraId="2CE67C5C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213DADC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563FF19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822BCE8" w14:textId="77777777">
        <w:trPr>
          <w:cantSplit/>
        </w:trPr>
        <w:tc>
          <w:tcPr>
            <w:tcW w:w="2040" w:type="dxa"/>
          </w:tcPr>
          <w:p w14:paraId="0390BBD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2838604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AB92FE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5D6F92B3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1C5BB871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5BF919C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2141B6E2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111D231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3B996B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11D6C591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7766072A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02DDF0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1AD0EFE0" w14:textId="77777777" w:rsidR="00DC54C9" w:rsidRDefault="00DC54C9" w:rsidP="00C8009C"/>
        </w:tc>
        <w:tc>
          <w:tcPr>
            <w:tcW w:w="2788" w:type="dxa"/>
            <w:vMerge/>
          </w:tcPr>
          <w:p w14:paraId="5C8F14ED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6B983839" w14:textId="77777777">
        <w:tc>
          <w:tcPr>
            <w:tcW w:w="2040" w:type="dxa"/>
          </w:tcPr>
          <w:p w14:paraId="67B617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Berry</w:t>
            </w:r>
          </w:p>
          <w:p w14:paraId="4FA8CB1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Malcolm</w:t>
            </w:r>
          </w:p>
        </w:tc>
        <w:tc>
          <w:tcPr>
            <w:tcW w:w="1978" w:type="dxa"/>
          </w:tcPr>
          <w:p w14:paraId="19846E0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Glandulais, Llanllwni, Carmarthenshire, SA39 9DS</w:t>
            </w:r>
          </w:p>
        </w:tc>
        <w:tc>
          <w:tcPr>
            <w:tcW w:w="1504" w:type="dxa"/>
          </w:tcPr>
          <w:p w14:paraId="087DC44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Cymraeg/Welsh Conservatives</w:t>
            </w:r>
          </w:p>
        </w:tc>
        <w:tc>
          <w:tcPr>
            <w:tcW w:w="2526" w:type="dxa"/>
          </w:tcPr>
          <w:p w14:paraId="5BDED6E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EE7BF0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27403F6" w14:textId="77777777">
        <w:tc>
          <w:tcPr>
            <w:tcW w:w="2040" w:type="dxa"/>
          </w:tcPr>
          <w:p w14:paraId="49B1C3E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43B4CBE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Bryan</w:t>
            </w:r>
          </w:p>
        </w:tc>
        <w:tc>
          <w:tcPr>
            <w:tcW w:w="1978" w:type="dxa"/>
          </w:tcPr>
          <w:p w14:paraId="0A005BF4" w14:textId="4849446D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 xml:space="preserve">Awelon, Hermon, Cynwyl Elfed, Caerfyrddin, Sir </w:t>
            </w:r>
            <w:r w:rsidRPr="00C923E8">
              <w:rPr>
                <w:rFonts w:cs="Arial"/>
                <w:noProof/>
                <w:sz w:val="16"/>
                <w:szCs w:val="16"/>
              </w:rPr>
              <w:t>G</w:t>
            </w:r>
            <w:r w:rsidR="00C923E8" w:rsidRPr="00C923E8">
              <w:rPr>
                <w:rFonts w:eastAsia="Arial Unicode MS" w:cs="Arial"/>
                <w:color w:val="000000"/>
                <w:sz w:val="16"/>
                <w:szCs w:val="16"/>
                <w:lang w:eastAsia="en-GB"/>
              </w:rPr>
              <w:t>â</w:t>
            </w:r>
            <w:r w:rsidRPr="00C923E8">
              <w:rPr>
                <w:rFonts w:cs="Arial"/>
                <w:noProof/>
                <w:sz w:val="16"/>
                <w:szCs w:val="16"/>
              </w:rPr>
              <w:t>r</w:t>
            </w:r>
            <w:r w:rsidRPr="00C923E8">
              <w:rPr>
                <w:rFonts w:cs="Arial"/>
                <w:sz w:val="16"/>
                <w:szCs w:val="16"/>
              </w:rPr>
              <w:t>,</w:t>
            </w:r>
            <w:r w:rsidRPr="008D0C88">
              <w:rPr>
                <w:noProof/>
                <w:sz w:val="16"/>
              </w:rPr>
              <w:t xml:space="preserve"> SA33 6SR</w:t>
            </w:r>
          </w:p>
        </w:tc>
        <w:tc>
          <w:tcPr>
            <w:tcW w:w="1504" w:type="dxa"/>
          </w:tcPr>
          <w:p w14:paraId="4AD4681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1AA535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E4CC6D1" w14:textId="77777777" w:rsidR="00DC54C9" w:rsidRDefault="00DC54C9">
            <w:pPr>
              <w:rPr>
                <w:sz w:val="16"/>
              </w:rPr>
            </w:pPr>
          </w:p>
        </w:tc>
      </w:tr>
    </w:tbl>
    <w:p w14:paraId="27C8CB83" w14:textId="77777777" w:rsidR="00DC54C9" w:rsidRDefault="00DC54C9"/>
    <w:p w14:paraId="5D341D94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35FB16D" w14:textId="77777777" w:rsidR="00DC54C9" w:rsidRDefault="00DC54C9"/>
    <w:p w14:paraId="79266355" w14:textId="77777777" w:rsidR="00DC54C9" w:rsidRDefault="00DC54C9">
      <w:r>
        <w:t>Mae’r unigolion nad oes cofnod gyferbyn a’u henwau yng ngholofn 5, wedi’u henwebu’n gyfreithlon, ac yn parhau i fod felly.</w:t>
      </w:r>
    </w:p>
    <w:p w14:paraId="50BDB1AF" w14:textId="77777777" w:rsidR="00DC54C9" w:rsidRDefault="00DC54C9">
      <w:r>
        <w:br w:type="column"/>
      </w:r>
    </w:p>
    <w:p w14:paraId="18565F84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49B15BB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0C9D8B6A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12FA2B3E" w14:textId="77777777" w:rsidR="00DC54C9" w:rsidRDefault="00DC54C9">
      <w:pPr>
        <w:jc w:val="center"/>
        <w:rPr>
          <w:b/>
          <w:bCs/>
          <w:sz w:val="32"/>
        </w:rPr>
      </w:pPr>
    </w:p>
    <w:p w14:paraId="225992D0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161EC4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4B190BF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B0AB107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Dafen a Felin-foel</w:t>
      </w:r>
      <w:r>
        <w:rPr>
          <w:b/>
          <w:bCs/>
          <w:sz w:val="28"/>
        </w:rPr>
        <w:t xml:space="preserve"> </w:t>
      </w:r>
    </w:p>
    <w:p w14:paraId="54361183" w14:textId="77777777" w:rsidR="00DC54C9" w:rsidRDefault="00DC54C9">
      <w:pPr>
        <w:pStyle w:val="BodyText"/>
        <w:outlineLvl w:val="9"/>
      </w:pPr>
    </w:p>
    <w:p w14:paraId="394AC2BB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41D483E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726930DC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Dafen a Felin-foel</w:t>
      </w:r>
      <w:r>
        <w:t xml:space="preserve"> ar,</w:t>
      </w:r>
      <w:r w:rsidRPr="008D0C88">
        <w:rPr>
          <w:noProof/>
        </w:rPr>
        <w:t>Dydd Iau, 5 Mai 2022</w:t>
      </w:r>
    </w:p>
    <w:p w14:paraId="48846CEB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1B535D19" w14:textId="77777777" w:rsidR="00DC54C9" w:rsidRDefault="00DC54C9">
      <w:pPr>
        <w:jc w:val="center"/>
        <w:rPr>
          <w:b/>
          <w:bCs/>
          <w:sz w:val="32"/>
        </w:rPr>
      </w:pPr>
    </w:p>
    <w:p w14:paraId="682746DF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5D6BB18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9D458A4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2596C03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Dafen and Felinfoel</w:t>
      </w:r>
      <w:r>
        <w:rPr>
          <w:b/>
          <w:bCs/>
          <w:sz w:val="28"/>
        </w:rPr>
        <w:t xml:space="preserve"> </w:t>
      </w:r>
    </w:p>
    <w:p w14:paraId="7B918029" w14:textId="77777777" w:rsidR="00DC54C9" w:rsidRDefault="00DC54C9">
      <w:pPr>
        <w:pStyle w:val="BodyText"/>
      </w:pPr>
    </w:p>
    <w:p w14:paraId="17EE9344" w14:textId="77777777" w:rsidR="00DC54C9" w:rsidRDefault="00DC54C9">
      <w:pPr>
        <w:pStyle w:val="BodyText"/>
      </w:pPr>
      <w:r>
        <w:t>STATEMENT AS TO PERSONS NOMINATED</w:t>
      </w:r>
    </w:p>
    <w:p w14:paraId="3694609C" w14:textId="77777777" w:rsidR="00DC54C9" w:rsidRDefault="00DC54C9"/>
    <w:p w14:paraId="754B1065" w14:textId="77777777" w:rsidR="00DC54C9" w:rsidRDefault="00DC54C9">
      <w:pPr>
        <w:sectPr w:rsidR="00DC54C9" w:rsidSect="00DC54C9">
          <w:headerReference w:type="even" r:id="rId76"/>
          <w:headerReference w:type="default" r:id="rId77"/>
          <w:footerReference w:type="even" r:id="rId78"/>
          <w:footerReference w:type="default" r:id="rId79"/>
          <w:headerReference w:type="first" r:id="rId80"/>
          <w:footerReference w:type="first" r:id="rId8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Dafen and Felinfoel</w:t>
      </w:r>
      <w:r>
        <w:t xml:space="preserve"> </w:t>
      </w:r>
    </w:p>
    <w:p w14:paraId="5BC0D6B8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891"/>
        <w:gridCol w:w="1977"/>
        <w:gridCol w:w="2341"/>
        <w:gridCol w:w="2529"/>
      </w:tblGrid>
      <w:tr w:rsidR="00DC54C9" w14:paraId="38C4BC1E" w14:textId="77777777" w:rsidTr="00DC54C9">
        <w:trPr>
          <w:cantSplit/>
        </w:trPr>
        <w:tc>
          <w:tcPr>
            <w:tcW w:w="8223" w:type="dxa"/>
            <w:gridSpan w:val="4"/>
          </w:tcPr>
          <w:p w14:paraId="0FFA3D91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3" w:type="dxa"/>
            <w:vMerge w:val="restart"/>
          </w:tcPr>
          <w:p w14:paraId="0E18ACA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63A47FB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8EB26B2" w14:textId="77777777" w:rsidTr="00DC54C9">
        <w:trPr>
          <w:cantSplit/>
        </w:trPr>
        <w:tc>
          <w:tcPr>
            <w:tcW w:w="1926" w:type="dxa"/>
          </w:tcPr>
          <w:p w14:paraId="6E71918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15E9D971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47478A6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1E95A721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9" w:type="dxa"/>
          </w:tcPr>
          <w:p w14:paraId="6E394D51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2757FC5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757835E6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FB89D69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087B8B82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6A39CD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1" w:type="dxa"/>
          </w:tcPr>
          <w:p w14:paraId="4DC4E129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14FEC1C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C5DC27F" w14:textId="77777777" w:rsidR="00DC54C9" w:rsidRDefault="00DC54C9" w:rsidP="00C8009C"/>
        </w:tc>
        <w:tc>
          <w:tcPr>
            <w:tcW w:w="2613" w:type="dxa"/>
            <w:vMerge/>
          </w:tcPr>
          <w:p w14:paraId="03FB40A2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6775255" w14:textId="77777777" w:rsidTr="00DC54C9">
        <w:tc>
          <w:tcPr>
            <w:tcW w:w="1926" w:type="dxa"/>
          </w:tcPr>
          <w:p w14:paraId="50385C1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Devichand</w:t>
            </w:r>
          </w:p>
          <w:p w14:paraId="1D30FD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Tegwen</w:t>
            </w:r>
          </w:p>
        </w:tc>
        <w:tc>
          <w:tcPr>
            <w:tcW w:w="1919" w:type="dxa"/>
          </w:tcPr>
          <w:p w14:paraId="7B78EA1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 Dafen Road, Dafen, Llanelli, SA14 8LY</w:t>
            </w:r>
          </w:p>
        </w:tc>
        <w:tc>
          <w:tcPr>
            <w:tcW w:w="1977" w:type="dxa"/>
          </w:tcPr>
          <w:p w14:paraId="68BA4E9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1" w:type="dxa"/>
          </w:tcPr>
          <w:p w14:paraId="4E662B5B" w14:textId="0ED266BA" w:rsidR="00DC54C9" w:rsidRDefault="00C839E9">
            <w:pPr>
              <w:rPr>
                <w:sz w:val="16"/>
              </w:rPr>
            </w:pPr>
            <w:r>
              <w:rPr>
                <w:sz w:val="16"/>
              </w:rPr>
              <w:t>Llafur / Labour 19/03/</w:t>
            </w:r>
            <w:r w:rsidR="00B01A2C">
              <w:rPr>
                <w:sz w:val="16"/>
              </w:rPr>
              <w:t>20</w:t>
            </w:r>
            <w:r>
              <w:rPr>
                <w:sz w:val="16"/>
              </w:rPr>
              <w:t>21 – 14/03/</w:t>
            </w:r>
            <w:r w:rsidR="00B01A2C">
              <w:rPr>
                <w:sz w:val="16"/>
              </w:rPr>
              <w:t>20</w:t>
            </w:r>
            <w:r>
              <w:rPr>
                <w:sz w:val="16"/>
              </w:rPr>
              <w:t>22</w:t>
            </w:r>
          </w:p>
        </w:tc>
        <w:tc>
          <w:tcPr>
            <w:tcW w:w="2613" w:type="dxa"/>
          </w:tcPr>
          <w:p w14:paraId="409A31D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4DF326A" w14:textId="77777777" w:rsidTr="00DC54C9">
        <w:tc>
          <w:tcPr>
            <w:tcW w:w="1926" w:type="dxa"/>
          </w:tcPr>
          <w:p w14:paraId="5A9E746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0BE542A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Nysia</w:t>
            </w:r>
          </w:p>
        </w:tc>
        <w:tc>
          <w:tcPr>
            <w:tcW w:w="1919" w:type="dxa"/>
          </w:tcPr>
          <w:p w14:paraId="753ADE5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69 Iscoed, Stradey, Llanelli, SA15 4DA</w:t>
            </w:r>
          </w:p>
        </w:tc>
        <w:tc>
          <w:tcPr>
            <w:tcW w:w="1977" w:type="dxa"/>
          </w:tcPr>
          <w:p w14:paraId="6E7018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1" w:type="dxa"/>
          </w:tcPr>
          <w:p w14:paraId="5D612F7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7465EA6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9B1DFAB" w14:textId="77777777" w:rsidTr="00DC54C9">
        <w:tc>
          <w:tcPr>
            <w:tcW w:w="1926" w:type="dxa"/>
          </w:tcPr>
          <w:p w14:paraId="019DC5A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1CB56E6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Rob</w:t>
            </w:r>
          </w:p>
        </w:tc>
        <w:tc>
          <w:tcPr>
            <w:tcW w:w="1919" w:type="dxa"/>
          </w:tcPr>
          <w:p w14:paraId="7758C56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69 Iscoed, Stradey, Llanelli, SA15 4DA</w:t>
            </w:r>
          </w:p>
        </w:tc>
        <w:tc>
          <w:tcPr>
            <w:tcW w:w="1977" w:type="dxa"/>
          </w:tcPr>
          <w:p w14:paraId="239AB67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1" w:type="dxa"/>
          </w:tcPr>
          <w:p w14:paraId="01559BA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4C418C5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FE721EB" w14:textId="77777777" w:rsidTr="00DC54C9">
        <w:tc>
          <w:tcPr>
            <w:tcW w:w="1926" w:type="dxa"/>
          </w:tcPr>
          <w:p w14:paraId="07DE5DF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Gregory</w:t>
            </w:r>
          </w:p>
          <w:p w14:paraId="78C6B09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Norma</w:t>
            </w:r>
          </w:p>
        </w:tc>
        <w:tc>
          <w:tcPr>
            <w:tcW w:w="1919" w:type="dxa"/>
          </w:tcPr>
          <w:p w14:paraId="7971094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 Exchange Row, Dafen, Llanelli, SA14 8NW</w:t>
            </w:r>
          </w:p>
        </w:tc>
        <w:tc>
          <w:tcPr>
            <w:tcW w:w="1977" w:type="dxa"/>
          </w:tcPr>
          <w:p w14:paraId="007E288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 / Welsh Conservatives</w:t>
            </w:r>
          </w:p>
        </w:tc>
        <w:tc>
          <w:tcPr>
            <w:tcW w:w="2401" w:type="dxa"/>
          </w:tcPr>
          <w:p w14:paraId="02E5E2B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4837633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4EA5E1D" w14:textId="77777777" w:rsidTr="00DC54C9">
        <w:tc>
          <w:tcPr>
            <w:tcW w:w="1926" w:type="dxa"/>
          </w:tcPr>
          <w:p w14:paraId="310CFE2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Griffiths</w:t>
            </w:r>
          </w:p>
          <w:p w14:paraId="5A7FDAF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Justin Mark</w:t>
            </w:r>
          </w:p>
        </w:tc>
        <w:tc>
          <w:tcPr>
            <w:tcW w:w="1919" w:type="dxa"/>
          </w:tcPr>
          <w:p w14:paraId="76000EA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60 Bryngwyn Bach, Llanelli, SA14 8SF</w:t>
            </w:r>
          </w:p>
        </w:tc>
        <w:tc>
          <w:tcPr>
            <w:tcW w:w="1977" w:type="dxa"/>
          </w:tcPr>
          <w:p w14:paraId="7B3FA74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1" w:type="dxa"/>
          </w:tcPr>
          <w:p w14:paraId="540099F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361F96D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B47BB4C" w14:textId="77777777" w:rsidTr="00DC54C9">
        <w:tc>
          <w:tcPr>
            <w:tcW w:w="1926" w:type="dxa"/>
          </w:tcPr>
          <w:p w14:paraId="5E297E9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Richards</w:t>
            </w:r>
          </w:p>
          <w:p w14:paraId="78EA2AA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Hugh</w:t>
            </w:r>
          </w:p>
        </w:tc>
        <w:tc>
          <w:tcPr>
            <w:tcW w:w="1919" w:type="dxa"/>
          </w:tcPr>
          <w:p w14:paraId="4A73A45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Hengoed Fawr Farm, Felinfoel, Llanelli, SA15 4PB</w:t>
            </w:r>
          </w:p>
        </w:tc>
        <w:tc>
          <w:tcPr>
            <w:tcW w:w="1977" w:type="dxa"/>
          </w:tcPr>
          <w:p w14:paraId="517526C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1" w:type="dxa"/>
          </w:tcPr>
          <w:p w14:paraId="165D737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1A236789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DD3111E" w14:textId="77777777" w:rsidTr="00DC54C9">
        <w:tc>
          <w:tcPr>
            <w:tcW w:w="1926" w:type="dxa"/>
          </w:tcPr>
          <w:p w14:paraId="69E94C3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Thomas</w:t>
            </w:r>
          </w:p>
          <w:p w14:paraId="361DD29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Clem</w:t>
            </w:r>
          </w:p>
        </w:tc>
        <w:tc>
          <w:tcPr>
            <w:tcW w:w="1919" w:type="dxa"/>
          </w:tcPr>
          <w:p w14:paraId="3125BBC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16 Tir Capel, Dafen, Llanelli, SA14 8SW</w:t>
            </w:r>
          </w:p>
        </w:tc>
        <w:tc>
          <w:tcPr>
            <w:tcW w:w="1977" w:type="dxa"/>
          </w:tcPr>
          <w:p w14:paraId="0FA2C7D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Gwlad - The Welsh Independence Party / Gwlad - Plaid Annibyniaeth Cymru</w:t>
            </w:r>
          </w:p>
        </w:tc>
        <w:tc>
          <w:tcPr>
            <w:tcW w:w="2401" w:type="dxa"/>
          </w:tcPr>
          <w:p w14:paraId="72D8920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79675FC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4BD382B" w14:textId="77777777" w:rsidTr="00DC54C9">
        <w:tc>
          <w:tcPr>
            <w:tcW w:w="1926" w:type="dxa"/>
          </w:tcPr>
          <w:p w14:paraId="7544770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Williams</w:t>
            </w:r>
          </w:p>
          <w:p w14:paraId="5E980EA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Alan Cameron</w:t>
            </w:r>
          </w:p>
        </w:tc>
        <w:tc>
          <w:tcPr>
            <w:tcW w:w="1919" w:type="dxa"/>
          </w:tcPr>
          <w:p w14:paraId="0A7804D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32 Tir Capel, Dafen, Llanelli, Carmarthenshire, SA14 8SW</w:t>
            </w:r>
          </w:p>
        </w:tc>
        <w:tc>
          <w:tcPr>
            <w:tcW w:w="1977" w:type="dxa"/>
          </w:tcPr>
          <w:p w14:paraId="395ED84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1" w:type="dxa"/>
          </w:tcPr>
          <w:p w14:paraId="069C787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3BC5F7B9" w14:textId="77777777" w:rsidR="00DC54C9" w:rsidRDefault="00DC54C9">
            <w:pPr>
              <w:rPr>
                <w:sz w:val="16"/>
              </w:rPr>
            </w:pPr>
          </w:p>
        </w:tc>
      </w:tr>
    </w:tbl>
    <w:p w14:paraId="5A2099CB" w14:textId="77777777" w:rsidR="00DC54C9" w:rsidRDefault="00DC54C9"/>
    <w:p w14:paraId="2FB8E83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63B1A6A0" w14:textId="77777777" w:rsidR="00DC54C9" w:rsidRDefault="00DC54C9"/>
    <w:p w14:paraId="315232C0" w14:textId="77777777" w:rsidR="00DC54C9" w:rsidRDefault="00DC54C9">
      <w:r>
        <w:t>Mae’r unigolion nad oes cofnod gyferbyn a’u henwau yng ngholofn 5, wedi’u henwebu’n gyfreithlon, ac yn parhau i fod felly.</w:t>
      </w:r>
    </w:p>
    <w:p w14:paraId="3971B56F" w14:textId="77777777" w:rsidR="00DC54C9" w:rsidRDefault="00DC54C9">
      <w:r>
        <w:br w:type="column"/>
      </w:r>
    </w:p>
    <w:p w14:paraId="5A4A3A51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CAC0AD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F28DD0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DB355C9" w14:textId="77777777" w:rsidR="00DC54C9" w:rsidRDefault="00DC54C9">
      <w:pPr>
        <w:jc w:val="center"/>
        <w:rPr>
          <w:b/>
          <w:bCs/>
          <w:sz w:val="32"/>
        </w:rPr>
      </w:pPr>
    </w:p>
    <w:p w14:paraId="63EF0BD5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4A5E87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4BD4AB6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8C127ED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Elli</w:t>
      </w:r>
      <w:r>
        <w:rPr>
          <w:b/>
          <w:bCs/>
          <w:sz w:val="28"/>
        </w:rPr>
        <w:t xml:space="preserve"> </w:t>
      </w:r>
    </w:p>
    <w:p w14:paraId="652572D5" w14:textId="77777777" w:rsidR="00DC54C9" w:rsidRDefault="00DC54C9">
      <w:pPr>
        <w:pStyle w:val="BodyText"/>
        <w:outlineLvl w:val="9"/>
      </w:pPr>
    </w:p>
    <w:p w14:paraId="68B33702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3E523B91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73C3FC78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Elli</w:t>
      </w:r>
      <w:r>
        <w:t xml:space="preserve"> ar,</w:t>
      </w:r>
      <w:r w:rsidRPr="008D0C88">
        <w:rPr>
          <w:noProof/>
        </w:rPr>
        <w:t>Dydd Iau, 5 Mai 2022</w:t>
      </w:r>
    </w:p>
    <w:p w14:paraId="40B97CC8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26F4E1CB" w14:textId="77777777" w:rsidR="00DC54C9" w:rsidRDefault="00DC54C9">
      <w:pPr>
        <w:jc w:val="center"/>
        <w:rPr>
          <w:b/>
          <w:bCs/>
          <w:sz w:val="32"/>
        </w:rPr>
      </w:pPr>
    </w:p>
    <w:p w14:paraId="1B86FA1F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243634C8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4E939500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EC8119F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Elli</w:t>
      </w:r>
      <w:r>
        <w:rPr>
          <w:b/>
          <w:bCs/>
          <w:sz w:val="28"/>
        </w:rPr>
        <w:t xml:space="preserve"> </w:t>
      </w:r>
    </w:p>
    <w:p w14:paraId="2C58B477" w14:textId="77777777" w:rsidR="00DC54C9" w:rsidRDefault="00DC54C9">
      <w:pPr>
        <w:pStyle w:val="BodyText"/>
      </w:pPr>
    </w:p>
    <w:p w14:paraId="620FF971" w14:textId="77777777" w:rsidR="00DC54C9" w:rsidRDefault="00DC54C9">
      <w:pPr>
        <w:pStyle w:val="BodyText"/>
      </w:pPr>
      <w:r>
        <w:t>STATEMENT AS TO PERSONS NOMINATED</w:t>
      </w:r>
    </w:p>
    <w:p w14:paraId="19E15771" w14:textId="77777777" w:rsidR="00DC54C9" w:rsidRDefault="00DC54C9"/>
    <w:p w14:paraId="74E45966" w14:textId="77777777" w:rsidR="00DC54C9" w:rsidRDefault="00DC54C9">
      <w:pPr>
        <w:sectPr w:rsidR="00DC54C9" w:rsidSect="00DC54C9">
          <w:headerReference w:type="even" r:id="rId82"/>
          <w:headerReference w:type="default" r:id="rId83"/>
          <w:footerReference w:type="even" r:id="rId84"/>
          <w:footerReference w:type="default" r:id="rId85"/>
          <w:headerReference w:type="first" r:id="rId86"/>
          <w:footerReference w:type="first" r:id="rId8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Elli</w:t>
      </w:r>
      <w:r>
        <w:t xml:space="preserve"> </w:t>
      </w:r>
    </w:p>
    <w:p w14:paraId="7746859A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4"/>
        <w:gridCol w:w="2084"/>
        <w:gridCol w:w="1488"/>
        <w:gridCol w:w="2430"/>
        <w:gridCol w:w="2654"/>
      </w:tblGrid>
      <w:tr w:rsidR="00DC54C9" w14:paraId="74125279" w14:textId="77777777" w:rsidTr="00DC54C9">
        <w:trPr>
          <w:cantSplit/>
        </w:trPr>
        <w:tc>
          <w:tcPr>
            <w:tcW w:w="8091" w:type="dxa"/>
            <w:gridSpan w:val="4"/>
          </w:tcPr>
          <w:p w14:paraId="67806658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45" w:type="dxa"/>
            <w:vMerge w:val="restart"/>
          </w:tcPr>
          <w:p w14:paraId="43E3327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E1483D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CD8F743" w14:textId="77777777" w:rsidTr="00DC54C9">
        <w:trPr>
          <w:cantSplit/>
        </w:trPr>
        <w:tc>
          <w:tcPr>
            <w:tcW w:w="2013" w:type="dxa"/>
          </w:tcPr>
          <w:p w14:paraId="7DF2F2E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C5D6700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645582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D545C7D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2084" w:type="dxa"/>
          </w:tcPr>
          <w:p w14:paraId="686CEC58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5B3CA01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499" w:type="dxa"/>
          </w:tcPr>
          <w:p w14:paraId="4D5960A1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8DCD946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4B885BFF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493E325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95" w:type="dxa"/>
          </w:tcPr>
          <w:p w14:paraId="721EBC6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02E921D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35A81C28" w14:textId="77777777" w:rsidR="00DC54C9" w:rsidRDefault="00DC54C9" w:rsidP="00C8009C"/>
        </w:tc>
        <w:tc>
          <w:tcPr>
            <w:tcW w:w="2745" w:type="dxa"/>
            <w:vMerge/>
          </w:tcPr>
          <w:p w14:paraId="0D4CF829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4A0B5B20" w14:textId="77777777" w:rsidTr="00DC54C9">
        <w:tc>
          <w:tcPr>
            <w:tcW w:w="2013" w:type="dxa"/>
          </w:tcPr>
          <w:p w14:paraId="0A92B24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Griffiths</w:t>
            </w:r>
          </w:p>
          <w:p w14:paraId="38CE786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Christopher</w:t>
            </w:r>
          </w:p>
        </w:tc>
        <w:tc>
          <w:tcPr>
            <w:tcW w:w="2084" w:type="dxa"/>
          </w:tcPr>
          <w:p w14:paraId="63EDF81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Carmarthenshire/Cyfeiriad yn Sir Gaerfyrddin)</w:t>
            </w:r>
          </w:p>
        </w:tc>
        <w:tc>
          <w:tcPr>
            <w:tcW w:w="1499" w:type="dxa"/>
          </w:tcPr>
          <w:p w14:paraId="3B542B3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495" w:type="dxa"/>
          </w:tcPr>
          <w:p w14:paraId="270A4C5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511FBFB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DAA99DC" w14:textId="77777777" w:rsidTr="00DC54C9">
        <w:tc>
          <w:tcPr>
            <w:tcW w:w="2013" w:type="dxa"/>
          </w:tcPr>
          <w:p w14:paraId="30B3AD9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Jenkins</w:t>
            </w:r>
          </w:p>
          <w:p w14:paraId="781696C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John Paul</w:t>
            </w:r>
          </w:p>
        </w:tc>
        <w:tc>
          <w:tcPr>
            <w:tcW w:w="2084" w:type="dxa"/>
          </w:tcPr>
          <w:p w14:paraId="15A40B5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22 Brettenham Street, Llanelli, SA15 3ED</w:t>
            </w:r>
          </w:p>
        </w:tc>
        <w:tc>
          <w:tcPr>
            <w:tcW w:w="1499" w:type="dxa"/>
          </w:tcPr>
          <w:p w14:paraId="5154E75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95" w:type="dxa"/>
          </w:tcPr>
          <w:p w14:paraId="413BFEC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35A9C9A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A1600FA" w14:textId="77777777" w:rsidTr="00DC54C9">
        <w:tc>
          <w:tcPr>
            <w:tcW w:w="2013" w:type="dxa"/>
          </w:tcPr>
          <w:p w14:paraId="24DD669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5CB658C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Jane</w:t>
            </w:r>
          </w:p>
        </w:tc>
        <w:tc>
          <w:tcPr>
            <w:tcW w:w="2084" w:type="dxa"/>
          </w:tcPr>
          <w:p w14:paraId="5A785F3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64 Pembrey Road, Llanelli, Carmarthenshire, SA15 3BP</w:t>
            </w:r>
          </w:p>
        </w:tc>
        <w:tc>
          <w:tcPr>
            <w:tcW w:w="1499" w:type="dxa"/>
          </w:tcPr>
          <w:p w14:paraId="56E8F50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95" w:type="dxa"/>
          </w:tcPr>
          <w:p w14:paraId="420BFA2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6088C5B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D053C30" w14:textId="77777777" w:rsidTr="00DC54C9">
        <w:tc>
          <w:tcPr>
            <w:tcW w:w="2013" w:type="dxa"/>
          </w:tcPr>
          <w:p w14:paraId="39306E8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Pearce</w:t>
            </w:r>
          </w:p>
          <w:p w14:paraId="120E219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Nick</w:t>
            </w:r>
          </w:p>
        </w:tc>
        <w:tc>
          <w:tcPr>
            <w:tcW w:w="2084" w:type="dxa"/>
          </w:tcPr>
          <w:p w14:paraId="432C70A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81 New Road, Llanelli, SA15 3DS</w:t>
            </w:r>
          </w:p>
        </w:tc>
        <w:tc>
          <w:tcPr>
            <w:tcW w:w="1499" w:type="dxa"/>
          </w:tcPr>
          <w:p w14:paraId="1AEBAB9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95" w:type="dxa"/>
          </w:tcPr>
          <w:p w14:paraId="5E22744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6AD4B3D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B8B4294" w14:textId="77777777" w:rsidTr="00DC54C9">
        <w:tc>
          <w:tcPr>
            <w:tcW w:w="2013" w:type="dxa"/>
          </w:tcPr>
          <w:p w14:paraId="4CE2F70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Snaith</w:t>
            </w:r>
          </w:p>
          <w:p w14:paraId="3A2C59B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Robert William</w:t>
            </w:r>
          </w:p>
        </w:tc>
        <w:tc>
          <w:tcPr>
            <w:tcW w:w="2084" w:type="dxa"/>
          </w:tcPr>
          <w:p w14:paraId="527A402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33 Greenway Street, Llanelli, SA15 3BS</w:t>
            </w:r>
          </w:p>
        </w:tc>
        <w:tc>
          <w:tcPr>
            <w:tcW w:w="1499" w:type="dxa"/>
          </w:tcPr>
          <w:p w14:paraId="36FB27D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95" w:type="dxa"/>
          </w:tcPr>
          <w:p w14:paraId="5C34A55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6AB70D6F" w14:textId="77777777" w:rsidR="00DC54C9" w:rsidRDefault="00DC54C9">
            <w:pPr>
              <w:rPr>
                <w:sz w:val="16"/>
              </w:rPr>
            </w:pPr>
          </w:p>
        </w:tc>
      </w:tr>
    </w:tbl>
    <w:p w14:paraId="7885E6C7" w14:textId="77777777" w:rsidR="00DC54C9" w:rsidRDefault="00DC54C9"/>
    <w:p w14:paraId="43F3574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696829B7" w14:textId="77777777" w:rsidR="00DC54C9" w:rsidRDefault="00DC54C9"/>
    <w:p w14:paraId="5C153309" w14:textId="77777777" w:rsidR="00DC54C9" w:rsidRDefault="00DC54C9">
      <w:r>
        <w:t>Mae’r unigolion nad oes cofnod gyferbyn a’u henwau yng ngholofn 5, wedi’u henwebu’n gyfreithlon, ac yn parhau i fod felly.</w:t>
      </w:r>
    </w:p>
    <w:p w14:paraId="3453CD24" w14:textId="77777777" w:rsidR="00DC54C9" w:rsidRDefault="00DC54C9">
      <w:r>
        <w:br w:type="column"/>
      </w:r>
    </w:p>
    <w:p w14:paraId="0DF1B50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0CB9691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400151A6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0DA63349" w14:textId="77777777" w:rsidR="00DC54C9" w:rsidRDefault="00DC54C9">
      <w:pPr>
        <w:jc w:val="center"/>
        <w:rPr>
          <w:b/>
          <w:bCs/>
          <w:sz w:val="32"/>
        </w:rPr>
      </w:pPr>
    </w:p>
    <w:p w14:paraId="3C0A332A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E599C3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7ECAA82B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FA270D5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Y Garnant</w:t>
      </w:r>
      <w:r>
        <w:rPr>
          <w:b/>
          <w:bCs/>
          <w:sz w:val="28"/>
        </w:rPr>
        <w:t xml:space="preserve"> </w:t>
      </w:r>
    </w:p>
    <w:p w14:paraId="55CF74EB" w14:textId="77777777" w:rsidR="00DC54C9" w:rsidRDefault="00DC54C9">
      <w:pPr>
        <w:pStyle w:val="BodyText"/>
        <w:outlineLvl w:val="9"/>
      </w:pPr>
    </w:p>
    <w:p w14:paraId="12C53789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32F04648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46C504E2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Y Garnant</w:t>
      </w:r>
      <w:r>
        <w:t xml:space="preserve"> ar,</w:t>
      </w:r>
      <w:r w:rsidRPr="008D0C88">
        <w:rPr>
          <w:noProof/>
        </w:rPr>
        <w:t>Dydd Iau, 5 Mai 2022</w:t>
      </w:r>
    </w:p>
    <w:p w14:paraId="0F592BF2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6AF78E38" w14:textId="77777777" w:rsidR="00DC54C9" w:rsidRDefault="00DC54C9">
      <w:pPr>
        <w:jc w:val="center"/>
        <w:rPr>
          <w:b/>
          <w:bCs/>
          <w:sz w:val="32"/>
        </w:rPr>
      </w:pPr>
    </w:p>
    <w:p w14:paraId="3617FA19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50E25F6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7720553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C430903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Garnant</w:t>
      </w:r>
      <w:r>
        <w:rPr>
          <w:b/>
          <w:bCs/>
          <w:sz w:val="28"/>
        </w:rPr>
        <w:t xml:space="preserve"> </w:t>
      </w:r>
    </w:p>
    <w:p w14:paraId="02BD72FD" w14:textId="77777777" w:rsidR="00DC54C9" w:rsidRDefault="00DC54C9">
      <w:pPr>
        <w:pStyle w:val="BodyText"/>
      </w:pPr>
    </w:p>
    <w:p w14:paraId="38F0FE8C" w14:textId="77777777" w:rsidR="00DC54C9" w:rsidRDefault="00DC54C9">
      <w:pPr>
        <w:pStyle w:val="BodyText"/>
      </w:pPr>
      <w:r>
        <w:t>STATEMENT AS TO PERSONS NOMINATED</w:t>
      </w:r>
    </w:p>
    <w:p w14:paraId="106201E7" w14:textId="77777777" w:rsidR="00DC54C9" w:rsidRDefault="00DC54C9"/>
    <w:p w14:paraId="1AEFB883" w14:textId="77777777" w:rsidR="00DC54C9" w:rsidRDefault="00DC54C9">
      <w:pPr>
        <w:sectPr w:rsidR="00DC54C9" w:rsidSect="00DC54C9">
          <w:headerReference w:type="even" r:id="rId88"/>
          <w:headerReference w:type="default" r:id="rId89"/>
          <w:footerReference w:type="even" r:id="rId90"/>
          <w:footerReference w:type="default" r:id="rId91"/>
          <w:headerReference w:type="first" r:id="rId92"/>
          <w:footerReference w:type="first" r:id="rId9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Garnant</w:t>
      </w:r>
      <w:r>
        <w:t xml:space="preserve"> </w:t>
      </w:r>
    </w:p>
    <w:p w14:paraId="798638E7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2CE5DCE1" w14:textId="77777777">
        <w:trPr>
          <w:cantSplit/>
        </w:trPr>
        <w:tc>
          <w:tcPr>
            <w:tcW w:w="8048" w:type="dxa"/>
            <w:gridSpan w:val="4"/>
          </w:tcPr>
          <w:p w14:paraId="2D41E26A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5397D6F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31DE4F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64236654" w14:textId="77777777">
        <w:trPr>
          <w:cantSplit/>
        </w:trPr>
        <w:tc>
          <w:tcPr>
            <w:tcW w:w="2040" w:type="dxa"/>
          </w:tcPr>
          <w:p w14:paraId="095774F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7B2EEE4F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27950F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132344AF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4B0EAF36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D6488F5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64E6C66A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0456BF2E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0EF1060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4F81FF5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492E2FB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0BE910F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73BAD65" w14:textId="77777777" w:rsidR="00DC54C9" w:rsidRDefault="00DC54C9" w:rsidP="00C8009C"/>
        </w:tc>
        <w:tc>
          <w:tcPr>
            <w:tcW w:w="2788" w:type="dxa"/>
            <w:vMerge/>
          </w:tcPr>
          <w:p w14:paraId="1777A5E1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A0FE789" w14:textId="77777777">
        <w:tc>
          <w:tcPr>
            <w:tcW w:w="2040" w:type="dxa"/>
          </w:tcPr>
          <w:p w14:paraId="3D198A3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Lewis</w:t>
            </w:r>
          </w:p>
          <w:p w14:paraId="17D766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Ffion</w:t>
            </w:r>
          </w:p>
        </w:tc>
        <w:tc>
          <w:tcPr>
            <w:tcW w:w="1978" w:type="dxa"/>
          </w:tcPr>
          <w:p w14:paraId="3D7C4C0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23 Stepney Road, Garnant, Ammanford, Carmarthenshire, SA18 1NN</w:t>
            </w:r>
          </w:p>
        </w:tc>
        <w:tc>
          <w:tcPr>
            <w:tcW w:w="1504" w:type="dxa"/>
          </w:tcPr>
          <w:p w14:paraId="647E4B6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C20004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2B80E7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7032453" w14:textId="77777777">
        <w:tc>
          <w:tcPr>
            <w:tcW w:w="2040" w:type="dxa"/>
          </w:tcPr>
          <w:p w14:paraId="4F3259B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Madge</w:t>
            </w:r>
          </w:p>
          <w:p w14:paraId="59A8D7D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Kevin</w:t>
            </w:r>
          </w:p>
        </w:tc>
        <w:tc>
          <w:tcPr>
            <w:tcW w:w="1978" w:type="dxa"/>
          </w:tcPr>
          <w:p w14:paraId="3D6E01F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19 Highfield Road, Twyn, Garnant, Ammanford, Carmarthenshire, SA18 1JL</w:t>
            </w:r>
          </w:p>
        </w:tc>
        <w:tc>
          <w:tcPr>
            <w:tcW w:w="1504" w:type="dxa"/>
          </w:tcPr>
          <w:p w14:paraId="404E41E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1543780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860DCCA" w14:textId="77777777" w:rsidR="00DC54C9" w:rsidRDefault="00DC54C9">
            <w:pPr>
              <w:rPr>
                <w:sz w:val="16"/>
              </w:rPr>
            </w:pPr>
          </w:p>
        </w:tc>
      </w:tr>
    </w:tbl>
    <w:p w14:paraId="6E95500D" w14:textId="77777777" w:rsidR="00DC54C9" w:rsidRDefault="00DC54C9"/>
    <w:p w14:paraId="712D02FF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66D8EFA3" w14:textId="77777777" w:rsidR="00DC54C9" w:rsidRDefault="00DC54C9"/>
    <w:p w14:paraId="2B6E3BEC" w14:textId="77777777" w:rsidR="00DC54C9" w:rsidRDefault="00DC54C9">
      <w:r>
        <w:t>Mae’r unigolion nad oes cofnod gyferbyn a’u henwau yng ngholofn 5, wedi’u henwebu’n gyfreithlon, ac yn parhau i fod felly.</w:t>
      </w:r>
    </w:p>
    <w:p w14:paraId="3EFDA24E" w14:textId="77777777" w:rsidR="00DC54C9" w:rsidRDefault="00DC54C9">
      <w:r>
        <w:br w:type="column"/>
      </w:r>
    </w:p>
    <w:p w14:paraId="23484E7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7F6498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E6F78EA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057E7DAE" w14:textId="77777777" w:rsidR="00DC54C9" w:rsidRDefault="00DC54C9">
      <w:pPr>
        <w:jc w:val="center"/>
        <w:rPr>
          <w:b/>
          <w:bCs/>
          <w:sz w:val="32"/>
        </w:rPr>
      </w:pPr>
    </w:p>
    <w:p w14:paraId="60A8396D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30AFF3CC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6928B3D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9886465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Glanaman</w:t>
      </w:r>
      <w:r>
        <w:rPr>
          <w:b/>
          <w:bCs/>
          <w:sz w:val="28"/>
        </w:rPr>
        <w:t xml:space="preserve"> </w:t>
      </w:r>
    </w:p>
    <w:p w14:paraId="60806B5A" w14:textId="77777777" w:rsidR="00DC54C9" w:rsidRDefault="00DC54C9">
      <w:pPr>
        <w:pStyle w:val="BodyText"/>
        <w:outlineLvl w:val="9"/>
      </w:pPr>
    </w:p>
    <w:p w14:paraId="39A354C8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49F84483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46936D9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Glanaman</w:t>
      </w:r>
      <w:r>
        <w:t xml:space="preserve"> ar,</w:t>
      </w:r>
      <w:r w:rsidRPr="008D0C88">
        <w:rPr>
          <w:noProof/>
        </w:rPr>
        <w:t>Dydd Iau, 5 Mai 2022</w:t>
      </w:r>
    </w:p>
    <w:p w14:paraId="6369F3D4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2BBF36A" w14:textId="77777777" w:rsidR="00DC54C9" w:rsidRDefault="00DC54C9">
      <w:pPr>
        <w:jc w:val="center"/>
        <w:rPr>
          <w:b/>
          <w:bCs/>
          <w:sz w:val="32"/>
        </w:rPr>
      </w:pPr>
    </w:p>
    <w:p w14:paraId="2F761CD3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613C931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BE46572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414C32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Glanamman</w:t>
      </w:r>
      <w:r>
        <w:rPr>
          <w:b/>
          <w:bCs/>
          <w:sz w:val="28"/>
        </w:rPr>
        <w:t xml:space="preserve"> </w:t>
      </w:r>
    </w:p>
    <w:p w14:paraId="1B903319" w14:textId="77777777" w:rsidR="00DC54C9" w:rsidRDefault="00DC54C9">
      <w:pPr>
        <w:pStyle w:val="BodyText"/>
      </w:pPr>
    </w:p>
    <w:p w14:paraId="0604FDD5" w14:textId="77777777" w:rsidR="00DC54C9" w:rsidRDefault="00DC54C9">
      <w:pPr>
        <w:pStyle w:val="BodyText"/>
      </w:pPr>
      <w:r>
        <w:t>STATEMENT AS TO PERSONS NOMINATED</w:t>
      </w:r>
    </w:p>
    <w:p w14:paraId="088A8D41" w14:textId="77777777" w:rsidR="00DC54C9" w:rsidRDefault="00DC54C9"/>
    <w:p w14:paraId="4659A4EB" w14:textId="77777777" w:rsidR="00DC54C9" w:rsidRDefault="00DC54C9">
      <w:pPr>
        <w:sectPr w:rsidR="00DC54C9" w:rsidSect="00DC54C9">
          <w:headerReference w:type="even" r:id="rId94"/>
          <w:headerReference w:type="default" r:id="rId95"/>
          <w:footerReference w:type="even" r:id="rId96"/>
          <w:footerReference w:type="default" r:id="rId97"/>
          <w:headerReference w:type="first" r:id="rId98"/>
          <w:footerReference w:type="first" r:id="rId9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Glanamman</w:t>
      </w:r>
      <w:r>
        <w:t xml:space="preserve"> </w:t>
      </w:r>
    </w:p>
    <w:p w14:paraId="7818AEF3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465947C1" w14:textId="77777777">
        <w:trPr>
          <w:cantSplit/>
        </w:trPr>
        <w:tc>
          <w:tcPr>
            <w:tcW w:w="8048" w:type="dxa"/>
            <w:gridSpan w:val="4"/>
          </w:tcPr>
          <w:p w14:paraId="65FC897A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2432E80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4FFD600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0CE5DA60" w14:textId="77777777">
        <w:trPr>
          <w:cantSplit/>
        </w:trPr>
        <w:tc>
          <w:tcPr>
            <w:tcW w:w="2040" w:type="dxa"/>
          </w:tcPr>
          <w:p w14:paraId="6A2289D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4A0E9E9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2DE734D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19E2ED1B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31AEE5D9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1DB482C9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310A2167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CB031B9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3E708716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7DFB1AA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253A535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499BB5A0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5939B7B" w14:textId="77777777" w:rsidR="00DC54C9" w:rsidRDefault="00DC54C9" w:rsidP="00C8009C"/>
        </w:tc>
        <w:tc>
          <w:tcPr>
            <w:tcW w:w="2788" w:type="dxa"/>
            <w:vMerge/>
          </w:tcPr>
          <w:p w14:paraId="3AC0AE27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57D883F8" w14:textId="77777777">
        <w:tc>
          <w:tcPr>
            <w:tcW w:w="2040" w:type="dxa"/>
          </w:tcPr>
          <w:p w14:paraId="68F73DE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Jenkins</w:t>
            </w:r>
          </w:p>
          <w:p w14:paraId="700FE85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David</w:t>
            </w:r>
          </w:p>
        </w:tc>
        <w:tc>
          <w:tcPr>
            <w:tcW w:w="1978" w:type="dxa"/>
          </w:tcPr>
          <w:p w14:paraId="2D514EB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12 High Street, Glanaman, Ammanford, Carmarthenshire, SA18 1DX</w:t>
            </w:r>
          </w:p>
        </w:tc>
        <w:tc>
          <w:tcPr>
            <w:tcW w:w="1504" w:type="dxa"/>
          </w:tcPr>
          <w:p w14:paraId="2346695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F4365A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79E881D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E55CF7A" w14:textId="77777777">
        <w:tc>
          <w:tcPr>
            <w:tcW w:w="2040" w:type="dxa"/>
          </w:tcPr>
          <w:p w14:paraId="284BAD3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Rees</w:t>
            </w:r>
          </w:p>
          <w:p w14:paraId="7A40F4F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Emyr</w:t>
            </w:r>
          </w:p>
        </w:tc>
        <w:tc>
          <w:tcPr>
            <w:tcW w:w="1978" w:type="dxa"/>
          </w:tcPr>
          <w:p w14:paraId="290192D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16 Glynmoch Cottages, Glynderi, Glanamman, Carmarthenshire, SA18 2JG</w:t>
            </w:r>
          </w:p>
        </w:tc>
        <w:tc>
          <w:tcPr>
            <w:tcW w:w="1504" w:type="dxa"/>
          </w:tcPr>
          <w:p w14:paraId="3C6B6BD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00141AB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E521755" w14:textId="77777777" w:rsidR="00DC54C9" w:rsidRDefault="00DC54C9">
            <w:pPr>
              <w:rPr>
                <w:sz w:val="16"/>
              </w:rPr>
            </w:pPr>
          </w:p>
        </w:tc>
      </w:tr>
    </w:tbl>
    <w:p w14:paraId="4D055A41" w14:textId="77777777" w:rsidR="00DC54C9" w:rsidRDefault="00DC54C9"/>
    <w:p w14:paraId="61644EC5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602ECFA1" w14:textId="77777777" w:rsidR="00DC54C9" w:rsidRDefault="00DC54C9"/>
    <w:p w14:paraId="7EE03B2F" w14:textId="77777777" w:rsidR="00DC54C9" w:rsidRDefault="00DC54C9">
      <w:r>
        <w:t>Mae’r unigolion nad oes cofnod gyferbyn a’u henwau yng ngholofn 5, wedi’u henwebu’n gyfreithlon, ac yn parhau i fod felly.</w:t>
      </w:r>
    </w:p>
    <w:p w14:paraId="7B4B8942" w14:textId="77777777" w:rsidR="00DC54C9" w:rsidRDefault="00DC54C9">
      <w:r>
        <w:br w:type="column"/>
      </w:r>
    </w:p>
    <w:p w14:paraId="1BDDADAD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25C93B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549B094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AC0AF8E" w14:textId="77777777" w:rsidR="00DC54C9" w:rsidRDefault="00DC54C9">
      <w:pPr>
        <w:jc w:val="center"/>
        <w:rPr>
          <w:b/>
          <w:bCs/>
          <w:sz w:val="32"/>
        </w:rPr>
      </w:pPr>
    </w:p>
    <w:p w14:paraId="2D1BB999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BABE259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2C1739EA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21587B9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Glan-y-mor</w:t>
      </w:r>
      <w:r>
        <w:rPr>
          <w:b/>
          <w:bCs/>
          <w:sz w:val="28"/>
        </w:rPr>
        <w:t xml:space="preserve"> </w:t>
      </w:r>
    </w:p>
    <w:p w14:paraId="5F048325" w14:textId="77777777" w:rsidR="00DC54C9" w:rsidRDefault="00DC54C9">
      <w:pPr>
        <w:pStyle w:val="BodyText"/>
        <w:outlineLvl w:val="9"/>
      </w:pPr>
    </w:p>
    <w:p w14:paraId="4B281275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B59018C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009D390C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Glan-y-mor</w:t>
      </w:r>
      <w:r>
        <w:t xml:space="preserve"> ar,</w:t>
      </w:r>
      <w:r w:rsidRPr="008D0C88">
        <w:rPr>
          <w:noProof/>
        </w:rPr>
        <w:t>Dydd Iau, 5 Mai 2022</w:t>
      </w:r>
    </w:p>
    <w:p w14:paraId="2AA22507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297342B4" w14:textId="77777777" w:rsidR="00DC54C9" w:rsidRDefault="00DC54C9">
      <w:pPr>
        <w:jc w:val="center"/>
        <w:rPr>
          <w:b/>
          <w:bCs/>
          <w:sz w:val="32"/>
        </w:rPr>
      </w:pPr>
    </w:p>
    <w:p w14:paraId="45D2CB78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2D49525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706A86CD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1C268E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Glanymor</w:t>
      </w:r>
      <w:r>
        <w:rPr>
          <w:b/>
          <w:bCs/>
          <w:sz w:val="28"/>
        </w:rPr>
        <w:t xml:space="preserve"> </w:t>
      </w:r>
    </w:p>
    <w:p w14:paraId="5A4008B7" w14:textId="77777777" w:rsidR="00DC54C9" w:rsidRDefault="00DC54C9">
      <w:pPr>
        <w:pStyle w:val="BodyText"/>
      </w:pPr>
    </w:p>
    <w:p w14:paraId="659B2C4B" w14:textId="77777777" w:rsidR="00DC54C9" w:rsidRDefault="00DC54C9">
      <w:pPr>
        <w:pStyle w:val="BodyText"/>
      </w:pPr>
      <w:r>
        <w:t>STATEMENT AS TO PERSONS NOMINATED</w:t>
      </w:r>
    </w:p>
    <w:p w14:paraId="0CFF34F5" w14:textId="77777777" w:rsidR="00DC54C9" w:rsidRDefault="00DC54C9"/>
    <w:p w14:paraId="359F4A36" w14:textId="77777777" w:rsidR="00DC54C9" w:rsidRDefault="00DC54C9">
      <w:pPr>
        <w:sectPr w:rsidR="00DC54C9" w:rsidSect="00DC54C9">
          <w:headerReference w:type="even" r:id="rId100"/>
          <w:headerReference w:type="default" r:id="rId101"/>
          <w:footerReference w:type="even" r:id="rId102"/>
          <w:footerReference w:type="default" r:id="rId103"/>
          <w:headerReference w:type="first" r:id="rId104"/>
          <w:footerReference w:type="first" r:id="rId10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Glanymor</w:t>
      </w:r>
      <w:r>
        <w:t xml:space="preserve"> </w:t>
      </w:r>
    </w:p>
    <w:p w14:paraId="3AEEBDBA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7351EB14" w14:textId="77777777">
        <w:trPr>
          <w:cantSplit/>
        </w:trPr>
        <w:tc>
          <w:tcPr>
            <w:tcW w:w="8048" w:type="dxa"/>
            <w:gridSpan w:val="4"/>
          </w:tcPr>
          <w:p w14:paraId="73F166AD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0EFD007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1B06EA2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1C31F809" w14:textId="77777777">
        <w:trPr>
          <w:cantSplit/>
        </w:trPr>
        <w:tc>
          <w:tcPr>
            <w:tcW w:w="2040" w:type="dxa"/>
          </w:tcPr>
          <w:p w14:paraId="28B4435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2688622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92A748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4CC5D46F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5C737B4B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554DC55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23984CF6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24CD2F3E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6E9A280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2AFD76F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58C9E262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3FE9EB8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6A1BDFDE" w14:textId="77777777" w:rsidR="00DC54C9" w:rsidRDefault="00DC54C9" w:rsidP="00C8009C"/>
        </w:tc>
        <w:tc>
          <w:tcPr>
            <w:tcW w:w="2788" w:type="dxa"/>
            <w:vMerge/>
          </w:tcPr>
          <w:p w14:paraId="4A683E7C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1FF419B1" w14:textId="77777777">
        <w:tc>
          <w:tcPr>
            <w:tcW w:w="2040" w:type="dxa"/>
          </w:tcPr>
          <w:p w14:paraId="440534B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Carter</w:t>
            </w:r>
          </w:p>
          <w:p w14:paraId="16C3C98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Amanda</w:t>
            </w:r>
          </w:p>
        </w:tc>
        <w:tc>
          <w:tcPr>
            <w:tcW w:w="1978" w:type="dxa"/>
          </w:tcPr>
          <w:p w14:paraId="7016848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50 Caroline Street, Llanelli, Carmarthenshire, SA15 2PB</w:t>
            </w:r>
          </w:p>
        </w:tc>
        <w:tc>
          <w:tcPr>
            <w:tcW w:w="1504" w:type="dxa"/>
          </w:tcPr>
          <w:p w14:paraId="2AE7E68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1D83594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305C8C5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4CF898B" w14:textId="77777777">
        <w:tc>
          <w:tcPr>
            <w:tcW w:w="2040" w:type="dxa"/>
          </w:tcPr>
          <w:p w14:paraId="728A52E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Fenris</w:t>
            </w:r>
          </w:p>
          <w:p w14:paraId="3F9B12D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Lillith</w:t>
            </w:r>
          </w:p>
        </w:tc>
        <w:tc>
          <w:tcPr>
            <w:tcW w:w="1978" w:type="dxa"/>
          </w:tcPr>
          <w:p w14:paraId="3B2F122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22 Granby Close, Llanelli, Carmarthenshire, SA15 2ED</w:t>
            </w:r>
          </w:p>
        </w:tc>
        <w:tc>
          <w:tcPr>
            <w:tcW w:w="1504" w:type="dxa"/>
          </w:tcPr>
          <w:p w14:paraId="17D9588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08255F5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CC7B74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2CA2E29" w14:textId="77777777">
        <w:tc>
          <w:tcPr>
            <w:tcW w:w="2040" w:type="dxa"/>
          </w:tcPr>
          <w:p w14:paraId="18DC766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Griffiths</w:t>
            </w:r>
          </w:p>
          <w:p w14:paraId="5CB7569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Jordan Phillip</w:t>
            </w:r>
          </w:p>
        </w:tc>
        <w:tc>
          <w:tcPr>
            <w:tcW w:w="1978" w:type="dxa"/>
          </w:tcPr>
          <w:p w14:paraId="00828EE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2BB1849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438900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8FAA64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E0EB115" w14:textId="77777777">
        <w:tc>
          <w:tcPr>
            <w:tcW w:w="2040" w:type="dxa"/>
          </w:tcPr>
          <w:p w14:paraId="0159CD7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Hunt</w:t>
            </w:r>
          </w:p>
          <w:p w14:paraId="6D2BF74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Julian</w:t>
            </w:r>
          </w:p>
        </w:tc>
        <w:tc>
          <w:tcPr>
            <w:tcW w:w="1978" w:type="dxa"/>
          </w:tcPr>
          <w:p w14:paraId="4ABAC06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28 Ffordd Y Meillion, Llanelli, SA15 2EX</w:t>
            </w:r>
          </w:p>
        </w:tc>
        <w:tc>
          <w:tcPr>
            <w:tcW w:w="1504" w:type="dxa"/>
          </w:tcPr>
          <w:p w14:paraId="797411C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74DBABE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A5EB33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F220C88" w14:textId="77777777">
        <w:tc>
          <w:tcPr>
            <w:tcW w:w="2040" w:type="dxa"/>
          </w:tcPr>
          <w:p w14:paraId="64AC338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Rees</w:t>
            </w:r>
          </w:p>
          <w:p w14:paraId="3D41345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Sean Lucas</w:t>
            </w:r>
          </w:p>
        </w:tc>
        <w:tc>
          <w:tcPr>
            <w:tcW w:w="1978" w:type="dxa"/>
          </w:tcPr>
          <w:p w14:paraId="0981718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24 Florence Street, Llanelli, SA15 2HU</w:t>
            </w:r>
          </w:p>
        </w:tc>
        <w:tc>
          <w:tcPr>
            <w:tcW w:w="1504" w:type="dxa"/>
          </w:tcPr>
          <w:p w14:paraId="45EC266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 / Annibynnol</w:t>
            </w:r>
          </w:p>
        </w:tc>
        <w:tc>
          <w:tcPr>
            <w:tcW w:w="2526" w:type="dxa"/>
          </w:tcPr>
          <w:p w14:paraId="0F8ADEC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D91D84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91CE5EB" w14:textId="77777777">
        <w:tc>
          <w:tcPr>
            <w:tcW w:w="2040" w:type="dxa"/>
          </w:tcPr>
          <w:p w14:paraId="18478BD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Roberts</w:t>
            </w:r>
          </w:p>
          <w:p w14:paraId="0BCD313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Louvain (Midwife)</w:t>
            </w:r>
          </w:p>
        </w:tc>
        <w:tc>
          <w:tcPr>
            <w:tcW w:w="1978" w:type="dxa"/>
          </w:tcPr>
          <w:p w14:paraId="59E5F0F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24 George Street, Llanelli, SA15 2NB</w:t>
            </w:r>
          </w:p>
        </w:tc>
        <w:tc>
          <w:tcPr>
            <w:tcW w:w="1504" w:type="dxa"/>
          </w:tcPr>
          <w:p w14:paraId="6559C90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4081420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9CF848D" w14:textId="77777777" w:rsidR="00DC54C9" w:rsidRDefault="00DC54C9">
            <w:pPr>
              <w:rPr>
                <w:sz w:val="16"/>
              </w:rPr>
            </w:pPr>
          </w:p>
        </w:tc>
      </w:tr>
    </w:tbl>
    <w:p w14:paraId="14AD5A44" w14:textId="77777777" w:rsidR="00DC54C9" w:rsidRDefault="00DC54C9"/>
    <w:p w14:paraId="596C99C6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6542E2D" w14:textId="77777777" w:rsidR="00DC54C9" w:rsidRDefault="00DC54C9"/>
    <w:p w14:paraId="567C47BE" w14:textId="77777777" w:rsidR="00DC54C9" w:rsidRDefault="00DC54C9">
      <w:r>
        <w:t>Mae’r unigolion nad oes cofnod gyferbyn a’u henwau yng ngholofn 5, wedi’u henwebu’n gyfreithlon, ac yn parhau i fod felly.</w:t>
      </w:r>
    </w:p>
    <w:p w14:paraId="78D9243A" w14:textId="77777777" w:rsidR="00DC54C9" w:rsidRDefault="00DC54C9">
      <w:r>
        <w:br w:type="column"/>
      </w:r>
    </w:p>
    <w:p w14:paraId="3D4FCDF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399D512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33FFA05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8678761" w14:textId="77777777" w:rsidR="00DC54C9" w:rsidRDefault="00DC54C9">
      <w:pPr>
        <w:jc w:val="center"/>
        <w:rPr>
          <w:b/>
          <w:bCs/>
          <w:sz w:val="32"/>
        </w:rPr>
      </w:pPr>
    </w:p>
    <w:p w14:paraId="26C16DDB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5A02753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4C1180E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68B1162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Glyn</w:t>
      </w:r>
      <w:r>
        <w:rPr>
          <w:b/>
          <w:bCs/>
          <w:sz w:val="28"/>
        </w:rPr>
        <w:t xml:space="preserve"> </w:t>
      </w:r>
    </w:p>
    <w:p w14:paraId="3026B2EC" w14:textId="77777777" w:rsidR="00DC54C9" w:rsidRDefault="00DC54C9">
      <w:pPr>
        <w:pStyle w:val="BodyText"/>
        <w:outlineLvl w:val="9"/>
      </w:pPr>
    </w:p>
    <w:p w14:paraId="57AAC4CD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4D4CC7BC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15975A48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Glyn</w:t>
      </w:r>
      <w:r>
        <w:t xml:space="preserve"> ar,</w:t>
      </w:r>
      <w:r w:rsidRPr="008D0C88">
        <w:rPr>
          <w:noProof/>
        </w:rPr>
        <w:t>Dydd Iau, 5 Mai 2022</w:t>
      </w:r>
    </w:p>
    <w:p w14:paraId="6A6F2D9B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46358F04" w14:textId="77777777" w:rsidR="00DC54C9" w:rsidRDefault="00DC54C9">
      <w:pPr>
        <w:jc w:val="center"/>
        <w:rPr>
          <w:b/>
          <w:bCs/>
          <w:sz w:val="32"/>
        </w:rPr>
      </w:pPr>
    </w:p>
    <w:p w14:paraId="0FBC6206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909444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038DA8FF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C98F781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Glyn</w:t>
      </w:r>
      <w:r>
        <w:rPr>
          <w:b/>
          <w:bCs/>
          <w:sz w:val="28"/>
        </w:rPr>
        <w:t xml:space="preserve"> </w:t>
      </w:r>
    </w:p>
    <w:p w14:paraId="435C0AE5" w14:textId="77777777" w:rsidR="00DC54C9" w:rsidRDefault="00DC54C9">
      <w:pPr>
        <w:pStyle w:val="BodyText"/>
      </w:pPr>
    </w:p>
    <w:p w14:paraId="3D1AD6EC" w14:textId="77777777" w:rsidR="00DC54C9" w:rsidRDefault="00DC54C9">
      <w:pPr>
        <w:pStyle w:val="BodyText"/>
      </w:pPr>
      <w:r>
        <w:t>STATEMENT AS TO PERSONS NOMINATED</w:t>
      </w:r>
    </w:p>
    <w:p w14:paraId="49B3EC82" w14:textId="77777777" w:rsidR="00DC54C9" w:rsidRDefault="00DC54C9"/>
    <w:p w14:paraId="168509BA" w14:textId="77777777" w:rsidR="00DC54C9" w:rsidRDefault="00DC54C9">
      <w:pPr>
        <w:sectPr w:rsidR="00DC54C9" w:rsidSect="00DC54C9">
          <w:headerReference w:type="even" r:id="rId106"/>
          <w:headerReference w:type="default" r:id="rId107"/>
          <w:footerReference w:type="even" r:id="rId108"/>
          <w:footerReference w:type="default" r:id="rId109"/>
          <w:headerReference w:type="first" r:id="rId110"/>
          <w:footerReference w:type="first" r:id="rId11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Glyn</w:t>
      </w:r>
      <w:r>
        <w:t xml:space="preserve"> </w:t>
      </w:r>
    </w:p>
    <w:p w14:paraId="08D2D786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891"/>
        <w:gridCol w:w="1977"/>
        <w:gridCol w:w="2341"/>
        <w:gridCol w:w="2529"/>
      </w:tblGrid>
      <w:tr w:rsidR="00DC54C9" w14:paraId="227DA0EA" w14:textId="77777777" w:rsidTr="00DC54C9">
        <w:trPr>
          <w:cantSplit/>
        </w:trPr>
        <w:tc>
          <w:tcPr>
            <w:tcW w:w="8223" w:type="dxa"/>
            <w:gridSpan w:val="4"/>
          </w:tcPr>
          <w:p w14:paraId="1BA2F6F0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3" w:type="dxa"/>
            <w:vMerge w:val="restart"/>
          </w:tcPr>
          <w:p w14:paraId="55E8250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45E2A26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7E3E6E7" w14:textId="77777777" w:rsidTr="00DC54C9">
        <w:trPr>
          <w:cantSplit/>
        </w:trPr>
        <w:tc>
          <w:tcPr>
            <w:tcW w:w="1926" w:type="dxa"/>
          </w:tcPr>
          <w:p w14:paraId="4892F3C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489EA056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0879DFE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46907B63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9" w:type="dxa"/>
          </w:tcPr>
          <w:p w14:paraId="2FDA5B35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6E9DCB7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34C537D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0CFCFBE5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6058352A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32FC763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1" w:type="dxa"/>
          </w:tcPr>
          <w:p w14:paraId="1A4FA2F4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7C2B19F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1C911DB0" w14:textId="77777777" w:rsidR="00DC54C9" w:rsidRDefault="00DC54C9" w:rsidP="00C8009C"/>
        </w:tc>
        <w:tc>
          <w:tcPr>
            <w:tcW w:w="2613" w:type="dxa"/>
            <w:vMerge/>
          </w:tcPr>
          <w:p w14:paraId="062C9885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714FFE1" w14:textId="77777777" w:rsidTr="00DC54C9">
        <w:tc>
          <w:tcPr>
            <w:tcW w:w="1926" w:type="dxa"/>
          </w:tcPr>
          <w:p w14:paraId="7D1E1BC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Burree</w:t>
            </w:r>
          </w:p>
          <w:p w14:paraId="071CCF3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Jonathan Edward</w:t>
            </w:r>
          </w:p>
        </w:tc>
        <w:tc>
          <w:tcPr>
            <w:tcW w:w="1919" w:type="dxa"/>
          </w:tcPr>
          <w:p w14:paraId="7745C7F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4 Cae Cotton, Llanelli, Carmarthenshire, SA14 8RT</w:t>
            </w:r>
          </w:p>
        </w:tc>
        <w:tc>
          <w:tcPr>
            <w:tcW w:w="1977" w:type="dxa"/>
          </w:tcPr>
          <w:p w14:paraId="4B164DC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1" w:type="dxa"/>
          </w:tcPr>
          <w:p w14:paraId="31B220A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199BBFAD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0A567A4" w14:textId="77777777" w:rsidTr="00DC54C9">
        <w:tc>
          <w:tcPr>
            <w:tcW w:w="1926" w:type="dxa"/>
          </w:tcPr>
          <w:p w14:paraId="4BA91EC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320E691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Alex</w:t>
            </w:r>
          </w:p>
        </w:tc>
        <w:tc>
          <w:tcPr>
            <w:tcW w:w="1919" w:type="dxa"/>
          </w:tcPr>
          <w:p w14:paraId="6DE1BAE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21 Heol Y Pentre, Ponthenri, Llanelli, Carmarthenshire, SA15 5NS</w:t>
            </w:r>
          </w:p>
        </w:tc>
        <w:tc>
          <w:tcPr>
            <w:tcW w:w="1977" w:type="dxa"/>
          </w:tcPr>
          <w:p w14:paraId="07CBB77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1" w:type="dxa"/>
          </w:tcPr>
          <w:p w14:paraId="2D4AF73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2FFB241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E0A3461" w14:textId="77777777" w:rsidTr="00DC54C9">
        <w:tc>
          <w:tcPr>
            <w:tcW w:w="1926" w:type="dxa"/>
          </w:tcPr>
          <w:p w14:paraId="7485E92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Randall</w:t>
            </w:r>
          </w:p>
          <w:p w14:paraId="504D55B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Jordan Spencer</w:t>
            </w:r>
          </w:p>
        </w:tc>
        <w:tc>
          <w:tcPr>
            <w:tcW w:w="1919" w:type="dxa"/>
          </w:tcPr>
          <w:p w14:paraId="41DDB59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77" w:type="dxa"/>
          </w:tcPr>
          <w:p w14:paraId="718BCAC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401" w:type="dxa"/>
          </w:tcPr>
          <w:p w14:paraId="1AEF103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604E7C7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099AE64" w14:textId="77777777" w:rsidTr="00DC54C9">
        <w:tc>
          <w:tcPr>
            <w:tcW w:w="1926" w:type="dxa"/>
          </w:tcPr>
          <w:p w14:paraId="288841D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Saunders</w:t>
            </w:r>
          </w:p>
          <w:p w14:paraId="0E5264F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Cath</w:t>
            </w:r>
          </w:p>
        </w:tc>
        <w:tc>
          <w:tcPr>
            <w:tcW w:w="1919" w:type="dxa"/>
          </w:tcPr>
          <w:p w14:paraId="09F92B3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 Heulwen Terrace, Llanerch, SA15 3RP</w:t>
            </w:r>
          </w:p>
        </w:tc>
        <w:tc>
          <w:tcPr>
            <w:tcW w:w="1977" w:type="dxa"/>
          </w:tcPr>
          <w:p w14:paraId="36FC50C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1" w:type="dxa"/>
          </w:tcPr>
          <w:p w14:paraId="08B47E3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0F5A2713" w14:textId="77777777" w:rsidR="00DC54C9" w:rsidRDefault="00DC54C9">
            <w:pPr>
              <w:rPr>
                <w:sz w:val="16"/>
              </w:rPr>
            </w:pPr>
          </w:p>
        </w:tc>
      </w:tr>
    </w:tbl>
    <w:p w14:paraId="72C3E56D" w14:textId="77777777" w:rsidR="00DC54C9" w:rsidRDefault="00DC54C9"/>
    <w:p w14:paraId="6045822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659F003C" w14:textId="77777777" w:rsidR="00DC54C9" w:rsidRDefault="00DC54C9"/>
    <w:p w14:paraId="1FD8F77C" w14:textId="77777777" w:rsidR="00DC54C9" w:rsidRDefault="00DC54C9">
      <w:r>
        <w:t>Mae’r unigolion nad oes cofnod gyferbyn a’u henwau yng ngholofn 5, wedi’u henwebu’n gyfreithlon, ac yn parhau i fod felly.</w:t>
      </w:r>
    </w:p>
    <w:p w14:paraId="619B02EC" w14:textId="77777777" w:rsidR="00DC54C9" w:rsidRDefault="00DC54C9">
      <w:r>
        <w:br w:type="column"/>
      </w:r>
    </w:p>
    <w:p w14:paraId="12CBFE64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36EAEFF6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E047B9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3D065E25" w14:textId="77777777" w:rsidR="00DC54C9" w:rsidRDefault="00DC54C9">
      <w:pPr>
        <w:jc w:val="center"/>
        <w:rPr>
          <w:b/>
          <w:bCs/>
          <w:sz w:val="32"/>
        </w:rPr>
      </w:pPr>
    </w:p>
    <w:p w14:paraId="385688E2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ACE1EF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086D3E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F7C2D98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Gors-las</w:t>
      </w:r>
      <w:r>
        <w:rPr>
          <w:b/>
          <w:bCs/>
          <w:sz w:val="28"/>
        </w:rPr>
        <w:t xml:space="preserve"> </w:t>
      </w:r>
    </w:p>
    <w:p w14:paraId="69EDF08A" w14:textId="77777777" w:rsidR="00DC54C9" w:rsidRDefault="00DC54C9">
      <w:pPr>
        <w:pStyle w:val="BodyText"/>
        <w:outlineLvl w:val="9"/>
      </w:pPr>
    </w:p>
    <w:p w14:paraId="6831DF02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C4539C0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6C55569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Gors-las</w:t>
      </w:r>
      <w:r>
        <w:t xml:space="preserve"> ar,</w:t>
      </w:r>
      <w:r w:rsidRPr="008D0C88">
        <w:rPr>
          <w:noProof/>
        </w:rPr>
        <w:t>Dydd Iau, 5 Mai 2022</w:t>
      </w:r>
    </w:p>
    <w:p w14:paraId="3B6A951B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02E6FF3C" w14:textId="77777777" w:rsidR="00DC54C9" w:rsidRDefault="00DC54C9">
      <w:pPr>
        <w:jc w:val="center"/>
        <w:rPr>
          <w:b/>
          <w:bCs/>
          <w:sz w:val="32"/>
        </w:rPr>
      </w:pPr>
    </w:p>
    <w:p w14:paraId="72DA4CC7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3BC06009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E311FD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D9F94D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Gorslas</w:t>
      </w:r>
      <w:r>
        <w:rPr>
          <w:b/>
          <w:bCs/>
          <w:sz w:val="28"/>
        </w:rPr>
        <w:t xml:space="preserve"> </w:t>
      </w:r>
    </w:p>
    <w:p w14:paraId="0E1E8B46" w14:textId="77777777" w:rsidR="00DC54C9" w:rsidRDefault="00DC54C9">
      <w:pPr>
        <w:pStyle w:val="BodyText"/>
      </w:pPr>
    </w:p>
    <w:p w14:paraId="44D1BD9E" w14:textId="77777777" w:rsidR="00DC54C9" w:rsidRDefault="00DC54C9">
      <w:pPr>
        <w:pStyle w:val="BodyText"/>
      </w:pPr>
      <w:r>
        <w:t>STATEMENT AS TO PERSONS NOMINATED</w:t>
      </w:r>
    </w:p>
    <w:p w14:paraId="3D643149" w14:textId="77777777" w:rsidR="00DC54C9" w:rsidRDefault="00DC54C9"/>
    <w:p w14:paraId="47C3A405" w14:textId="77777777" w:rsidR="00DC54C9" w:rsidRDefault="00DC54C9">
      <w:pPr>
        <w:sectPr w:rsidR="00DC54C9" w:rsidSect="00DC54C9">
          <w:headerReference w:type="even" r:id="rId112"/>
          <w:headerReference w:type="default" r:id="rId113"/>
          <w:footerReference w:type="even" r:id="rId114"/>
          <w:footerReference w:type="default" r:id="rId115"/>
          <w:headerReference w:type="first" r:id="rId116"/>
          <w:footerReference w:type="first" r:id="rId11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Gorslas</w:t>
      </w:r>
      <w:r>
        <w:t xml:space="preserve"> </w:t>
      </w:r>
    </w:p>
    <w:p w14:paraId="3778403D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949"/>
        <w:gridCol w:w="1494"/>
        <w:gridCol w:w="2469"/>
        <w:gridCol w:w="2709"/>
      </w:tblGrid>
      <w:tr w:rsidR="00DC54C9" w14:paraId="78A0D05D" w14:textId="77777777">
        <w:trPr>
          <w:cantSplit/>
        </w:trPr>
        <w:tc>
          <w:tcPr>
            <w:tcW w:w="8048" w:type="dxa"/>
            <w:gridSpan w:val="4"/>
          </w:tcPr>
          <w:p w14:paraId="1B4537A2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497402A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297122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6C760DFB" w14:textId="77777777">
        <w:trPr>
          <w:cantSplit/>
        </w:trPr>
        <w:tc>
          <w:tcPr>
            <w:tcW w:w="2040" w:type="dxa"/>
          </w:tcPr>
          <w:p w14:paraId="4C666A5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100A3B0A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7387A14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5433F44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6FDEF422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5748B3C9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1B26148B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EEEC8E7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499E066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4E6992D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4333E72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393785D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216EF5D" w14:textId="77777777" w:rsidR="00DC54C9" w:rsidRDefault="00DC54C9" w:rsidP="00C8009C"/>
        </w:tc>
        <w:tc>
          <w:tcPr>
            <w:tcW w:w="2788" w:type="dxa"/>
            <w:vMerge/>
          </w:tcPr>
          <w:p w14:paraId="64E97D3A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3624C8D2" w14:textId="77777777">
        <w:tc>
          <w:tcPr>
            <w:tcW w:w="2040" w:type="dxa"/>
          </w:tcPr>
          <w:p w14:paraId="0803565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James</w:t>
            </w:r>
          </w:p>
          <w:p w14:paraId="031305E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Darren</w:t>
            </w:r>
          </w:p>
        </w:tc>
        <w:tc>
          <w:tcPr>
            <w:tcW w:w="1978" w:type="dxa"/>
          </w:tcPr>
          <w:p w14:paraId="0BD6CD7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4A94C71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48A78A8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E7B2AC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58E70E5" w14:textId="77777777">
        <w:tc>
          <w:tcPr>
            <w:tcW w:w="2040" w:type="dxa"/>
          </w:tcPr>
          <w:p w14:paraId="3C38E06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Owen</w:t>
            </w:r>
          </w:p>
          <w:p w14:paraId="6D06A20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Aled Vaughan</w:t>
            </w:r>
          </w:p>
        </w:tc>
        <w:tc>
          <w:tcPr>
            <w:tcW w:w="1978" w:type="dxa"/>
          </w:tcPr>
          <w:p w14:paraId="32826D4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 Ffordd Werdd, Gorslas, Llanelli, SA14 7NE</w:t>
            </w:r>
          </w:p>
        </w:tc>
        <w:tc>
          <w:tcPr>
            <w:tcW w:w="1504" w:type="dxa"/>
          </w:tcPr>
          <w:p w14:paraId="50A770D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42A0FAD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4C2F06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755F4AE" w14:textId="77777777">
        <w:tc>
          <w:tcPr>
            <w:tcW w:w="2040" w:type="dxa"/>
          </w:tcPr>
          <w:p w14:paraId="348DDF3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Price</w:t>
            </w:r>
          </w:p>
          <w:p w14:paraId="41B98C5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Darren</w:t>
            </w:r>
          </w:p>
        </w:tc>
        <w:tc>
          <w:tcPr>
            <w:tcW w:w="1978" w:type="dxa"/>
          </w:tcPr>
          <w:p w14:paraId="0649980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 Heol Rhosybonwen, Cefneithin, Llanelli, SA14 7DJ</w:t>
            </w:r>
          </w:p>
        </w:tc>
        <w:tc>
          <w:tcPr>
            <w:tcW w:w="1504" w:type="dxa"/>
          </w:tcPr>
          <w:p w14:paraId="505A4E1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337374E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F583E2B" w14:textId="77777777" w:rsidR="00DC54C9" w:rsidRDefault="00DC54C9">
            <w:pPr>
              <w:rPr>
                <w:sz w:val="16"/>
              </w:rPr>
            </w:pPr>
          </w:p>
        </w:tc>
      </w:tr>
    </w:tbl>
    <w:p w14:paraId="279870D5" w14:textId="77777777" w:rsidR="00DC54C9" w:rsidRDefault="00DC54C9"/>
    <w:p w14:paraId="1E2D6902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F222C18" w14:textId="77777777" w:rsidR="00DC54C9" w:rsidRDefault="00DC54C9"/>
    <w:p w14:paraId="6D0281A9" w14:textId="77777777" w:rsidR="00DC54C9" w:rsidRDefault="00DC54C9">
      <w:r>
        <w:t>Mae’r unigolion nad oes cofnod gyferbyn a’u henwau yng ngholofn 5, wedi’u henwebu’n gyfreithlon, ac yn parhau i fod felly.</w:t>
      </w:r>
    </w:p>
    <w:p w14:paraId="143534A5" w14:textId="77777777" w:rsidR="00DC54C9" w:rsidRDefault="00DC54C9">
      <w:r>
        <w:br w:type="column"/>
      </w:r>
    </w:p>
    <w:p w14:paraId="58316858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A7CDFF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3A90B6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72848D0" w14:textId="77777777" w:rsidR="00DC54C9" w:rsidRDefault="00DC54C9">
      <w:pPr>
        <w:jc w:val="center"/>
        <w:rPr>
          <w:b/>
          <w:bCs/>
          <w:sz w:val="32"/>
        </w:rPr>
      </w:pPr>
    </w:p>
    <w:p w14:paraId="4F7E22D6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350B4C53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D7BEB2A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5F96A05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Hendy</w:t>
      </w:r>
      <w:r>
        <w:rPr>
          <w:b/>
          <w:bCs/>
          <w:sz w:val="28"/>
        </w:rPr>
        <w:t xml:space="preserve"> </w:t>
      </w:r>
    </w:p>
    <w:p w14:paraId="2C6531C3" w14:textId="77777777" w:rsidR="00DC54C9" w:rsidRDefault="00DC54C9">
      <w:pPr>
        <w:pStyle w:val="BodyText"/>
        <w:outlineLvl w:val="9"/>
      </w:pPr>
    </w:p>
    <w:p w14:paraId="4132C78D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41E5186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2A2A71B3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Hendy</w:t>
      </w:r>
      <w:r>
        <w:t xml:space="preserve"> ar,</w:t>
      </w:r>
      <w:r w:rsidRPr="008D0C88">
        <w:rPr>
          <w:noProof/>
        </w:rPr>
        <w:t>Dydd Iau, 5 Mai 2022</w:t>
      </w:r>
    </w:p>
    <w:p w14:paraId="3958A8B5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194D08F0" w14:textId="77777777" w:rsidR="00DC54C9" w:rsidRDefault="00DC54C9">
      <w:pPr>
        <w:jc w:val="center"/>
        <w:rPr>
          <w:b/>
          <w:bCs/>
          <w:sz w:val="32"/>
        </w:rPr>
      </w:pPr>
    </w:p>
    <w:p w14:paraId="3B5CA938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6CD48E8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316BB771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C69361B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Hendy</w:t>
      </w:r>
      <w:r>
        <w:rPr>
          <w:b/>
          <w:bCs/>
          <w:sz w:val="28"/>
        </w:rPr>
        <w:t xml:space="preserve"> </w:t>
      </w:r>
    </w:p>
    <w:p w14:paraId="3B4D6B4C" w14:textId="77777777" w:rsidR="00DC54C9" w:rsidRDefault="00DC54C9">
      <w:pPr>
        <w:pStyle w:val="BodyText"/>
      </w:pPr>
    </w:p>
    <w:p w14:paraId="241A1302" w14:textId="77777777" w:rsidR="00DC54C9" w:rsidRDefault="00DC54C9">
      <w:pPr>
        <w:pStyle w:val="BodyText"/>
      </w:pPr>
      <w:r>
        <w:t>STATEMENT AS TO PERSONS NOMINATED</w:t>
      </w:r>
    </w:p>
    <w:p w14:paraId="175809BF" w14:textId="77777777" w:rsidR="00DC54C9" w:rsidRDefault="00DC54C9"/>
    <w:p w14:paraId="277AABF2" w14:textId="77777777" w:rsidR="00DC54C9" w:rsidRDefault="00DC54C9">
      <w:pPr>
        <w:sectPr w:rsidR="00DC54C9" w:rsidSect="00DC54C9">
          <w:headerReference w:type="even" r:id="rId118"/>
          <w:headerReference w:type="default" r:id="rId119"/>
          <w:footerReference w:type="even" r:id="rId120"/>
          <w:footerReference w:type="default" r:id="rId121"/>
          <w:headerReference w:type="first" r:id="rId122"/>
          <w:footerReference w:type="first" r:id="rId12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Hendy</w:t>
      </w:r>
      <w:r>
        <w:t xml:space="preserve"> </w:t>
      </w:r>
    </w:p>
    <w:p w14:paraId="2823284D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11A4E388" w14:textId="77777777">
        <w:trPr>
          <w:cantSplit/>
        </w:trPr>
        <w:tc>
          <w:tcPr>
            <w:tcW w:w="8048" w:type="dxa"/>
            <w:gridSpan w:val="4"/>
          </w:tcPr>
          <w:p w14:paraId="67CDCD17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5D41D14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4105AC0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0E0B7A7A" w14:textId="77777777">
        <w:trPr>
          <w:cantSplit/>
        </w:trPr>
        <w:tc>
          <w:tcPr>
            <w:tcW w:w="2040" w:type="dxa"/>
          </w:tcPr>
          <w:p w14:paraId="7DB9963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53C4DCED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425C503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6A7EC2FE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1C0B8921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1987E53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5232E6A1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05C69C57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F68591F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512FD7D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337874A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F1FF5D3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8265A3E" w14:textId="77777777" w:rsidR="00DC54C9" w:rsidRDefault="00DC54C9" w:rsidP="00C8009C"/>
        </w:tc>
        <w:tc>
          <w:tcPr>
            <w:tcW w:w="2788" w:type="dxa"/>
            <w:vMerge/>
          </w:tcPr>
          <w:p w14:paraId="7260FE5F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4F9DA5D0" w14:textId="77777777">
        <w:tc>
          <w:tcPr>
            <w:tcW w:w="2040" w:type="dxa"/>
          </w:tcPr>
          <w:p w14:paraId="6966467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Erasmus</w:t>
            </w:r>
          </w:p>
          <w:p w14:paraId="13A9A97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Wayne</w:t>
            </w:r>
          </w:p>
        </w:tc>
        <w:tc>
          <w:tcPr>
            <w:tcW w:w="1978" w:type="dxa"/>
          </w:tcPr>
          <w:p w14:paraId="6ED6B4C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18 Arlan Gwili, Hendy, Pontarddulais, Swansea, SA4 0US</w:t>
            </w:r>
          </w:p>
        </w:tc>
        <w:tc>
          <w:tcPr>
            <w:tcW w:w="1504" w:type="dxa"/>
          </w:tcPr>
          <w:p w14:paraId="3DE16CB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Gwlad - The Welsh Independence Party / Gwlad - Plaid Annibyniaeth Cymru</w:t>
            </w:r>
          </w:p>
        </w:tc>
        <w:tc>
          <w:tcPr>
            <w:tcW w:w="2526" w:type="dxa"/>
          </w:tcPr>
          <w:p w14:paraId="0C14743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7BBEDC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A305124" w14:textId="77777777">
        <w:tc>
          <w:tcPr>
            <w:tcW w:w="2040" w:type="dxa"/>
          </w:tcPr>
          <w:p w14:paraId="6DEEF11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Thomas</w:t>
            </w:r>
          </w:p>
          <w:p w14:paraId="02A3884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Gareth</w:t>
            </w:r>
          </w:p>
        </w:tc>
        <w:tc>
          <w:tcPr>
            <w:tcW w:w="1978" w:type="dxa"/>
          </w:tcPr>
          <w:p w14:paraId="56AFB09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Goitre Fach, Hendy, Pontarddulais, Abertawe, SA4 0YA</w:t>
            </w:r>
          </w:p>
        </w:tc>
        <w:tc>
          <w:tcPr>
            <w:tcW w:w="1504" w:type="dxa"/>
          </w:tcPr>
          <w:p w14:paraId="2D16251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4599AF7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3EDF08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DDBA619" w14:textId="77777777">
        <w:tc>
          <w:tcPr>
            <w:tcW w:w="2040" w:type="dxa"/>
          </w:tcPr>
          <w:p w14:paraId="3AA5A87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Wooldridge</w:t>
            </w:r>
          </w:p>
          <w:p w14:paraId="003CEDF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Ian</w:t>
            </w:r>
          </w:p>
        </w:tc>
        <w:tc>
          <w:tcPr>
            <w:tcW w:w="1978" w:type="dxa"/>
          </w:tcPr>
          <w:p w14:paraId="3C83006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10 Berwick Road, Bynea, Llanelli, Carmarthenshire, SA14 9SS</w:t>
            </w:r>
          </w:p>
        </w:tc>
        <w:tc>
          <w:tcPr>
            <w:tcW w:w="1504" w:type="dxa"/>
          </w:tcPr>
          <w:p w14:paraId="08B3C5D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73BA91F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77E9309" w14:textId="77777777" w:rsidR="00DC54C9" w:rsidRDefault="00DC54C9">
            <w:pPr>
              <w:rPr>
                <w:sz w:val="16"/>
              </w:rPr>
            </w:pPr>
          </w:p>
        </w:tc>
      </w:tr>
    </w:tbl>
    <w:p w14:paraId="5E7FE126" w14:textId="77777777" w:rsidR="00DC54C9" w:rsidRDefault="00DC54C9"/>
    <w:p w14:paraId="6AED675D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0A33E97" w14:textId="77777777" w:rsidR="00DC54C9" w:rsidRDefault="00DC54C9"/>
    <w:p w14:paraId="01A4FE9A" w14:textId="77777777" w:rsidR="00DC54C9" w:rsidRDefault="00DC54C9">
      <w:r>
        <w:t>Mae’r unigolion nad oes cofnod gyferbyn a’u henwau yng ngholofn 5, wedi’u henwebu’n gyfreithlon, ac yn parhau i fod felly.</w:t>
      </w:r>
    </w:p>
    <w:p w14:paraId="31C801F5" w14:textId="77777777" w:rsidR="00DC54C9" w:rsidRDefault="00DC54C9">
      <w:r>
        <w:br w:type="column"/>
      </w:r>
    </w:p>
    <w:p w14:paraId="60FFEDB1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554E94E6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42B32BCC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6EA40EB1" w14:textId="77777777" w:rsidR="00DC54C9" w:rsidRDefault="00DC54C9">
      <w:pPr>
        <w:jc w:val="center"/>
        <w:rPr>
          <w:b/>
          <w:bCs/>
          <w:sz w:val="32"/>
        </w:rPr>
      </w:pPr>
    </w:p>
    <w:p w14:paraId="26D4977C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4C43B33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71FF47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FF31488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Hengoed</w:t>
      </w:r>
      <w:r>
        <w:rPr>
          <w:b/>
          <w:bCs/>
          <w:sz w:val="28"/>
        </w:rPr>
        <w:t xml:space="preserve"> </w:t>
      </w:r>
    </w:p>
    <w:p w14:paraId="0B679D4C" w14:textId="77777777" w:rsidR="00DC54C9" w:rsidRDefault="00DC54C9">
      <w:pPr>
        <w:pStyle w:val="BodyText"/>
        <w:outlineLvl w:val="9"/>
      </w:pPr>
    </w:p>
    <w:p w14:paraId="210A11B3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1A55D67F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A129123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Hengoed</w:t>
      </w:r>
      <w:r>
        <w:t xml:space="preserve"> ar,</w:t>
      </w:r>
      <w:r w:rsidRPr="008D0C88">
        <w:rPr>
          <w:noProof/>
        </w:rPr>
        <w:t>Dydd Iau, 5 Mai 2022</w:t>
      </w:r>
    </w:p>
    <w:p w14:paraId="6556E519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19FD3D0" w14:textId="77777777" w:rsidR="00DC54C9" w:rsidRDefault="00DC54C9">
      <w:pPr>
        <w:jc w:val="center"/>
        <w:rPr>
          <w:b/>
          <w:bCs/>
          <w:sz w:val="32"/>
        </w:rPr>
      </w:pPr>
    </w:p>
    <w:p w14:paraId="7B8DA355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03BFECBE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74E9E80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C7808F3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Hengoed</w:t>
      </w:r>
      <w:r>
        <w:rPr>
          <w:b/>
          <w:bCs/>
          <w:sz w:val="28"/>
        </w:rPr>
        <w:t xml:space="preserve"> </w:t>
      </w:r>
    </w:p>
    <w:p w14:paraId="33FC1E08" w14:textId="77777777" w:rsidR="00DC54C9" w:rsidRDefault="00DC54C9">
      <w:pPr>
        <w:pStyle w:val="BodyText"/>
      </w:pPr>
    </w:p>
    <w:p w14:paraId="6A18E4E2" w14:textId="77777777" w:rsidR="00DC54C9" w:rsidRDefault="00DC54C9">
      <w:pPr>
        <w:pStyle w:val="BodyText"/>
      </w:pPr>
      <w:r>
        <w:t>STATEMENT AS TO PERSONS NOMINATED</w:t>
      </w:r>
    </w:p>
    <w:p w14:paraId="581192FC" w14:textId="77777777" w:rsidR="00DC54C9" w:rsidRDefault="00DC54C9"/>
    <w:p w14:paraId="3540A211" w14:textId="77777777" w:rsidR="00DC54C9" w:rsidRDefault="00DC54C9">
      <w:pPr>
        <w:sectPr w:rsidR="00DC54C9" w:rsidSect="00DC54C9">
          <w:headerReference w:type="even" r:id="rId124"/>
          <w:headerReference w:type="default" r:id="rId125"/>
          <w:footerReference w:type="even" r:id="rId126"/>
          <w:footerReference w:type="default" r:id="rId127"/>
          <w:headerReference w:type="first" r:id="rId128"/>
          <w:footerReference w:type="first" r:id="rId12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Hengoed</w:t>
      </w:r>
      <w:r>
        <w:t xml:space="preserve"> </w:t>
      </w:r>
    </w:p>
    <w:p w14:paraId="0B963BD3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1891"/>
        <w:gridCol w:w="1977"/>
        <w:gridCol w:w="2340"/>
        <w:gridCol w:w="2528"/>
      </w:tblGrid>
      <w:tr w:rsidR="00DC54C9" w14:paraId="7911114C" w14:textId="77777777" w:rsidTr="00DC54C9">
        <w:trPr>
          <w:cantSplit/>
        </w:trPr>
        <w:tc>
          <w:tcPr>
            <w:tcW w:w="8224" w:type="dxa"/>
            <w:gridSpan w:val="4"/>
          </w:tcPr>
          <w:p w14:paraId="1D81B25F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2" w:type="dxa"/>
            <w:vMerge w:val="restart"/>
          </w:tcPr>
          <w:p w14:paraId="13A49A2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2CBA105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9E6A5DC" w14:textId="77777777" w:rsidTr="00DC54C9">
        <w:trPr>
          <w:cantSplit/>
        </w:trPr>
        <w:tc>
          <w:tcPr>
            <w:tcW w:w="1928" w:type="dxa"/>
          </w:tcPr>
          <w:p w14:paraId="1ED185F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70C8022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59C95C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432AF60B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9" w:type="dxa"/>
          </w:tcPr>
          <w:p w14:paraId="622DDC69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146D8EE0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4A0EDBF9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3719CCEE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3D78865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2E9884E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0" w:type="dxa"/>
          </w:tcPr>
          <w:p w14:paraId="2C2F4F49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E01744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8D733BF" w14:textId="77777777" w:rsidR="00DC54C9" w:rsidRDefault="00DC54C9" w:rsidP="00C8009C"/>
        </w:tc>
        <w:tc>
          <w:tcPr>
            <w:tcW w:w="2612" w:type="dxa"/>
            <w:vMerge/>
          </w:tcPr>
          <w:p w14:paraId="42E8D957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61657DA4" w14:textId="77777777" w:rsidTr="00DC54C9">
        <w:tc>
          <w:tcPr>
            <w:tcW w:w="1928" w:type="dxa"/>
          </w:tcPr>
          <w:p w14:paraId="2075DF2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Caiach</w:t>
            </w:r>
          </w:p>
          <w:p w14:paraId="64FEF3A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Siân Mair</w:t>
            </w:r>
          </w:p>
        </w:tc>
        <w:tc>
          <w:tcPr>
            <w:tcW w:w="1919" w:type="dxa"/>
          </w:tcPr>
          <w:p w14:paraId="23D5F34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Parc Farm House, Trimsaran Road, Llanelli, SA15 4RD</w:t>
            </w:r>
          </w:p>
        </w:tc>
        <w:tc>
          <w:tcPr>
            <w:tcW w:w="1977" w:type="dxa"/>
          </w:tcPr>
          <w:p w14:paraId="61E2F20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Gwlad - The Welsh Independence Party / Gwlad - Plaid Annibyniaeth Cymru</w:t>
            </w:r>
          </w:p>
        </w:tc>
        <w:tc>
          <w:tcPr>
            <w:tcW w:w="2400" w:type="dxa"/>
          </w:tcPr>
          <w:p w14:paraId="5A6C3E2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059933D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D086902" w14:textId="77777777" w:rsidTr="00DC54C9">
        <w:tc>
          <w:tcPr>
            <w:tcW w:w="1928" w:type="dxa"/>
          </w:tcPr>
          <w:p w14:paraId="0D91D69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2EE1584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Martin</w:t>
            </w:r>
          </w:p>
        </w:tc>
        <w:tc>
          <w:tcPr>
            <w:tcW w:w="1919" w:type="dxa"/>
          </w:tcPr>
          <w:p w14:paraId="1604B9A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146 Sandy Road, Llanelli, SA15 4DP</w:t>
            </w:r>
          </w:p>
        </w:tc>
        <w:tc>
          <w:tcPr>
            <w:tcW w:w="1977" w:type="dxa"/>
          </w:tcPr>
          <w:p w14:paraId="4E53A41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0" w:type="dxa"/>
          </w:tcPr>
          <w:p w14:paraId="79CB17C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7F5C8FDF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F1BC5DE" w14:textId="77777777" w:rsidTr="00DC54C9">
        <w:tc>
          <w:tcPr>
            <w:tcW w:w="1928" w:type="dxa"/>
          </w:tcPr>
          <w:p w14:paraId="66B1231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Duncan Jones</w:t>
            </w:r>
          </w:p>
          <w:p w14:paraId="349C912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Ray</w:t>
            </w:r>
          </w:p>
        </w:tc>
        <w:tc>
          <w:tcPr>
            <w:tcW w:w="1919" w:type="dxa"/>
          </w:tcPr>
          <w:p w14:paraId="757A91C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119 Sandy Road, Llanelli, Carmarthenshire, SA15 4DH</w:t>
            </w:r>
          </w:p>
        </w:tc>
        <w:tc>
          <w:tcPr>
            <w:tcW w:w="1977" w:type="dxa"/>
          </w:tcPr>
          <w:p w14:paraId="7A36CFE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 / Annibynnol</w:t>
            </w:r>
          </w:p>
        </w:tc>
        <w:tc>
          <w:tcPr>
            <w:tcW w:w="2400" w:type="dxa"/>
          </w:tcPr>
          <w:p w14:paraId="23D40BD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18D644D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1A3AE3E" w14:textId="77777777" w:rsidTr="00DC54C9">
        <w:tc>
          <w:tcPr>
            <w:tcW w:w="1928" w:type="dxa"/>
          </w:tcPr>
          <w:p w14:paraId="1782C6B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Fox</w:t>
            </w:r>
          </w:p>
          <w:p w14:paraId="0F0E381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Lee</w:t>
            </w:r>
          </w:p>
        </w:tc>
        <w:tc>
          <w:tcPr>
            <w:tcW w:w="1919" w:type="dxa"/>
          </w:tcPr>
          <w:p w14:paraId="2F89B8F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Brooklands, 60 Dolaufan Road, Burry Port, Carmarthenshire, SA16 0RE</w:t>
            </w:r>
          </w:p>
        </w:tc>
        <w:tc>
          <w:tcPr>
            <w:tcW w:w="1977" w:type="dxa"/>
          </w:tcPr>
          <w:p w14:paraId="518AD9C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0" w:type="dxa"/>
          </w:tcPr>
          <w:p w14:paraId="56D1FB57" w14:textId="09B4591C" w:rsidR="00DC54C9" w:rsidRDefault="00DE4B7B">
            <w:pPr>
              <w:rPr>
                <w:sz w:val="16"/>
              </w:rPr>
            </w:pPr>
            <w:r>
              <w:rPr>
                <w:sz w:val="16"/>
              </w:rPr>
              <w:t xml:space="preserve">Llafur / </w:t>
            </w:r>
            <w:r w:rsidR="00DC54C9" w:rsidRPr="008D0C88">
              <w:rPr>
                <w:noProof/>
                <w:sz w:val="16"/>
              </w:rPr>
              <w:t xml:space="preserve">Labour </w:t>
            </w:r>
            <w:r>
              <w:rPr>
                <w:sz w:val="16"/>
              </w:rPr>
              <w:t>19</w:t>
            </w:r>
            <w:r w:rsidR="00DC54C9" w:rsidRPr="008D0C88">
              <w:rPr>
                <w:noProof/>
                <w:sz w:val="16"/>
              </w:rPr>
              <w:t>/03/</w:t>
            </w:r>
            <w:r w:rsidR="00DC1361">
              <w:rPr>
                <w:noProof/>
                <w:sz w:val="16"/>
              </w:rPr>
              <w:t>20</w:t>
            </w:r>
            <w:r>
              <w:rPr>
                <w:sz w:val="16"/>
              </w:rPr>
              <w:t>21 –</w:t>
            </w:r>
            <w:r w:rsidR="00DC54C9" w:rsidRPr="008D0C88">
              <w:rPr>
                <w:noProof/>
                <w:sz w:val="16"/>
              </w:rPr>
              <w:t xml:space="preserve"> 26/03/</w:t>
            </w:r>
            <w:r w:rsidR="00DC1361">
              <w:rPr>
                <w:noProof/>
                <w:sz w:val="16"/>
              </w:rPr>
              <w:t>20</w:t>
            </w:r>
            <w:r>
              <w:rPr>
                <w:sz w:val="16"/>
              </w:rPr>
              <w:t>22</w:t>
            </w:r>
          </w:p>
        </w:tc>
        <w:tc>
          <w:tcPr>
            <w:tcW w:w="2612" w:type="dxa"/>
          </w:tcPr>
          <w:p w14:paraId="50A4141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7B49DDF" w14:textId="77777777" w:rsidTr="00DC54C9">
        <w:tc>
          <w:tcPr>
            <w:tcW w:w="1928" w:type="dxa"/>
          </w:tcPr>
          <w:p w14:paraId="3F604BF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6C4F8C4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Colin</w:t>
            </w:r>
          </w:p>
        </w:tc>
        <w:tc>
          <w:tcPr>
            <w:tcW w:w="1919" w:type="dxa"/>
          </w:tcPr>
          <w:p w14:paraId="42C5BDE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64 Pembrey Road, Llanelli, Carmarthenshire, SA15 3BP</w:t>
            </w:r>
          </w:p>
        </w:tc>
        <w:tc>
          <w:tcPr>
            <w:tcW w:w="1977" w:type="dxa"/>
          </w:tcPr>
          <w:p w14:paraId="3712809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0" w:type="dxa"/>
          </w:tcPr>
          <w:p w14:paraId="5BDAD8A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75B624F4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0180996" w14:textId="77777777" w:rsidTr="00DC54C9">
        <w:tc>
          <w:tcPr>
            <w:tcW w:w="1928" w:type="dxa"/>
          </w:tcPr>
          <w:p w14:paraId="1719705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Palfreman</w:t>
            </w:r>
          </w:p>
          <w:p w14:paraId="45F6BA6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Martyn</w:t>
            </w:r>
          </w:p>
        </w:tc>
        <w:tc>
          <w:tcPr>
            <w:tcW w:w="1919" w:type="dxa"/>
          </w:tcPr>
          <w:p w14:paraId="2558E4B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24 Parc Howard Avenue, Llanelli, SA15 3JY</w:t>
            </w:r>
          </w:p>
        </w:tc>
        <w:tc>
          <w:tcPr>
            <w:tcW w:w="1977" w:type="dxa"/>
          </w:tcPr>
          <w:p w14:paraId="5E4C2E2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0" w:type="dxa"/>
          </w:tcPr>
          <w:p w14:paraId="2B92916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30E158C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B6FBC27" w14:textId="77777777" w:rsidTr="00DC54C9">
        <w:tc>
          <w:tcPr>
            <w:tcW w:w="1928" w:type="dxa"/>
          </w:tcPr>
          <w:p w14:paraId="45348EE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Passmore</w:t>
            </w:r>
          </w:p>
          <w:p w14:paraId="0C5B958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Christopher David William</w:t>
            </w:r>
          </w:p>
        </w:tc>
        <w:tc>
          <w:tcPr>
            <w:tcW w:w="1919" w:type="dxa"/>
          </w:tcPr>
          <w:p w14:paraId="308432D0" w14:textId="148F4169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 xml:space="preserve">95 Sandy Road, Llanelli, </w:t>
            </w:r>
            <w:r w:rsidR="0058330E">
              <w:rPr>
                <w:noProof/>
                <w:sz w:val="16"/>
              </w:rPr>
              <w:t>Carmarthenshire</w:t>
            </w:r>
            <w:r w:rsidRPr="008D0C88">
              <w:rPr>
                <w:noProof/>
                <w:sz w:val="16"/>
              </w:rPr>
              <w:t xml:space="preserve"> SA15 4DH</w:t>
            </w:r>
          </w:p>
        </w:tc>
        <w:tc>
          <w:tcPr>
            <w:tcW w:w="1977" w:type="dxa"/>
          </w:tcPr>
          <w:p w14:paraId="5A9E161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0" w:type="dxa"/>
          </w:tcPr>
          <w:p w14:paraId="7DC1BFC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0CE800B4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DEFAA00" w14:textId="77777777" w:rsidTr="00DC54C9">
        <w:tc>
          <w:tcPr>
            <w:tcW w:w="1928" w:type="dxa"/>
          </w:tcPr>
          <w:p w14:paraId="4891F7F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Phillips</w:t>
            </w:r>
          </w:p>
          <w:p w14:paraId="22E18EE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Susan</w:t>
            </w:r>
          </w:p>
        </w:tc>
        <w:tc>
          <w:tcPr>
            <w:tcW w:w="1919" w:type="dxa"/>
          </w:tcPr>
          <w:p w14:paraId="4232F5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 Ger-Y-Coed, Pwll, Llanelli, Carmarthenshire, SA15 4BW</w:t>
            </w:r>
          </w:p>
        </w:tc>
        <w:tc>
          <w:tcPr>
            <w:tcW w:w="1977" w:type="dxa"/>
          </w:tcPr>
          <w:p w14:paraId="37F9613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0" w:type="dxa"/>
          </w:tcPr>
          <w:p w14:paraId="7513577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020E697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B376755" w14:textId="77777777" w:rsidTr="00DC54C9">
        <w:tc>
          <w:tcPr>
            <w:tcW w:w="1928" w:type="dxa"/>
          </w:tcPr>
          <w:p w14:paraId="6E59CAA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Skinner</w:t>
            </w:r>
          </w:p>
          <w:p w14:paraId="05C0FF0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Edward</w:t>
            </w:r>
          </w:p>
        </w:tc>
        <w:tc>
          <w:tcPr>
            <w:tcW w:w="1919" w:type="dxa"/>
          </w:tcPr>
          <w:p w14:paraId="5804819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 Railway Place, Llanelli, Carmarthenshire, SA15 2PW</w:t>
            </w:r>
          </w:p>
        </w:tc>
        <w:tc>
          <w:tcPr>
            <w:tcW w:w="1977" w:type="dxa"/>
          </w:tcPr>
          <w:p w14:paraId="3FEC53B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0" w:type="dxa"/>
          </w:tcPr>
          <w:p w14:paraId="6854C03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2" w:type="dxa"/>
          </w:tcPr>
          <w:p w14:paraId="165DE56E" w14:textId="77777777" w:rsidR="00DC54C9" w:rsidRDefault="00DC54C9">
            <w:pPr>
              <w:rPr>
                <w:sz w:val="16"/>
              </w:rPr>
            </w:pPr>
          </w:p>
        </w:tc>
      </w:tr>
    </w:tbl>
    <w:p w14:paraId="0783EE77" w14:textId="77777777" w:rsidR="00DC54C9" w:rsidRDefault="00DC54C9"/>
    <w:p w14:paraId="6B6002C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5D567071" w14:textId="77777777" w:rsidR="00DC54C9" w:rsidRDefault="00DC54C9"/>
    <w:p w14:paraId="58248015" w14:textId="77777777" w:rsidR="00DC54C9" w:rsidRDefault="00DC54C9">
      <w:r>
        <w:t>Mae’r unigolion nad oes cofnod gyferbyn a’u henwau yng ngholofn 5, wedi’u henwebu’n gyfreithlon, ac yn parhau i fod felly.</w:t>
      </w:r>
    </w:p>
    <w:p w14:paraId="0B528817" w14:textId="77777777" w:rsidR="00DC54C9" w:rsidRDefault="00DC54C9">
      <w:r>
        <w:br w:type="column"/>
      </w:r>
    </w:p>
    <w:p w14:paraId="783B8164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1DDFCB85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D8F804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5386719" w14:textId="77777777" w:rsidR="00DC54C9" w:rsidRDefault="00DC54C9">
      <w:pPr>
        <w:jc w:val="center"/>
        <w:rPr>
          <w:b/>
          <w:bCs/>
          <w:sz w:val="32"/>
        </w:rPr>
      </w:pPr>
    </w:p>
    <w:p w14:paraId="0FD82558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721D4CCD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6918384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133D388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Cydweli a Llanismel</w:t>
      </w:r>
      <w:r>
        <w:rPr>
          <w:b/>
          <w:bCs/>
          <w:sz w:val="28"/>
        </w:rPr>
        <w:t xml:space="preserve"> </w:t>
      </w:r>
    </w:p>
    <w:p w14:paraId="1C46FD26" w14:textId="77777777" w:rsidR="00DC54C9" w:rsidRDefault="00DC54C9">
      <w:pPr>
        <w:pStyle w:val="BodyText"/>
        <w:outlineLvl w:val="9"/>
      </w:pPr>
    </w:p>
    <w:p w14:paraId="6A6A4E21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B443217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242579F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Cydweli a Llanismel</w:t>
      </w:r>
      <w:r>
        <w:t xml:space="preserve"> ar,</w:t>
      </w:r>
      <w:r w:rsidRPr="008D0C88">
        <w:rPr>
          <w:noProof/>
        </w:rPr>
        <w:t>Dydd Iau, 5 Mai 2022</w:t>
      </w:r>
    </w:p>
    <w:p w14:paraId="5628629A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665B80BD" w14:textId="77777777" w:rsidR="00DC54C9" w:rsidRDefault="00DC54C9">
      <w:pPr>
        <w:jc w:val="center"/>
        <w:rPr>
          <w:b/>
          <w:bCs/>
          <w:sz w:val="32"/>
        </w:rPr>
      </w:pPr>
    </w:p>
    <w:p w14:paraId="5F66C7D9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050DACF9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78B1777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B40F41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Kidwelly and St Ishmael</w:t>
      </w:r>
      <w:r>
        <w:rPr>
          <w:b/>
          <w:bCs/>
          <w:sz w:val="28"/>
        </w:rPr>
        <w:t xml:space="preserve"> </w:t>
      </w:r>
    </w:p>
    <w:p w14:paraId="15E1B4F6" w14:textId="77777777" w:rsidR="00DC54C9" w:rsidRDefault="00DC54C9">
      <w:pPr>
        <w:pStyle w:val="BodyText"/>
      </w:pPr>
    </w:p>
    <w:p w14:paraId="0EE7EC3B" w14:textId="77777777" w:rsidR="00DC54C9" w:rsidRDefault="00DC54C9">
      <w:pPr>
        <w:pStyle w:val="BodyText"/>
      </w:pPr>
      <w:r>
        <w:t>STATEMENT AS TO PERSONS NOMINATED</w:t>
      </w:r>
    </w:p>
    <w:p w14:paraId="725E4303" w14:textId="77777777" w:rsidR="00DC54C9" w:rsidRDefault="00DC54C9"/>
    <w:p w14:paraId="253DB10B" w14:textId="77777777" w:rsidR="00DC54C9" w:rsidRDefault="00DC54C9">
      <w:pPr>
        <w:sectPr w:rsidR="00DC54C9" w:rsidSect="00DC54C9">
          <w:headerReference w:type="even" r:id="rId130"/>
          <w:headerReference w:type="default" r:id="rId131"/>
          <w:footerReference w:type="even" r:id="rId132"/>
          <w:footerReference w:type="default" r:id="rId133"/>
          <w:headerReference w:type="first" r:id="rId134"/>
          <w:footerReference w:type="first" r:id="rId13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Kidwelly and St Ishmael</w:t>
      </w:r>
      <w:r>
        <w:t xml:space="preserve"> </w:t>
      </w:r>
    </w:p>
    <w:p w14:paraId="4ABDBCA6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00BFCB95" w14:textId="77777777">
        <w:trPr>
          <w:cantSplit/>
        </w:trPr>
        <w:tc>
          <w:tcPr>
            <w:tcW w:w="8048" w:type="dxa"/>
            <w:gridSpan w:val="4"/>
          </w:tcPr>
          <w:p w14:paraId="6BFB1B59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1B55068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27E7C00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3CBA0B8A" w14:textId="77777777">
        <w:trPr>
          <w:cantSplit/>
        </w:trPr>
        <w:tc>
          <w:tcPr>
            <w:tcW w:w="2040" w:type="dxa"/>
          </w:tcPr>
          <w:p w14:paraId="58F1B53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4BC217FC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701F006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705F51CC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13D1EBFC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7756D32C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58F03AC4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30B4DBE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33B2320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56357B9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5CD2921D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153C48F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44C7EAD2" w14:textId="77777777" w:rsidR="00DC54C9" w:rsidRDefault="00DC54C9" w:rsidP="00C8009C"/>
        </w:tc>
        <w:tc>
          <w:tcPr>
            <w:tcW w:w="2788" w:type="dxa"/>
            <w:vMerge/>
          </w:tcPr>
          <w:p w14:paraId="448851E1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259A2B4" w14:textId="77777777">
        <w:tc>
          <w:tcPr>
            <w:tcW w:w="2040" w:type="dxa"/>
          </w:tcPr>
          <w:p w14:paraId="48598F1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2ED2422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Crish</w:t>
            </w:r>
          </w:p>
        </w:tc>
        <w:tc>
          <w:tcPr>
            <w:tcW w:w="1978" w:type="dxa"/>
          </w:tcPr>
          <w:p w14:paraId="5341079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25 Llys Gwenllian, Kidwelly, Carmarthenshire, SA17 5JT</w:t>
            </w:r>
          </w:p>
        </w:tc>
        <w:tc>
          <w:tcPr>
            <w:tcW w:w="1504" w:type="dxa"/>
          </w:tcPr>
          <w:p w14:paraId="00CC3C5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36348AD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8BEFF6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444D301" w14:textId="77777777">
        <w:tc>
          <w:tcPr>
            <w:tcW w:w="2040" w:type="dxa"/>
          </w:tcPr>
          <w:p w14:paraId="73C3D6B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3B11FA8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Lewis</w:t>
            </w:r>
          </w:p>
        </w:tc>
        <w:tc>
          <w:tcPr>
            <w:tcW w:w="1978" w:type="dxa"/>
          </w:tcPr>
          <w:p w14:paraId="3BC5269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15658FD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744C456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D0E9A5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B3588E8" w14:textId="77777777">
        <w:tc>
          <w:tcPr>
            <w:tcW w:w="2040" w:type="dxa"/>
          </w:tcPr>
          <w:p w14:paraId="7F5F927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10820B6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Rob</w:t>
            </w:r>
          </w:p>
        </w:tc>
        <w:tc>
          <w:tcPr>
            <w:tcW w:w="1978" w:type="dxa"/>
          </w:tcPr>
          <w:p w14:paraId="67FBA51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3BF8375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Green Party / Plaid Werdd</w:t>
            </w:r>
          </w:p>
        </w:tc>
        <w:tc>
          <w:tcPr>
            <w:tcW w:w="2526" w:type="dxa"/>
          </w:tcPr>
          <w:p w14:paraId="3C6F1CD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DB1DB44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09FB5E0" w14:textId="77777777">
        <w:tc>
          <w:tcPr>
            <w:tcW w:w="2040" w:type="dxa"/>
          </w:tcPr>
          <w:p w14:paraId="4FD217E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Gilasbey</w:t>
            </w:r>
          </w:p>
          <w:p w14:paraId="49EAE64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Jeanette</w:t>
            </w:r>
          </w:p>
        </w:tc>
        <w:tc>
          <w:tcPr>
            <w:tcW w:w="1978" w:type="dxa"/>
          </w:tcPr>
          <w:p w14:paraId="539146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30 Ger-y-Gwendraeth, Kidwelly, Carmarthenshire, SA17 4TU</w:t>
            </w:r>
          </w:p>
        </w:tc>
        <w:tc>
          <w:tcPr>
            <w:tcW w:w="1504" w:type="dxa"/>
          </w:tcPr>
          <w:p w14:paraId="0742D24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2989297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E085489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B53E1D6" w14:textId="77777777">
        <w:tc>
          <w:tcPr>
            <w:tcW w:w="2040" w:type="dxa"/>
          </w:tcPr>
          <w:p w14:paraId="3A1155B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James</w:t>
            </w:r>
          </w:p>
          <w:p w14:paraId="4612841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June</w:t>
            </w:r>
          </w:p>
        </w:tc>
        <w:tc>
          <w:tcPr>
            <w:tcW w:w="1978" w:type="dxa"/>
          </w:tcPr>
          <w:p w14:paraId="4F61E65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17 Water Street, Kidwelly, Carmarthenshire, SA17 5BX</w:t>
            </w:r>
          </w:p>
        </w:tc>
        <w:tc>
          <w:tcPr>
            <w:tcW w:w="1504" w:type="dxa"/>
          </w:tcPr>
          <w:p w14:paraId="79CF0AE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16E1EB3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409E99B" w14:textId="77777777" w:rsidR="00DC54C9" w:rsidRDefault="00DC54C9">
            <w:pPr>
              <w:rPr>
                <w:sz w:val="16"/>
              </w:rPr>
            </w:pPr>
          </w:p>
        </w:tc>
      </w:tr>
    </w:tbl>
    <w:p w14:paraId="1C0B9268" w14:textId="77777777" w:rsidR="00DC54C9" w:rsidRDefault="00DC54C9"/>
    <w:p w14:paraId="02FC5416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25327B3A" w14:textId="77777777" w:rsidR="00DC54C9" w:rsidRDefault="00DC54C9"/>
    <w:p w14:paraId="1CAE327F" w14:textId="77777777" w:rsidR="00DC54C9" w:rsidRDefault="00DC54C9">
      <w:r>
        <w:t>Mae’r unigolion nad oes cofnod gyferbyn a’u henwau yng ngholofn 5, wedi’u henwebu’n gyfreithlon, ac yn parhau i fod felly.</w:t>
      </w:r>
    </w:p>
    <w:p w14:paraId="61D3F51F" w14:textId="77777777" w:rsidR="00DC54C9" w:rsidRDefault="00DC54C9">
      <w:r>
        <w:br w:type="column"/>
      </w:r>
    </w:p>
    <w:p w14:paraId="1B6F8EF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1CB5D8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1CF39A4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5E31441" w14:textId="77777777" w:rsidR="00DC54C9" w:rsidRDefault="00DC54C9">
      <w:pPr>
        <w:jc w:val="center"/>
        <w:rPr>
          <w:b/>
          <w:bCs/>
          <w:sz w:val="32"/>
        </w:rPr>
      </w:pPr>
    </w:p>
    <w:p w14:paraId="038CECFD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506C648D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695A495D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7BD7450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Lacharn</w:t>
      </w:r>
      <w:r>
        <w:rPr>
          <w:b/>
          <w:bCs/>
          <w:sz w:val="28"/>
        </w:rPr>
        <w:t xml:space="preserve"> </w:t>
      </w:r>
    </w:p>
    <w:p w14:paraId="4A2400BF" w14:textId="77777777" w:rsidR="00DC54C9" w:rsidRDefault="00DC54C9">
      <w:pPr>
        <w:pStyle w:val="BodyText"/>
        <w:outlineLvl w:val="9"/>
      </w:pPr>
    </w:p>
    <w:p w14:paraId="623D7780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6B1E5AB7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068B09EE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Lacharn</w:t>
      </w:r>
      <w:r>
        <w:t xml:space="preserve"> ar,</w:t>
      </w:r>
      <w:r w:rsidRPr="008D0C88">
        <w:rPr>
          <w:noProof/>
        </w:rPr>
        <w:t>Dydd Iau, 5 Mai 2022</w:t>
      </w:r>
    </w:p>
    <w:p w14:paraId="1F08B539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2C1D034E" w14:textId="77777777" w:rsidR="00DC54C9" w:rsidRDefault="00DC54C9">
      <w:pPr>
        <w:jc w:val="center"/>
        <w:rPr>
          <w:b/>
          <w:bCs/>
          <w:sz w:val="32"/>
        </w:rPr>
      </w:pPr>
    </w:p>
    <w:p w14:paraId="701498A1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61305BC3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73D2AA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09AD25E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Laugharne Township</w:t>
      </w:r>
      <w:r>
        <w:rPr>
          <w:b/>
          <w:bCs/>
          <w:sz w:val="28"/>
        </w:rPr>
        <w:t xml:space="preserve"> </w:t>
      </w:r>
    </w:p>
    <w:p w14:paraId="6E85175E" w14:textId="77777777" w:rsidR="00DC54C9" w:rsidRDefault="00DC54C9">
      <w:pPr>
        <w:pStyle w:val="BodyText"/>
      </w:pPr>
    </w:p>
    <w:p w14:paraId="02DE6C56" w14:textId="77777777" w:rsidR="00DC54C9" w:rsidRDefault="00DC54C9">
      <w:pPr>
        <w:pStyle w:val="BodyText"/>
      </w:pPr>
      <w:r>
        <w:t>STATEMENT AS TO PERSONS NOMINATED</w:t>
      </w:r>
    </w:p>
    <w:p w14:paraId="29EEC409" w14:textId="77777777" w:rsidR="00DC54C9" w:rsidRDefault="00DC54C9"/>
    <w:p w14:paraId="47E347DE" w14:textId="77777777" w:rsidR="00DC54C9" w:rsidRDefault="00DC54C9">
      <w:pPr>
        <w:sectPr w:rsidR="00DC54C9" w:rsidSect="00DC54C9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Laugharne Township</w:t>
      </w:r>
      <w:r>
        <w:t xml:space="preserve"> </w:t>
      </w:r>
    </w:p>
    <w:p w14:paraId="7548DBC6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0E38AE1E" w14:textId="77777777">
        <w:trPr>
          <w:cantSplit/>
        </w:trPr>
        <w:tc>
          <w:tcPr>
            <w:tcW w:w="8048" w:type="dxa"/>
            <w:gridSpan w:val="4"/>
          </w:tcPr>
          <w:p w14:paraId="072429C1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1162771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97FFDC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2CC6298A" w14:textId="77777777">
        <w:trPr>
          <w:cantSplit/>
        </w:trPr>
        <w:tc>
          <w:tcPr>
            <w:tcW w:w="2040" w:type="dxa"/>
          </w:tcPr>
          <w:p w14:paraId="2F7C660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5263E08E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CAA8DA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16088F31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616A10A2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D0CFBC8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3623F4D5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C746CAB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39799511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85888D1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4785730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659A7063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0D6838B" w14:textId="77777777" w:rsidR="00DC54C9" w:rsidRDefault="00DC54C9" w:rsidP="00C8009C"/>
        </w:tc>
        <w:tc>
          <w:tcPr>
            <w:tcW w:w="2788" w:type="dxa"/>
            <w:vMerge/>
          </w:tcPr>
          <w:p w14:paraId="708155D1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0042851" w14:textId="77777777">
        <w:tc>
          <w:tcPr>
            <w:tcW w:w="2040" w:type="dxa"/>
          </w:tcPr>
          <w:p w14:paraId="49345B4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Tremlett</w:t>
            </w:r>
          </w:p>
          <w:p w14:paraId="789EFCA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Jane</w:t>
            </w:r>
          </w:p>
        </w:tc>
        <w:tc>
          <w:tcPr>
            <w:tcW w:w="1978" w:type="dxa"/>
          </w:tcPr>
          <w:p w14:paraId="064F532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The Ship and Castle, King Street, Laugharne, Carmarthenshire, SA33 4RY</w:t>
            </w:r>
          </w:p>
        </w:tc>
        <w:tc>
          <w:tcPr>
            <w:tcW w:w="1504" w:type="dxa"/>
          </w:tcPr>
          <w:p w14:paraId="2C36F4B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5355C9C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D2A6F7F" w14:textId="77777777" w:rsidR="00DC54C9" w:rsidRDefault="00DC54C9">
            <w:pPr>
              <w:rPr>
                <w:sz w:val="16"/>
              </w:rPr>
            </w:pPr>
          </w:p>
        </w:tc>
      </w:tr>
    </w:tbl>
    <w:p w14:paraId="3A8B6259" w14:textId="77777777" w:rsidR="00DC54C9" w:rsidRDefault="00DC54C9"/>
    <w:p w14:paraId="1048CFA5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5452B014" w14:textId="77777777" w:rsidR="00DC54C9" w:rsidRDefault="00DC54C9"/>
    <w:p w14:paraId="0339BF85" w14:textId="77777777" w:rsidR="00DC54C9" w:rsidRDefault="00DC54C9">
      <w:r>
        <w:t>Mae’r unigolion nad oes cofnod gyferbyn a’u henwau yng ngholofn 5, wedi’u henwebu’n gyfreithlon, ac yn parhau i fod felly.</w:t>
      </w:r>
    </w:p>
    <w:p w14:paraId="5974F308" w14:textId="77777777" w:rsidR="00DC54C9" w:rsidRDefault="00DC54C9">
      <w:r>
        <w:br w:type="column"/>
      </w:r>
    </w:p>
    <w:p w14:paraId="769C7011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A843E2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E5223E1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60375F47" w14:textId="77777777" w:rsidR="00DC54C9" w:rsidRDefault="00DC54C9">
      <w:pPr>
        <w:jc w:val="center"/>
        <w:rPr>
          <w:b/>
          <w:bCs/>
          <w:sz w:val="32"/>
        </w:rPr>
      </w:pPr>
    </w:p>
    <w:p w14:paraId="474F2067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19AE1B1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6DD107B5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721A4BE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Llanboidy</w:t>
      </w:r>
      <w:r>
        <w:rPr>
          <w:b/>
          <w:bCs/>
          <w:sz w:val="28"/>
        </w:rPr>
        <w:t xml:space="preserve"> </w:t>
      </w:r>
    </w:p>
    <w:p w14:paraId="30B9B569" w14:textId="77777777" w:rsidR="00DC54C9" w:rsidRDefault="00DC54C9">
      <w:pPr>
        <w:pStyle w:val="BodyText"/>
        <w:outlineLvl w:val="9"/>
      </w:pPr>
    </w:p>
    <w:p w14:paraId="5F71534F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1995F98F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2993A018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Llanboidy</w:t>
      </w:r>
      <w:r>
        <w:t xml:space="preserve"> ar,</w:t>
      </w:r>
      <w:r w:rsidRPr="008D0C88">
        <w:rPr>
          <w:noProof/>
        </w:rPr>
        <w:t>Dydd Iau, 5 Mai 2022</w:t>
      </w:r>
    </w:p>
    <w:p w14:paraId="1F717497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E927D5A" w14:textId="77777777" w:rsidR="00DC54C9" w:rsidRDefault="00DC54C9">
      <w:pPr>
        <w:jc w:val="center"/>
        <w:rPr>
          <w:b/>
          <w:bCs/>
          <w:sz w:val="32"/>
        </w:rPr>
      </w:pPr>
    </w:p>
    <w:p w14:paraId="34DFBDE3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06847F4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413FAD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D8B1CD1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Llanboidy</w:t>
      </w:r>
      <w:r>
        <w:rPr>
          <w:b/>
          <w:bCs/>
          <w:sz w:val="28"/>
        </w:rPr>
        <w:t xml:space="preserve"> </w:t>
      </w:r>
    </w:p>
    <w:p w14:paraId="4CDD4A6D" w14:textId="77777777" w:rsidR="00DC54C9" w:rsidRDefault="00DC54C9">
      <w:pPr>
        <w:pStyle w:val="BodyText"/>
      </w:pPr>
    </w:p>
    <w:p w14:paraId="607D22E5" w14:textId="77777777" w:rsidR="00DC54C9" w:rsidRDefault="00DC54C9">
      <w:pPr>
        <w:pStyle w:val="BodyText"/>
      </w:pPr>
      <w:r>
        <w:t>STATEMENT AS TO PERSONS NOMINATED</w:t>
      </w:r>
    </w:p>
    <w:p w14:paraId="3BB0893A" w14:textId="77777777" w:rsidR="00DC54C9" w:rsidRDefault="00DC54C9"/>
    <w:p w14:paraId="7E8D4E55" w14:textId="77777777" w:rsidR="00DC54C9" w:rsidRDefault="00DC54C9">
      <w:pPr>
        <w:sectPr w:rsidR="00DC54C9" w:rsidSect="00DC54C9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Llanboidy</w:t>
      </w:r>
      <w:r>
        <w:t xml:space="preserve"> </w:t>
      </w:r>
    </w:p>
    <w:p w14:paraId="0E031209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949"/>
        <w:gridCol w:w="1494"/>
        <w:gridCol w:w="2469"/>
        <w:gridCol w:w="2709"/>
      </w:tblGrid>
      <w:tr w:rsidR="00DC54C9" w14:paraId="5924DEE1" w14:textId="77777777">
        <w:trPr>
          <w:cantSplit/>
        </w:trPr>
        <w:tc>
          <w:tcPr>
            <w:tcW w:w="8048" w:type="dxa"/>
            <w:gridSpan w:val="4"/>
          </w:tcPr>
          <w:p w14:paraId="26D7A030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39291EC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98E0A0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21703383" w14:textId="77777777">
        <w:trPr>
          <w:cantSplit/>
        </w:trPr>
        <w:tc>
          <w:tcPr>
            <w:tcW w:w="2040" w:type="dxa"/>
          </w:tcPr>
          <w:p w14:paraId="76873A4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3CD375C8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175A584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7FF9F887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33C05798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74ED2221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484349D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5875A97B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34F3B9B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5294A4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1C132544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589604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23F043F" w14:textId="77777777" w:rsidR="00DC54C9" w:rsidRDefault="00DC54C9" w:rsidP="00C8009C"/>
        </w:tc>
        <w:tc>
          <w:tcPr>
            <w:tcW w:w="2788" w:type="dxa"/>
            <w:vMerge/>
          </w:tcPr>
          <w:p w14:paraId="66929BCF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3CD1599D" w14:textId="77777777">
        <w:tc>
          <w:tcPr>
            <w:tcW w:w="2040" w:type="dxa"/>
          </w:tcPr>
          <w:p w14:paraId="6874DDD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667046B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Valerie</w:t>
            </w:r>
          </w:p>
        </w:tc>
        <w:tc>
          <w:tcPr>
            <w:tcW w:w="1978" w:type="dxa"/>
          </w:tcPr>
          <w:p w14:paraId="7C56D09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298D54C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2DFB006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14C728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1B27EFE" w14:textId="77777777">
        <w:tc>
          <w:tcPr>
            <w:tcW w:w="2040" w:type="dxa"/>
          </w:tcPr>
          <w:p w14:paraId="4667AFF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Phillips</w:t>
            </w:r>
          </w:p>
          <w:p w14:paraId="12D60E4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Dorian</w:t>
            </w:r>
          </w:p>
        </w:tc>
        <w:tc>
          <w:tcPr>
            <w:tcW w:w="1978" w:type="dxa"/>
          </w:tcPr>
          <w:p w14:paraId="38EE0C6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Dolau-Gronw, Llanboidy, Whitland, SA34 0EE</w:t>
            </w:r>
          </w:p>
        </w:tc>
        <w:tc>
          <w:tcPr>
            <w:tcW w:w="1504" w:type="dxa"/>
          </w:tcPr>
          <w:p w14:paraId="1F5E08F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758A746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BA12FC5" w14:textId="77777777" w:rsidR="00DC54C9" w:rsidRDefault="00DC54C9">
            <w:pPr>
              <w:rPr>
                <w:sz w:val="16"/>
              </w:rPr>
            </w:pPr>
          </w:p>
        </w:tc>
      </w:tr>
    </w:tbl>
    <w:p w14:paraId="47BEBBBA" w14:textId="77777777" w:rsidR="00DC54C9" w:rsidRDefault="00DC54C9"/>
    <w:p w14:paraId="7B34A628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2DD759B3" w14:textId="77777777" w:rsidR="00DC54C9" w:rsidRDefault="00DC54C9"/>
    <w:p w14:paraId="3998E399" w14:textId="77777777" w:rsidR="00DC54C9" w:rsidRDefault="00DC54C9">
      <w:r>
        <w:t>Mae’r unigolion nad oes cofnod gyferbyn a’u henwau yng ngholofn 5, wedi’u henwebu’n gyfreithlon, ac yn parhau i fod felly.</w:t>
      </w:r>
    </w:p>
    <w:p w14:paraId="39602792" w14:textId="77777777" w:rsidR="00DC54C9" w:rsidRDefault="00DC54C9">
      <w:r>
        <w:br w:type="column"/>
      </w:r>
    </w:p>
    <w:p w14:paraId="38DACE5A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3D2B2305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3AEB45D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6EE42153" w14:textId="77777777" w:rsidR="00DC54C9" w:rsidRDefault="00DC54C9">
      <w:pPr>
        <w:jc w:val="center"/>
        <w:rPr>
          <w:b/>
          <w:bCs/>
          <w:sz w:val="32"/>
        </w:rPr>
      </w:pPr>
    </w:p>
    <w:p w14:paraId="40DF5886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5353F1C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566E7A97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761C7E6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Llanddarog</w:t>
      </w:r>
      <w:r>
        <w:rPr>
          <w:b/>
          <w:bCs/>
          <w:sz w:val="28"/>
        </w:rPr>
        <w:t xml:space="preserve"> </w:t>
      </w:r>
    </w:p>
    <w:p w14:paraId="2D3EA29D" w14:textId="77777777" w:rsidR="00DC54C9" w:rsidRDefault="00DC54C9">
      <w:pPr>
        <w:pStyle w:val="BodyText"/>
        <w:outlineLvl w:val="9"/>
      </w:pPr>
    </w:p>
    <w:p w14:paraId="56F135A1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7EA33E19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7923267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Llanddarog</w:t>
      </w:r>
      <w:r>
        <w:t xml:space="preserve"> ar,</w:t>
      </w:r>
      <w:r w:rsidRPr="008D0C88">
        <w:rPr>
          <w:noProof/>
        </w:rPr>
        <w:t>Dydd Iau, 5 Mai 2022</w:t>
      </w:r>
    </w:p>
    <w:p w14:paraId="1EA473DC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25FD7B9E" w14:textId="77777777" w:rsidR="00DC54C9" w:rsidRDefault="00DC54C9">
      <w:pPr>
        <w:jc w:val="center"/>
        <w:rPr>
          <w:b/>
          <w:bCs/>
          <w:sz w:val="32"/>
        </w:rPr>
      </w:pPr>
    </w:p>
    <w:p w14:paraId="087C14D3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B378D8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3D3CB08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C4D385B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Llanddarog</w:t>
      </w:r>
      <w:r>
        <w:rPr>
          <w:b/>
          <w:bCs/>
          <w:sz w:val="28"/>
        </w:rPr>
        <w:t xml:space="preserve"> </w:t>
      </w:r>
    </w:p>
    <w:p w14:paraId="1977EAEE" w14:textId="77777777" w:rsidR="00DC54C9" w:rsidRDefault="00DC54C9">
      <w:pPr>
        <w:pStyle w:val="BodyText"/>
      </w:pPr>
    </w:p>
    <w:p w14:paraId="287C6735" w14:textId="77777777" w:rsidR="00DC54C9" w:rsidRDefault="00DC54C9">
      <w:pPr>
        <w:pStyle w:val="BodyText"/>
      </w:pPr>
      <w:r>
        <w:t>STATEMENT AS TO PERSONS NOMINATED</w:t>
      </w:r>
    </w:p>
    <w:p w14:paraId="47901F51" w14:textId="77777777" w:rsidR="00DC54C9" w:rsidRDefault="00DC54C9"/>
    <w:p w14:paraId="7F0E2FB4" w14:textId="77777777" w:rsidR="00DC54C9" w:rsidRDefault="00DC54C9">
      <w:pPr>
        <w:sectPr w:rsidR="00DC54C9" w:rsidSect="00DC54C9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Llanddarog</w:t>
      </w:r>
      <w:r>
        <w:t xml:space="preserve"> </w:t>
      </w:r>
    </w:p>
    <w:p w14:paraId="5E48FEF4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3"/>
        <w:gridCol w:w="1885"/>
        <w:gridCol w:w="1977"/>
        <w:gridCol w:w="2343"/>
        <w:gridCol w:w="2532"/>
      </w:tblGrid>
      <w:tr w:rsidR="00DC54C9" w14:paraId="69FBF1D6" w14:textId="77777777" w:rsidTr="00DC54C9">
        <w:trPr>
          <w:cantSplit/>
        </w:trPr>
        <w:tc>
          <w:tcPr>
            <w:tcW w:w="8221" w:type="dxa"/>
            <w:gridSpan w:val="4"/>
          </w:tcPr>
          <w:p w14:paraId="3169CC81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5" w:type="dxa"/>
            <w:vMerge w:val="restart"/>
          </w:tcPr>
          <w:p w14:paraId="42D73FF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56BE9F8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8D82182" w14:textId="77777777" w:rsidTr="00DC54C9">
        <w:trPr>
          <w:cantSplit/>
        </w:trPr>
        <w:tc>
          <w:tcPr>
            <w:tcW w:w="1927" w:type="dxa"/>
          </w:tcPr>
          <w:p w14:paraId="0179842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2DCE69E3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2C0EE0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1E78493D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5" w:type="dxa"/>
          </w:tcPr>
          <w:p w14:paraId="079E7E48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65F50D1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71AC58C2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BD60DD3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DDD4186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C27A4D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2" w:type="dxa"/>
          </w:tcPr>
          <w:p w14:paraId="67EBD34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D151858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D53C1BC" w14:textId="77777777" w:rsidR="00DC54C9" w:rsidRDefault="00DC54C9" w:rsidP="00C8009C"/>
        </w:tc>
        <w:tc>
          <w:tcPr>
            <w:tcW w:w="2615" w:type="dxa"/>
            <w:vMerge/>
          </w:tcPr>
          <w:p w14:paraId="613C1400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1AA1C104" w14:textId="77777777" w:rsidTr="00DC54C9">
        <w:tc>
          <w:tcPr>
            <w:tcW w:w="1927" w:type="dxa"/>
          </w:tcPr>
          <w:p w14:paraId="768A6C7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Collins</w:t>
            </w:r>
          </w:p>
          <w:p w14:paraId="376EFA5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Sian Elizabeth</w:t>
            </w:r>
          </w:p>
        </w:tc>
        <w:tc>
          <w:tcPr>
            <w:tcW w:w="1915" w:type="dxa"/>
          </w:tcPr>
          <w:p w14:paraId="378622E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77" w:type="dxa"/>
          </w:tcPr>
          <w:p w14:paraId="2FF5250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2" w:type="dxa"/>
          </w:tcPr>
          <w:p w14:paraId="6A9B1B3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5" w:type="dxa"/>
          </w:tcPr>
          <w:p w14:paraId="5B710A3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0B37C25" w14:textId="77777777" w:rsidTr="00DC54C9">
        <w:tc>
          <w:tcPr>
            <w:tcW w:w="1927" w:type="dxa"/>
          </w:tcPr>
          <w:p w14:paraId="4A76728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3D15324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Ann</w:t>
            </w:r>
          </w:p>
        </w:tc>
        <w:tc>
          <w:tcPr>
            <w:tcW w:w="1915" w:type="dxa"/>
          </w:tcPr>
          <w:p w14:paraId="7136002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Bremenda Uchaf, Llanarthne, Caerfyrddin, SA32 8JX</w:t>
            </w:r>
          </w:p>
        </w:tc>
        <w:tc>
          <w:tcPr>
            <w:tcW w:w="1977" w:type="dxa"/>
          </w:tcPr>
          <w:p w14:paraId="3FB1449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2" w:type="dxa"/>
          </w:tcPr>
          <w:p w14:paraId="0EA04B8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5" w:type="dxa"/>
          </w:tcPr>
          <w:p w14:paraId="367DBC74" w14:textId="77777777" w:rsidR="00DC54C9" w:rsidRDefault="00DC54C9">
            <w:pPr>
              <w:rPr>
                <w:sz w:val="16"/>
              </w:rPr>
            </w:pPr>
          </w:p>
        </w:tc>
      </w:tr>
    </w:tbl>
    <w:p w14:paraId="50AE4E4A" w14:textId="77777777" w:rsidR="00DC54C9" w:rsidRDefault="00DC54C9"/>
    <w:p w14:paraId="49FE453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AB27B77" w14:textId="77777777" w:rsidR="00DC54C9" w:rsidRDefault="00DC54C9"/>
    <w:p w14:paraId="6C376350" w14:textId="77777777" w:rsidR="00DC54C9" w:rsidRDefault="00DC54C9">
      <w:r>
        <w:t>Mae’r unigolion nad oes cofnod gyferbyn a’u henwau yng ngholofn 5, wedi’u henwebu’n gyfreithlon, ac yn parhau i fod felly.</w:t>
      </w:r>
    </w:p>
    <w:p w14:paraId="23E9E129" w14:textId="77777777" w:rsidR="00DC54C9" w:rsidRDefault="00DC54C9">
      <w:r>
        <w:br w:type="column"/>
      </w:r>
    </w:p>
    <w:p w14:paraId="5E6FA75A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C741024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0B9C3D3A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03E58F33" w14:textId="77777777" w:rsidR="00DC54C9" w:rsidRDefault="00DC54C9">
      <w:pPr>
        <w:jc w:val="center"/>
        <w:rPr>
          <w:b/>
          <w:bCs/>
          <w:sz w:val="32"/>
        </w:rPr>
      </w:pPr>
    </w:p>
    <w:p w14:paraId="18B342B0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3012256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433143C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402B41D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Llandeilo</w:t>
      </w:r>
      <w:r>
        <w:rPr>
          <w:b/>
          <w:bCs/>
          <w:sz w:val="28"/>
        </w:rPr>
        <w:t xml:space="preserve"> </w:t>
      </w:r>
    </w:p>
    <w:p w14:paraId="06C48F8F" w14:textId="77777777" w:rsidR="00DC54C9" w:rsidRDefault="00DC54C9">
      <w:pPr>
        <w:pStyle w:val="BodyText"/>
        <w:outlineLvl w:val="9"/>
      </w:pPr>
    </w:p>
    <w:p w14:paraId="3DC41E51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27CBDA33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27EA906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Llandeilo</w:t>
      </w:r>
      <w:r>
        <w:t xml:space="preserve"> ar,</w:t>
      </w:r>
      <w:r w:rsidRPr="008D0C88">
        <w:rPr>
          <w:noProof/>
        </w:rPr>
        <w:t>Dydd Iau, 5 Mai 2022</w:t>
      </w:r>
    </w:p>
    <w:p w14:paraId="6027247E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8AFE364" w14:textId="77777777" w:rsidR="00DC54C9" w:rsidRDefault="00DC54C9">
      <w:pPr>
        <w:jc w:val="center"/>
        <w:rPr>
          <w:b/>
          <w:bCs/>
          <w:sz w:val="32"/>
        </w:rPr>
      </w:pPr>
    </w:p>
    <w:p w14:paraId="6EB36990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3E5AB4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4CE8A745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465F23D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Llandeilo</w:t>
      </w:r>
      <w:r>
        <w:rPr>
          <w:b/>
          <w:bCs/>
          <w:sz w:val="28"/>
        </w:rPr>
        <w:t xml:space="preserve"> </w:t>
      </w:r>
    </w:p>
    <w:p w14:paraId="260ABE6A" w14:textId="77777777" w:rsidR="00DC54C9" w:rsidRDefault="00DC54C9">
      <w:pPr>
        <w:pStyle w:val="BodyText"/>
      </w:pPr>
    </w:p>
    <w:p w14:paraId="0537C174" w14:textId="77777777" w:rsidR="00DC54C9" w:rsidRDefault="00DC54C9">
      <w:pPr>
        <w:pStyle w:val="BodyText"/>
      </w:pPr>
      <w:r>
        <w:t>STATEMENT AS TO PERSONS NOMINATED</w:t>
      </w:r>
    </w:p>
    <w:p w14:paraId="4705238E" w14:textId="77777777" w:rsidR="00DC54C9" w:rsidRDefault="00DC54C9"/>
    <w:p w14:paraId="2B31E311" w14:textId="77777777" w:rsidR="00DC54C9" w:rsidRDefault="00DC54C9">
      <w:pPr>
        <w:sectPr w:rsidR="00DC54C9" w:rsidSect="00DC54C9">
          <w:headerReference w:type="even" r:id="rId154"/>
          <w:headerReference w:type="default" r:id="rId155"/>
          <w:footerReference w:type="even" r:id="rId156"/>
          <w:footerReference w:type="default" r:id="rId157"/>
          <w:headerReference w:type="first" r:id="rId158"/>
          <w:footerReference w:type="first" r:id="rId15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Llandeilo</w:t>
      </w:r>
      <w:r>
        <w:t xml:space="preserve"> </w:t>
      </w:r>
    </w:p>
    <w:p w14:paraId="33E0CCE8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940"/>
        <w:gridCol w:w="1495"/>
        <w:gridCol w:w="2472"/>
        <w:gridCol w:w="2713"/>
      </w:tblGrid>
      <w:tr w:rsidR="00DC54C9" w14:paraId="65407AB4" w14:textId="77777777">
        <w:trPr>
          <w:cantSplit/>
        </w:trPr>
        <w:tc>
          <w:tcPr>
            <w:tcW w:w="8048" w:type="dxa"/>
            <w:gridSpan w:val="4"/>
          </w:tcPr>
          <w:p w14:paraId="5221AFEE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71671A8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1B71511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3B32E09F" w14:textId="77777777">
        <w:trPr>
          <w:cantSplit/>
        </w:trPr>
        <w:tc>
          <w:tcPr>
            <w:tcW w:w="2040" w:type="dxa"/>
          </w:tcPr>
          <w:p w14:paraId="75B030B1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0348E653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1EB8A08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2BF3DCA6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4564A937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41BC85D0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7866467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06A93AA4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53B541C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7016884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2B77821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2C63B9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9E7FEA5" w14:textId="77777777" w:rsidR="00DC54C9" w:rsidRDefault="00DC54C9" w:rsidP="00C8009C"/>
        </w:tc>
        <w:tc>
          <w:tcPr>
            <w:tcW w:w="2788" w:type="dxa"/>
            <w:vMerge/>
          </w:tcPr>
          <w:p w14:paraId="4420D908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95B8139" w14:textId="77777777">
        <w:tc>
          <w:tcPr>
            <w:tcW w:w="2040" w:type="dxa"/>
          </w:tcPr>
          <w:p w14:paraId="29E0100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Fischer</w:t>
            </w:r>
          </w:p>
          <w:p w14:paraId="13D29A7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Christoph Florian</w:t>
            </w:r>
          </w:p>
        </w:tc>
        <w:tc>
          <w:tcPr>
            <w:tcW w:w="1978" w:type="dxa"/>
          </w:tcPr>
          <w:p w14:paraId="117D294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Gurrey Manor, Gurrey Banc, Llandeilo, Sir Gar, SA19 6AJ</w:t>
            </w:r>
          </w:p>
        </w:tc>
        <w:tc>
          <w:tcPr>
            <w:tcW w:w="1504" w:type="dxa"/>
          </w:tcPr>
          <w:p w14:paraId="09A5D61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3A134B3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13A019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45F4BC0" w14:textId="77777777">
        <w:tc>
          <w:tcPr>
            <w:tcW w:w="2040" w:type="dxa"/>
          </w:tcPr>
          <w:p w14:paraId="46796E9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Thomas</w:t>
            </w:r>
          </w:p>
          <w:p w14:paraId="3B93FBC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Edward Gwynne</w:t>
            </w:r>
          </w:p>
        </w:tc>
        <w:tc>
          <w:tcPr>
            <w:tcW w:w="1978" w:type="dxa"/>
          </w:tcPr>
          <w:p w14:paraId="372FF81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Awelfryn, 8 Bridge Street, Llandeilo, SA19 6BN</w:t>
            </w:r>
          </w:p>
        </w:tc>
        <w:tc>
          <w:tcPr>
            <w:tcW w:w="1504" w:type="dxa"/>
          </w:tcPr>
          <w:p w14:paraId="464D2D3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Independent-Annibynnol</w:t>
            </w:r>
          </w:p>
        </w:tc>
        <w:tc>
          <w:tcPr>
            <w:tcW w:w="2526" w:type="dxa"/>
          </w:tcPr>
          <w:p w14:paraId="19CBC2C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8FB8663" w14:textId="77777777" w:rsidR="00DC54C9" w:rsidRDefault="00DC54C9">
            <w:pPr>
              <w:rPr>
                <w:sz w:val="16"/>
              </w:rPr>
            </w:pPr>
          </w:p>
        </w:tc>
      </w:tr>
    </w:tbl>
    <w:p w14:paraId="76E9B8AC" w14:textId="77777777" w:rsidR="00DC54C9" w:rsidRDefault="00DC54C9"/>
    <w:p w14:paraId="7F5E99F6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6B457FC1" w14:textId="77777777" w:rsidR="00DC54C9" w:rsidRDefault="00DC54C9"/>
    <w:p w14:paraId="64430606" w14:textId="77777777" w:rsidR="00DC54C9" w:rsidRDefault="00DC54C9">
      <w:r>
        <w:t>Mae’r unigolion nad oes cofnod gyferbyn a’u henwau yng ngholofn 5, wedi’u henwebu’n gyfreithlon, ac yn parhau i fod felly.</w:t>
      </w:r>
    </w:p>
    <w:p w14:paraId="7A4AF835" w14:textId="77777777" w:rsidR="00DC54C9" w:rsidRDefault="00DC54C9">
      <w:r>
        <w:br w:type="column"/>
      </w:r>
    </w:p>
    <w:p w14:paraId="2920F5E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0866114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E47250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3A63E1E5" w14:textId="77777777" w:rsidR="00DC54C9" w:rsidRDefault="00DC54C9">
      <w:pPr>
        <w:jc w:val="center"/>
        <w:rPr>
          <w:b/>
          <w:bCs/>
          <w:sz w:val="32"/>
        </w:rPr>
      </w:pPr>
    </w:p>
    <w:p w14:paraId="24DDE722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FF8CE21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708AC7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2CD4165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Llanymddyfri</w:t>
      </w:r>
      <w:r>
        <w:rPr>
          <w:b/>
          <w:bCs/>
          <w:sz w:val="28"/>
        </w:rPr>
        <w:t xml:space="preserve"> </w:t>
      </w:r>
    </w:p>
    <w:p w14:paraId="7752BCAB" w14:textId="77777777" w:rsidR="00DC54C9" w:rsidRDefault="00DC54C9">
      <w:pPr>
        <w:pStyle w:val="BodyText"/>
        <w:outlineLvl w:val="9"/>
      </w:pPr>
    </w:p>
    <w:p w14:paraId="3C1CEB6D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3C807F74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28A64A3A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Llanymddyfri</w:t>
      </w:r>
      <w:r>
        <w:t xml:space="preserve"> ar,</w:t>
      </w:r>
      <w:r w:rsidRPr="008D0C88">
        <w:rPr>
          <w:noProof/>
        </w:rPr>
        <w:t>Dydd Iau, 5 Mai 2022</w:t>
      </w:r>
    </w:p>
    <w:p w14:paraId="0E7A58AF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06A8DB3D" w14:textId="77777777" w:rsidR="00DC54C9" w:rsidRDefault="00DC54C9">
      <w:pPr>
        <w:jc w:val="center"/>
        <w:rPr>
          <w:b/>
          <w:bCs/>
          <w:sz w:val="32"/>
        </w:rPr>
      </w:pPr>
    </w:p>
    <w:p w14:paraId="16EF6657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935CD6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015D24B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031540D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Llandovery</w:t>
      </w:r>
      <w:r>
        <w:rPr>
          <w:b/>
          <w:bCs/>
          <w:sz w:val="28"/>
        </w:rPr>
        <w:t xml:space="preserve"> </w:t>
      </w:r>
    </w:p>
    <w:p w14:paraId="7F72312A" w14:textId="77777777" w:rsidR="00DC54C9" w:rsidRDefault="00DC54C9">
      <w:pPr>
        <w:pStyle w:val="BodyText"/>
      </w:pPr>
    </w:p>
    <w:p w14:paraId="5AD50C2C" w14:textId="77777777" w:rsidR="00DC54C9" w:rsidRDefault="00DC54C9">
      <w:pPr>
        <w:pStyle w:val="BodyText"/>
      </w:pPr>
      <w:r>
        <w:t>STATEMENT AS TO PERSONS NOMINATED</w:t>
      </w:r>
    </w:p>
    <w:p w14:paraId="3A40DC36" w14:textId="77777777" w:rsidR="00DC54C9" w:rsidRDefault="00DC54C9"/>
    <w:p w14:paraId="654CD07E" w14:textId="77777777" w:rsidR="00DC54C9" w:rsidRDefault="00DC54C9">
      <w:pPr>
        <w:sectPr w:rsidR="00DC54C9" w:rsidSect="00DC54C9">
          <w:headerReference w:type="even" r:id="rId160"/>
          <w:headerReference w:type="default" r:id="rId161"/>
          <w:footerReference w:type="even" r:id="rId162"/>
          <w:footerReference w:type="default" r:id="rId163"/>
          <w:headerReference w:type="first" r:id="rId164"/>
          <w:footerReference w:type="first" r:id="rId16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Llandovery</w:t>
      </w:r>
      <w:r>
        <w:t xml:space="preserve"> </w:t>
      </w:r>
    </w:p>
    <w:p w14:paraId="4EE7598C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949"/>
        <w:gridCol w:w="1494"/>
        <w:gridCol w:w="2469"/>
        <w:gridCol w:w="2709"/>
      </w:tblGrid>
      <w:tr w:rsidR="00DC54C9" w14:paraId="6591AF81" w14:textId="77777777">
        <w:trPr>
          <w:cantSplit/>
        </w:trPr>
        <w:tc>
          <w:tcPr>
            <w:tcW w:w="8048" w:type="dxa"/>
            <w:gridSpan w:val="4"/>
          </w:tcPr>
          <w:p w14:paraId="1C633FA8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268DC3C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279DA36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8D4ADC4" w14:textId="77777777">
        <w:trPr>
          <w:cantSplit/>
        </w:trPr>
        <w:tc>
          <w:tcPr>
            <w:tcW w:w="2040" w:type="dxa"/>
          </w:tcPr>
          <w:p w14:paraId="2106DDF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1F7D974F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02277F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561C08F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022508C4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1CE005F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36F12D0F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5D5A5C2F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6E8F58B4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C4AE53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3048DB6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7614F4FF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1D07D5E5" w14:textId="77777777" w:rsidR="00DC54C9" w:rsidRDefault="00DC54C9" w:rsidP="00C8009C"/>
        </w:tc>
        <w:tc>
          <w:tcPr>
            <w:tcW w:w="2788" w:type="dxa"/>
            <w:vMerge/>
          </w:tcPr>
          <w:p w14:paraId="50A58463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E7948FD" w14:textId="77777777">
        <w:tc>
          <w:tcPr>
            <w:tcW w:w="2040" w:type="dxa"/>
          </w:tcPr>
          <w:p w14:paraId="121B365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Barnett</w:t>
            </w:r>
          </w:p>
          <w:p w14:paraId="38FF432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Samuel</w:t>
            </w:r>
          </w:p>
        </w:tc>
        <w:tc>
          <w:tcPr>
            <w:tcW w:w="1978" w:type="dxa"/>
          </w:tcPr>
          <w:p w14:paraId="33BFE97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646C39D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26F3F57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81D1345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784AC62" w14:textId="77777777">
        <w:tc>
          <w:tcPr>
            <w:tcW w:w="2040" w:type="dxa"/>
          </w:tcPr>
          <w:p w14:paraId="5DF1BC6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1DD5482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Handel</w:t>
            </w:r>
          </w:p>
        </w:tc>
        <w:tc>
          <w:tcPr>
            <w:tcW w:w="1978" w:type="dxa"/>
          </w:tcPr>
          <w:p w14:paraId="1A3DFBB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Mithig, Llanymddyfri, Sir Gar, SA20 0DZ</w:t>
            </w:r>
          </w:p>
        </w:tc>
        <w:tc>
          <w:tcPr>
            <w:tcW w:w="1504" w:type="dxa"/>
          </w:tcPr>
          <w:p w14:paraId="56EED63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239C553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F7F08E2" w14:textId="77777777" w:rsidR="00DC54C9" w:rsidRDefault="00DC54C9">
            <w:pPr>
              <w:rPr>
                <w:sz w:val="16"/>
              </w:rPr>
            </w:pPr>
          </w:p>
        </w:tc>
      </w:tr>
    </w:tbl>
    <w:p w14:paraId="07D5DCC2" w14:textId="77777777" w:rsidR="00DC54C9" w:rsidRDefault="00DC54C9"/>
    <w:p w14:paraId="3282B7F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5BD7A4F7" w14:textId="77777777" w:rsidR="00DC54C9" w:rsidRDefault="00DC54C9"/>
    <w:p w14:paraId="7AE080B4" w14:textId="77777777" w:rsidR="00DC54C9" w:rsidRDefault="00DC54C9">
      <w:r>
        <w:t>Mae’r unigolion nad oes cofnod gyferbyn a’u henwau yng ngholofn 5, wedi’u henwebu’n gyfreithlon, ac yn parhau i fod felly.</w:t>
      </w:r>
    </w:p>
    <w:p w14:paraId="11B66597" w14:textId="77777777" w:rsidR="00DC54C9" w:rsidRDefault="00DC54C9">
      <w:r>
        <w:br w:type="column"/>
      </w:r>
    </w:p>
    <w:p w14:paraId="1D64106C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2D6CC6A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56CB56F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6791C45" w14:textId="77777777" w:rsidR="00DC54C9" w:rsidRDefault="00DC54C9">
      <w:pPr>
        <w:jc w:val="center"/>
        <w:rPr>
          <w:b/>
          <w:bCs/>
          <w:sz w:val="32"/>
        </w:rPr>
      </w:pPr>
    </w:p>
    <w:p w14:paraId="7F3E5EB3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6C3FED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7814B48E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D5F90BD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Llandybie</w:t>
      </w:r>
      <w:r>
        <w:rPr>
          <w:b/>
          <w:bCs/>
          <w:sz w:val="28"/>
        </w:rPr>
        <w:t xml:space="preserve"> </w:t>
      </w:r>
    </w:p>
    <w:p w14:paraId="664084E4" w14:textId="77777777" w:rsidR="00DC54C9" w:rsidRDefault="00DC54C9">
      <w:pPr>
        <w:pStyle w:val="BodyText"/>
        <w:outlineLvl w:val="9"/>
      </w:pPr>
    </w:p>
    <w:p w14:paraId="5436FDB0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CAF2120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4596C0CF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Llandybie</w:t>
      </w:r>
      <w:r>
        <w:t xml:space="preserve"> ar,</w:t>
      </w:r>
      <w:r w:rsidRPr="008D0C88">
        <w:rPr>
          <w:noProof/>
        </w:rPr>
        <w:t>Dydd Iau, 5 Mai 2022</w:t>
      </w:r>
    </w:p>
    <w:p w14:paraId="436FAC87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2E3A7D07" w14:textId="77777777" w:rsidR="00DC54C9" w:rsidRDefault="00DC54C9">
      <w:pPr>
        <w:jc w:val="center"/>
        <w:rPr>
          <w:b/>
          <w:bCs/>
          <w:sz w:val="32"/>
        </w:rPr>
      </w:pPr>
    </w:p>
    <w:p w14:paraId="14DB420C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3A818B4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6C99A4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F30946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Llandybie</w:t>
      </w:r>
      <w:r>
        <w:rPr>
          <w:b/>
          <w:bCs/>
          <w:sz w:val="28"/>
        </w:rPr>
        <w:t xml:space="preserve"> </w:t>
      </w:r>
    </w:p>
    <w:p w14:paraId="15BACC07" w14:textId="77777777" w:rsidR="00DC54C9" w:rsidRDefault="00DC54C9">
      <w:pPr>
        <w:pStyle w:val="BodyText"/>
      </w:pPr>
    </w:p>
    <w:p w14:paraId="3A31E563" w14:textId="77777777" w:rsidR="00DC54C9" w:rsidRDefault="00DC54C9">
      <w:pPr>
        <w:pStyle w:val="BodyText"/>
      </w:pPr>
      <w:r>
        <w:t>STATEMENT AS TO PERSONS NOMINATED</w:t>
      </w:r>
    </w:p>
    <w:p w14:paraId="2739CD53" w14:textId="77777777" w:rsidR="00DC54C9" w:rsidRDefault="00DC54C9"/>
    <w:p w14:paraId="6F86B221" w14:textId="77777777" w:rsidR="00DC54C9" w:rsidRDefault="00DC54C9">
      <w:pPr>
        <w:sectPr w:rsidR="00DC54C9" w:rsidSect="00DC54C9">
          <w:headerReference w:type="even" r:id="rId166"/>
          <w:headerReference w:type="default" r:id="rId167"/>
          <w:footerReference w:type="even" r:id="rId168"/>
          <w:footerReference w:type="default" r:id="rId169"/>
          <w:headerReference w:type="first" r:id="rId170"/>
          <w:footerReference w:type="first" r:id="rId17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Llandybie</w:t>
      </w:r>
      <w:r>
        <w:t xml:space="preserve"> </w:t>
      </w:r>
    </w:p>
    <w:p w14:paraId="1D6C990C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891"/>
        <w:gridCol w:w="1977"/>
        <w:gridCol w:w="2341"/>
        <w:gridCol w:w="2529"/>
      </w:tblGrid>
      <w:tr w:rsidR="00DC54C9" w14:paraId="7C608467" w14:textId="77777777" w:rsidTr="00DC54C9">
        <w:trPr>
          <w:cantSplit/>
        </w:trPr>
        <w:tc>
          <w:tcPr>
            <w:tcW w:w="8223" w:type="dxa"/>
            <w:gridSpan w:val="4"/>
          </w:tcPr>
          <w:p w14:paraId="6A381AFA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3" w:type="dxa"/>
            <w:vMerge w:val="restart"/>
          </w:tcPr>
          <w:p w14:paraId="056FDCD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2F76D1E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392ADF14" w14:textId="77777777" w:rsidTr="00DC54C9">
        <w:trPr>
          <w:cantSplit/>
        </w:trPr>
        <w:tc>
          <w:tcPr>
            <w:tcW w:w="1926" w:type="dxa"/>
          </w:tcPr>
          <w:p w14:paraId="1DC467A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12C9D587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4115DA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0943BA8D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9" w:type="dxa"/>
          </w:tcPr>
          <w:p w14:paraId="06585AA4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699E78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5953BE05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CADA473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C8AB96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0F868E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1" w:type="dxa"/>
          </w:tcPr>
          <w:p w14:paraId="34DE669A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312EA40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17B17DF5" w14:textId="77777777" w:rsidR="00DC54C9" w:rsidRDefault="00DC54C9" w:rsidP="00C8009C"/>
        </w:tc>
        <w:tc>
          <w:tcPr>
            <w:tcW w:w="2613" w:type="dxa"/>
            <w:vMerge/>
          </w:tcPr>
          <w:p w14:paraId="0F39D847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4DD7DFB6" w14:textId="77777777" w:rsidTr="00DC54C9">
        <w:tc>
          <w:tcPr>
            <w:tcW w:w="1926" w:type="dxa"/>
          </w:tcPr>
          <w:p w14:paraId="3CBCE07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Bjork</w:t>
            </w:r>
          </w:p>
          <w:p w14:paraId="34FB81F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Helen</w:t>
            </w:r>
          </w:p>
        </w:tc>
        <w:tc>
          <w:tcPr>
            <w:tcW w:w="1919" w:type="dxa"/>
          </w:tcPr>
          <w:p w14:paraId="2FB64AB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77" w:type="dxa"/>
          </w:tcPr>
          <w:p w14:paraId="7F5DCBE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1" w:type="dxa"/>
          </w:tcPr>
          <w:p w14:paraId="4C63A92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265CB6A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2493B6B" w14:textId="77777777" w:rsidTr="00DC54C9">
        <w:tc>
          <w:tcPr>
            <w:tcW w:w="1926" w:type="dxa"/>
          </w:tcPr>
          <w:p w14:paraId="6DAE280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4D4359E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Anthony (Whitey)</w:t>
            </w:r>
          </w:p>
        </w:tc>
        <w:tc>
          <w:tcPr>
            <w:tcW w:w="1919" w:type="dxa"/>
          </w:tcPr>
          <w:p w14:paraId="2BDC00F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116 Ammanford Road, Llandybie, Carmarthenshire, SA18 2JY</w:t>
            </w:r>
          </w:p>
        </w:tc>
        <w:tc>
          <w:tcPr>
            <w:tcW w:w="1977" w:type="dxa"/>
          </w:tcPr>
          <w:p w14:paraId="321D5FE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1" w:type="dxa"/>
          </w:tcPr>
          <w:p w14:paraId="2BF5749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0286A3D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2646222" w14:textId="77777777" w:rsidTr="00DC54C9">
        <w:tc>
          <w:tcPr>
            <w:tcW w:w="1926" w:type="dxa"/>
          </w:tcPr>
          <w:p w14:paraId="4E791B1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Nicholas</w:t>
            </w:r>
          </w:p>
          <w:p w14:paraId="17111A1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Dai</w:t>
            </w:r>
          </w:p>
        </w:tc>
        <w:tc>
          <w:tcPr>
            <w:tcW w:w="1919" w:type="dxa"/>
          </w:tcPr>
          <w:p w14:paraId="0621D2C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 Pentregwenlais Road, Llandybie, Carmarthenshire, SA18 3JQ</w:t>
            </w:r>
          </w:p>
        </w:tc>
        <w:tc>
          <w:tcPr>
            <w:tcW w:w="1977" w:type="dxa"/>
          </w:tcPr>
          <w:p w14:paraId="5A9FAC2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1" w:type="dxa"/>
          </w:tcPr>
          <w:p w14:paraId="3A9D27A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3A07A57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14706E0" w14:textId="77777777" w:rsidTr="00DC54C9">
        <w:tc>
          <w:tcPr>
            <w:tcW w:w="1926" w:type="dxa"/>
          </w:tcPr>
          <w:p w14:paraId="7015954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Wilkins</w:t>
            </w:r>
          </w:p>
          <w:p w14:paraId="070BD5D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Lynne Susan</w:t>
            </w:r>
          </w:p>
        </w:tc>
        <w:tc>
          <w:tcPr>
            <w:tcW w:w="1919" w:type="dxa"/>
          </w:tcPr>
          <w:p w14:paraId="6C16D93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77" w:type="dxa"/>
          </w:tcPr>
          <w:p w14:paraId="439708F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1" w:type="dxa"/>
          </w:tcPr>
          <w:p w14:paraId="143FAF6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6A3869FD" w14:textId="77777777" w:rsidR="00DC54C9" w:rsidRDefault="00DC54C9">
            <w:pPr>
              <w:rPr>
                <w:sz w:val="16"/>
              </w:rPr>
            </w:pPr>
          </w:p>
        </w:tc>
      </w:tr>
    </w:tbl>
    <w:p w14:paraId="6CDF6B6E" w14:textId="77777777" w:rsidR="00DC54C9" w:rsidRDefault="00DC54C9"/>
    <w:p w14:paraId="522953AB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167BB8F1" w14:textId="77777777" w:rsidR="00DC54C9" w:rsidRDefault="00DC54C9"/>
    <w:p w14:paraId="2372A5A8" w14:textId="77777777" w:rsidR="00DC54C9" w:rsidRDefault="00DC54C9">
      <w:r>
        <w:t>Mae’r unigolion nad oes cofnod gyferbyn a’u henwau yng ngholofn 5, wedi’u henwebu’n gyfreithlon, ac yn parhau i fod felly.</w:t>
      </w:r>
    </w:p>
    <w:p w14:paraId="0049E90A" w14:textId="77777777" w:rsidR="00DC54C9" w:rsidRDefault="00DC54C9">
      <w:r>
        <w:br w:type="column"/>
      </w:r>
    </w:p>
    <w:p w14:paraId="2E7DD14B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BD2E79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550C5131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493B8DD" w14:textId="77777777" w:rsidR="00DC54C9" w:rsidRDefault="00DC54C9">
      <w:pPr>
        <w:jc w:val="center"/>
        <w:rPr>
          <w:b/>
          <w:bCs/>
          <w:sz w:val="32"/>
        </w:rPr>
      </w:pPr>
    </w:p>
    <w:p w14:paraId="4227DDFC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0E7BF56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44811BC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81341BD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Llanegwad</w:t>
      </w:r>
      <w:r>
        <w:rPr>
          <w:b/>
          <w:bCs/>
          <w:sz w:val="28"/>
        </w:rPr>
        <w:t xml:space="preserve"> </w:t>
      </w:r>
    </w:p>
    <w:p w14:paraId="05CDBC17" w14:textId="77777777" w:rsidR="00DC54C9" w:rsidRDefault="00DC54C9">
      <w:pPr>
        <w:pStyle w:val="BodyText"/>
        <w:outlineLvl w:val="9"/>
      </w:pPr>
    </w:p>
    <w:p w14:paraId="40B57C52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D6F37F3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7EC216CD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Llanegwad</w:t>
      </w:r>
      <w:r>
        <w:t xml:space="preserve"> ar,</w:t>
      </w:r>
      <w:r w:rsidRPr="008D0C88">
        <w:rPr>
          <w:noProof/>
        </w:rPr>
        <w:t>Dydd Iau, 5 Mai 2022</w:t>
      </w:r>
    </w:p>
    <w:p w14:paraId="76F1B925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3258B841" w14:textId="77777777" w:rsidR="00DC54C9" w:rsidRDefault="00DC54C9">
      <w:pPr>
        <w:jc w:val="center"/>
        <w:rPr>
          <w:b/>
          <w:bCs/>
          <w:sz w:val="32"/>
        </w:rPr>
      </w:pPr>
    </w:p>
    <w:p w14:paraId="10A15A2D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90D2B8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94C3A01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C5A0F47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Llanegwad</w:t>
      </w:r>
      <w:r>
        <w:rPr>
          <w:b/>
          <w:bCs/>
          <w:sz w:val="28"/>
        </w:rPr>
        <w:t xml:space="preserve"> </w:t>
      </w:r>
    </w:p>
    <w:p w14:paraId="56090B9B" w14:textId="77777777" w:rsidR="00DC54C9" w:rsidRDefault="00DC54C9">
      <w:pPr>
        <w:pStyle w:val="BodyText"/>
      </w:pPr>
    </w:p>
    <w:p w14:paraId="340F1A0B" w14:textId="77777777" w:rsidR="00DC54C9" w:rsidRDefault="00DC54C9">
      <w:pPr>
        <w:pStyle w:val="BodyText"/>
      </w:pPr>
      <w:r>
        <w:t>STATEMENT AS TO PERSONS NOMINATED</w:t>
      </w:r>
    </w:p>
    <w:p w14:paraId="4266DE94" w14:textId="77777777" w:rsidR="00DC54C9" w:rsidRDefault="00DC54C9"/>
    <w:p w14:paraId="7F75B1A6" w14:textId="77777777" w:rsidR="00DC54C9" w:rsidRDefault="00DC54C9">
      <w:pPr>
        <w:sectPr w:rsidR="00DC54C9" w:rsidSect="00DC54C9">
          <w:headerReference w:type="even" r:id="rId172"/>
          <w:headerReference w:type="default" r:id="rId173"/>
          <w:footerReference w:type="even" r:id="rId174"/>
          <w:footerReference w:type="default" r:id="rId175"/>
          <w:headerReference w:type="first" r:id="rId176"/>
          <w:footerReference w:type="first" r:id="rId17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Llanegwad</w:t>
      </w:r>
      <w:r>
        <w:t xml:space="preserve"> </w:t>
      </w:r>
    </w:p>
    <w:p w14:paraId="612D1DFF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68B79E72" w14:textId="77777777">
        <w:trPr>
          <w:cantSplit/>
        </w:trPr>
        <w:tc>
          <w:tcPr>
            <w:tcW w:w="8048" w:type="dxa"/>
            <w:gridSpan w:val="4"/>
          </w:tcPr>
          <w:p w14:paraId="1AE4A0AC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4FF4A29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70DD52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0E09B554" w14:textId="77777777">
        <w:trPr>
          <w:cantSplit/>
        </w:trPr>
        <w:tc>
          <w:tcPr>
            <w:tcW w:w="2040" w:type="dxa"/>
          </w:tcPr>
          <w:p w14:paraId="674674B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14F8B9F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250333F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06EE4309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7D8E66BD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5B0862E2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6BC66C9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3641AE2F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10C4115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4CD9653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4B0D7E98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FBE783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916BE82" w14:textId="77777777" w:rsidR="00DC54C9" w:rsidRDefault="00DC54C9" w:rsidP="00C8009C"/>
        </w:tc>
        <w:tc>
          <w:tcPr>
            <w:tcW w:w="2788" w:type="dxa"/>
            <w:vMerge/>
          </w:tcPr>
          <w:p w14:paraId="6897439C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5EFE0BCD" w14:textId="77777777">
        <w:tc>
          <w:tcPr>
            <w:tcW w:w="2040" w:type="dxa"/>
          </w:tcPr>
          <w:p w14:paraId="257E227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Beech</w:t>
            </w:r>
          </w:p>
          <w:p w14:paraId="72FC3B7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Mike</w:t>
            </w:r>
          </w:p>
        </w:tc>
        <w:tc>
          <w:tcPr>
            <w:tcW w:w="1978" w:type="dxa"/>
          </w:tcPr>
          <w:p w14:paraId="51822C1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 Llys Carys, Cwrt Henri, Dryslwyn, Carmarthenshire, SA32 8RT</w:t>
            </w:r>
          </w:p>
        </w:tc>
        <w:tc>
          <w:tcPr>
            <w:tcW w:w="1504" w:type="dxa"/>
          </w:tcPr>
          <w:p w14:paraId="09E1F22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3C148C4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B574BA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66A1A3E" w14:textId="77777777">
        <w:tc>
          <w:tcPr>
            <w:tcW w:w="2040" w:type="dxa"/>
          </w:tcPr>
          <w:p w14:paraId="531791E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Charles</w:t>
            </w:r>
          </w:p>
          <w:p w14:paraId="4A457AB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Mansel</w:t>
            </w:r>
          </w:p>
        </w:tc>
        <w:tc>
          <w:tcPr>
            <w:tcW w:w="1978" w:type="dxa"/>
          </w:tcPr>
          <w:p w14:paraId="668103C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Sarn Gelli, Llanegwad, Nantgaredig, Caerfyrddin, SA32 7NL</w:t>
            </w:r>
          </w:p>
        </w:tc>
        <w:tc>
          <w:tcPr>
            <w:tcW w:w="1504" w:type="dxa"/>
          </w:tcPr>
          <w:p w14:paraId="7E7C13C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790FDBF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0765364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0655D74" w14:textId="77777777">
        <w:tc>
          <w:tcPr>
            <w:tcW w:w="2040" w:type="dxa"/>
          </w:tcPr>
          <w:p w14:paraId="2F7D7A3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7BC5701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Meirion</w:t>
            </w:r>
          </w:p>
        </w:tc>
        <w:tc>
          <w:tcPr>
            <w:tcW w:w="1978" w:type="dxa"/>
          </w:tcPr>
          <w:p w14:paraId="6069BE0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Pantyrefail, Llanfynydd, Carmarthen, SA32 7UE</w:t>
            </w:r>
          </w:p>
        </w:tc>
        <w:tc>
          <w:tcPr>
            <w:tcW w:w="1504" w:type="dxa"/>
          </w:tcPr>
          <w:p w14:paraId="53AB074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26" w:type="dxa"/>
          </w:tcPr>
          <w:p w14:paraId="634208C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7569A2B" w14:textId="77777777" w:rsidR="00DC54C9" w:rsidRDefault="00DC54C9">
            <w:pPr>
              <w:rPr>
                <w:sz w:val="16"/>
              </w:rPr>
            </w:pPr>
          </w:p>
        </w:tc>
      </w:tr>
    </w:tbl>
    <w:p w14:paraId="5BBF1277" w14:textId="77777777" w:rsidR="00DC54C9" w:rsidRDefault="00DC54C9"/>
    <w:p w14:paraId="4C344B94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0D443945" w14:textId="77777777" w:rsidR="00DC54C9" w:rsidRDefault="00DC54C9"/>
    <w:p w14:paraId="0D55D101" w14:textId="77777777" w:rsidR="00DC54C9" w:rsidRDefault="00DC54C9">
      <w:r>
        <w:t>Mae’r unigolion nad oes cofnod gyferbyn a’u henwau yng ngholofn 5, wedi’u henwebu’n gyfreithlon, ac yn parhau i fod felly.</w:t>
      </w:r>
    </w:p>
    <w:p w14:paraId="303FCB09" w14:textId="77777777" w:rsidR="00DC54C9" w:rsidRDefault="00DC54C9">
      <w:r>
        <w:br w:type="column"/>
      </w:r>
    </w:p>
    <w:p w14:paraId="1A5CF08A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A84908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4AAAA12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0EF541E4" w14:textId="77777777" w:rsidR="00DC54C9" w:rsidRDefault="00DC54C9">
      <w:pPr>
        <w:jc w:val="center"/>
        <w:rPr>
          <w:b/>
          <w:bCs/>
          <w:sz w:val="32"/>
        </w:rPr>
      </w:pPr>
    </w:p>
    <w:p w14:paraId="71ED90CE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1D92BE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4375A9D0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4005E31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Llanfihangel Aberbythych</w:t>
      </w:r>
      <w:r>
        <w:rPr>
          <w:b/>
          <w:bCs/>
          <w:sz w:val="28"/>
        </w:rPr>
        <w:t xml:space="preserve"> </w:t>
      </w:r>
    </w:p>
    <w:p w14:paraId="6D2A382B" w14:textId="77777777" w:rsidR="00DC54C9" w:rsidRDefault="00DC54C9">
      <w:pPr>
        <w:pStyle w:val="BodyText"/>
        <w:outlineLvl w:val="9"/>
      </w:pPr>
    </w:p>
    <w:p w14:paraId="07B9B692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7A9DB6B5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0F773C63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Llanfihangel Aberbythych</w:t>
      </w:r>
      <w:r>
        <w:t xml:space="preserve"> ar,</w:t>
      </w:r>
      <w:r w:rsidRPr="008D0C88">
        <w:rPr>
          <w:noProof/>
        </w:rPr>
        <w:t>Dydd Iau, 5 Mai 2022</w:t>
      </w:r>
    </w:p>
    <w:p w14:paraId="6C54548A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A3C2345" w14:textId="77777777" w:rsidR="00DC54C9" w:rsidRDefault="00DC54C9">
      <w:pPr>
        <w:jc w:val="center"/>
        <w:rPr>
          <w:b/>
          <w:bCs/>
          <w:sz w:val="32"/>
        </w:rPr>
      </w:pPr>
    </w:p>
    <w:p w14:paraId="7022190E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67282C3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0B342241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A12D1E8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Llanfihangel Aberbythych</w:t>
      </w:r>
      <w:r>
        <w:rPr>
          <w:b/>
          <w:bCs/>
          <w:sz w:val="28"/>
        </w:rPr>
        <w:t xml:space="preserve"> </w:t>
      </w:r>
    </w:p>
    <w:p w14:paraId="6F0B9742" w14:textId="77777777" w:rsidR="00DC54C9" w:rsidRDefault="00DC54C9">
      <w:pPr>
        <w:pStyle w:val="BodyText"/>
      </w:pPr>
    </w:p>
    <w:p w14:paraId="2AB6A0FC" w14:textId="77777777" w:rsidR="00DC54C9" w:rsidRDefault="00DC54C9">
      <w:pPr>
        <w:pStyle w:val="BodyText"/>
      </w:pPr>
      <w:r>
        <w:t>STATEMENT AS TO PERSONS NOMINATED</w:t>
      </w:r>
    </w:p>
    <w:p w14:paraId="3B4AAD80" w14:textId="77777777" w:rsidR="00DC54C9" w:rsidRDefault="00DC54C9"/>
    <w:p w14:paraId="3AEEEC0E" w14:textId="77777777" w:rsidR="00DC54C9" w:rsidRDefault="00DC54C9">
      <w:pPr>
        <w:sectPr w:rsidR="00DC54C9" w:rsidSect="00DC54C9">
          <w:headerReference w:type="even" r:id="rId178"/>
          <w:headerReference w:type="default" r:id="rId179"/>
          <w:footerReference w:type="even" r:id="rId180"/>
          <w:footerReference w:type="default" r:id="rId181"/>
          <w:headerReference w:type="first" r:id="rId182"/>
          <w:footerReference w:type="first" r:id="rId18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Llanfihangel Aberbythych</w:t>
      </w:r>
      <w:r>
        <w:t xml:space="preserve"> </w:t>
      </w:r>
    </w:p>
    <w:p w14:paraId="7AE2A5C8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2084"/>
        <w:gridCol w:w="1977"/>
        <w:gridCol w:w="2283"/>
        <w:gridCol w:w="2449"/>
      </w:tblGrid>
      <w:tr w:rsidR="00DC54C9" w14:paraId="0B3FD62C" w14:textId="77777777" w:rsidTr="00DC54C9">
        <w:trPr>
          <w:cantSplit/>
        </w:trPr>
        <w:tc>
          <w:tcPr>
            <w:tcW w:w="8292" w:type="dxa"/>
            <w:gridSpan w:val="4"/>
          </w:tcPr>
          <w:p w14:paraId="63FEDB8C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544" w:type="dxa"/>
            <w:vMerge w:val="restart"/>
          </w:tcPr>
          <w:p w14:paraId="4339674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C3C957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4D8F6D63" w14:textId="77777777" w:rsidTr="00DC54C9">
        <w:trPr>
          <w:cantSplit/>
        </w:trPr>
        <w:tc>
          <w:tcPr>
            <w:tcW w:w="1880" w:type="dxa"/>
          </w:tcPr>
          <w:p w14:paraId="2B080FD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F541A8B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088B413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61523C4A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2084" w:type="dxa"/>
          </w:tcPr>
          <w:p w14:paraId="2ADFC424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5746A13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3E16424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6FA7749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01BF1A45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1B5F682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351" w:type="dxa"/>
          </w:tcPr>
          <w:p w14:paraId="362BD559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4AA489C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5458376" w14:textId="77777777" w:rsidR="00DC54C9" w:rsidRDefault="00DC54C9" w:rsidP="00C8009C"/>
        </w:tc>
        <w:tc>
          <w:tcPr>
            <w:tcW w:w="2544" w:type="dxa"/>
            <w:vMerge/>
          </w:tcPr>
          <w:p w14:paraId="76D1113E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4D5C237" w14:textId="77777777" w:rsidTr="00DC54C9">
        <w:tc>
          <w:tcPr>
            <w:tcW w:w="1880" w:type="dxa"/>
          </w:tcPr>
          <w:p w14:paraId="12643E2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Breckman</w:t>
            </w:r>
          </w:p>
          <w:p w14:paraId="2AB1AAE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Trisha</w:t>
            </w:r>
          </w:p>
        </w:tc>
        <w:tc>
          <w:tcPr>
            <w:tcW w:w="2084" w:type="dxa"/>
          </w:tcPr>
          <w:p w14:paraId="7CF5102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Pantycastell Fach, Maesybont, Llanelli, SA14 7SW</w:t>
            </w:r>
          </w:p>
        </w:tc>
        <w:tc>
          <w:tcPr>
            <w:tcW w:w="1977" w:type="dxa"/>
          </w:tcPr>
          <w:p w14:paraId="60791AD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Propel: Not Politics As Usual/Propel: Nid Gwleidyddiaeth Fel Arfer</w:t>
            </w:r>
          </w:p>
        </w:tc>
        <w:tc>
          <w:tcPr>
            <w:tcW w:w="2351" w:type="dxa"/>
          </w:tcPr>
          <w:p w14:paraId="21072AA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2AFB46B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EDDC50B" w14:textId="77777777" w:rsidTr="00DC54C9">
        <w:tc>
          <w:tcPr>
            <w:tcW w:w="1880" w:type="dxa"/>
          </w:tcPr>
          <w:p w14:paraId="17886DA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French</w:t>
            </w:r>
          </w:p>
          <w:p w14:paraId="67E2956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Monica Mary</w:t>
            </w:r>
          </w:p>
        </w:tc>
        <w:tc>
          <w:tcPr>
            <w:tcW w:w="2084" w:type="dxa"/>
          </w:tcPr>
          <w:p w14:paraId="7A8B4B9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77" w:type="dxa"/>
          </w:tcPr>
          <w:p w14:paraId="4CDED2C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351" w:type="dxa"/>
          </w:tcPr>
          <w:p w14:paraId="1B4881F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47AFD07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508AA63" w14:textId="77777777" w:rsidTr="00DC54C9">
        <w:tc>
          <w:tcPr>
            <w:tcW w:w="1880" w:type="dxa"/>
          </w:tcPr>
          <w:p w14:paraId="5CDCFFF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2554F08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Hefin</w:t>
            </w:r>
          </w:p>
        </w:tc>
        <w:tc>
          <w:tcPr>
            <w:tcW w:w="2084" w:type="dxa"/>
          </w:tcPr>
          <w:p w14:paraId="469BB17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977" w:type="dxa"/>
          </w:tcPr>
          <w:p w14:paraId="5DF5422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351" w:type="dxa"/>
          </w:tcPr>
          <w:p w14:paraId="24F7DD6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53F4E52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7FA21DB" w14:textId="77777777" w:rsidTr="00DC54C9">
        <w:tc>
          <w:tcPr>
            <w:tcW w:w="1880" w:type="dxa"/>
          </w:tcPr>
          <w:p w14:paraId="687D9D4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Sutcliffe</w:t>
            </w:r>
          </w:p>
          <w:p w14:paraId="3606F29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Tara-Jane Louise</w:t>
            </w:r>
          </w:p>
        </w:tc>
        <w:tc>
          <w:tcPr>
            <w:tcW w:w="2084" w:type="dxa"/>
          </w:tcPr>
          <w:p w14:paraId="4394C61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Carmarthenshire/Cyfeiriad yn Sir Gaerfyrddin)</w:t>
            </w:r>
          </w:p>
        </w:tc>
        <w:tc>
          <w:tcPr>
            <w:tcW w:w="1977" w:type="dxa"/>
          </w:tcPr>
          <w:p w14:paraId="3D7F841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351" w:type="dxa"/>
          </w:tcPr>
          <w:p w14:paraId="5FFC5C1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6F6605D1" w14:textId="77777777" w:rsidR="00DC54C9" w:rsidRDefault="00DC54C9">
            <w:pPr>
              <w:rPr>
                <w:sz w:val="16"/>
              </w:rPr>
            </w:pPr>
          </w:p>
        </w:tc>
      </w:tr>
    </w:tbl>
    <w:p w14:paraId="11F19D03" w14:textId="77777777" w:rsidR="00DC54C9" w:rsidRDefault="00DC54C9"/>
    <w:p w14:paraId="7D213661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7E303393" w14:textId="77777777" w:rsidR="00DC54C9" w:rsidRDefault="00DC54C9"/>
    <w:p w14:paraId="1A3796D9" w14:textId="77777777" w:rsidR="00DC54C9" w:rsidRDefault="00DC54C9">
      <w:r>
        <w:t>Mae’r unigolion nad oes cofnod gyferbyn a’u henwau yng ngholofn 5, wedi’u henwebu’n gyfreithlon, ac yn parhau i fod felly.</w:t>
      </w:r>
    </w:p>
    <w:p w14:paraId="61A2D3D4" w14:textId="77777777" w:rsidR="00DC54C9" w:rsidRDefault="00DC54C9">
      <w:r>
        <w:br w:type="column"/>
      </w:r>
    </w:p>
    <w:p w14:paraId="3EA5536B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77DFCD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758F30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A706594" w14:textId="77777777" w:rsidR="00DC54C9" w:rsidRDefault="00DC54C9">
      <w:pPr>
        <w:jc w:val="center"/>
        <w:rPr>
          <w:b/>
          <w:bCs/>
          <w:sz w:val="32"/>
        </w:rPr>
      </w:pPr>
    </w:p>
    <w:p w14:paraId="24F5B948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01D1C2D2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672BA69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0A2C075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Llanfihangel-ar-arth</w:t>
      </w:r>
      <w:r>
        <w:rPr>
          <w:b/>
          <w:bCs/>
          <w:sz w:val="28"/>
        </w:rPr>
        <w:t xml:space="preserve"> </w:t>
      </w:r>
    </w:p>
    <w:p w14:paraId="4EBE0B90" w14:textId="77777777" w:rsidR="00DC54C9" w:rsidRDefault="00DC54C9">
      <w:pPr>
        <w:pStyle w:val="BodyText"/>
        <w:outlineLvl w:val="9"/>
      </w:pPr>
    </w:p>
    <w:p w14:paraId="6BCE82F4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6C82BD34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EA169C0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Llanfihangel-ar-arth</w:t>
      </w:r>
      <w:r>
        <w:t xml:space="preserve"> ar,</w:t>
      </w:r>
      <w:r w:rsidRPr="008D0C88">
        <w:rPr>
          <w:noProof/>
        </w:rPr>
        <w:t>Dydd Iau, 5 Mai 2022</w:t>
      </w:r>
    </w:p>
    <w:p w14:paraId="4162E050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094436C1" w14:textId="77777777" w:rsidR="00DC54C9" w:rsidRDefault="00DC54C9">
      <w:pPr>
        <w:jc w:val="center"/>
        <w:rPr>
          <w:b/>
          <w:bCs/>
          <w:sz w:val="32"/>
        </w:rPr>
      </w:pPr>
    </w:p>
    <w:p w14:paraId="18F54DDA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5B85F7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D3325B4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E3A638E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Llanfihangel-ar-Arth</w:t>
      </w:r>
      <w:r>
        <w:rPr>
          <w:b/>
          <w:bCs/>
          <w:sz w:val="28"/>
        </w:rPr>
        <w:t xml:space="preserve"> </w:t>
      </w:r>
    </w:p>
    <w:p w14:paraId="7109E70B" w14:textId="77777777" w:rsidR="00DC54C9" w:rsidRDefault="00DC54C9">
      <w:pPr>
        <w:pStyle w:val="BodyText"/>
      </w:pPr>
    </w:p>
    <w:p w14:paraId="23F1947F" w14:textId="77777777" w:rsidR="00DC54C9" w:rsidRDefault="00DC54C9">
      <w:pPr>
        <w:pStyle w:val="BodyText"/>
      </w:pPr>
      <w:r>
        <w:t>STATEMENT AS TO PERSONS NOMINATED</w:t>
      </w:r>
    </w:p>
    <w:p w14:paraId="05DA9D96" w14:textId="77777777" w:rsidR="00DC54C9" w:rsidRDefault="00DC54C9"/>
    <w:p w14:paraId="2EDC47FA" w14:textId="77777777" w:rsidR="00DC54C9" w:rsidRDefault="00DC54C9">
      <w:pPr>
        <w:sectPr w:rsidR="00DC54C9" w:rsidSect="00DC54C9">
          <w:headerReference w:type="even" r:id="rId184"/>
          <w:headerReference w:type="default" r:id="rId185"/>
          <w:footerReference w:type="even" r:id="rId186"/>
          <w:footerReference w:type="default" r:id="rId187"/>
          <w:headerReference w:type="first" r:id="rId188"/>
          <w:footerReference w:type="first" r:id="rId18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Llanfihangel-ar-Arth</w:t>
      </w:r>
      <w:r>
        <w:t xml:space="preserve"> </w:t>
      </w:r>
    </w:p>
    <w:p w14:paraId="53C21C68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949"/>
        <w:gridCol w:w="1494"/>
        <w:gridCol w:w="2469"/>
        <w:gridCol w:w="2709"/>
      </w:tblGrid>
      <w:tr w:rsidR="00DC54C9" w14:paraId="7ED64C5B" w14:textId="77777777">
        <w:trPr>
          <w:cantSplit/>
        </w:trPr>
        <w:tc>
          <w:tcPr>
            <w:tcW w:w="8048" w:type="dxa"/>
            <w:gridSpan w:val="4"/>
          </w:tcPr>
          <w:p w14:paraId="58C8B2C6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267F2C7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7D9EFE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F7E4A9B" w14:textId="77777777">
        <w:trPr>
          <w:cantSplit/>
        </w:trPr>
        <w:tc>
          <w:tcPr>
            <w:tcW w:w="2040" w:type="dxa"/>
          </w:tcPr>
          <w:p w14:paraId="7E3C499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9E06D3D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1CBA45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5C6C55A7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431EBC69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D2EF2B2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5D215561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2D54559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AD262B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422CCB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2614837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7C033C4C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32D1CEF" w14:textId="77777777" w:rsidR="00DC54C9" w:rsidRDefault="00DC54C9" w:rsidP="00C8009C"/>
        </w:tc>
        <w:tc>
          <w:tcPr>
            <w:tcW w:w="2788" w:type="dxa"/>
            <w:vMerge/>
          </w:tcPr>
          <w:p w14:paraId="14BBB0E7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DEDCDE1" w14:textId="77777777">
        <w:tc>
          <w:tcPr>
            <w:tcW w:w="2040" w:type="dxa"/>
          </w:tcPr>
          <w:p w14:paraId="2B01217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656D56C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Linda</w:t>
            </w:r>
          </w:p>
        </w:tc>
        <w:tc>
          <w:tcPr>
            <w:tcW w:w="1978" w:type="dxa"/>
          </w:tcPr>
          <w:p w14:paraId="2EA7D36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Daneli, Pencader, Sir Gaerfyrddin, SA39 9BX</w:t>
            </w:r>
          </w:p>
        </w:tc>
        <w:tc>
          <w:tcPr>
            <w:tcW w:w="1504" w:type="dxa"/>
          </w:tcPr>
          <w:p w14:paraId="7765396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0159213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35BA5A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D364DF7" w14:textId="77777777">
        <w:tc>
          <w:tcPr>
            <w:tcW w:w="2040" w:type="dxa"/>
          </w:tcPr>
          <w:p w14:paraId="270025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Morgan</w:t>
            </w:r>
          </w:p>
          <w:p w14:paraId="4BAA932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Sandra</w:t>
            </w:r>
          </w:p>
        </w:tc>
        <w:tc>
          <w:tcPr>
            <w:tcW w:w="1978" w:type="dxa"/>
          </w:tcPr>
          <w:p w14:paraId="69DC5D9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45FE5D1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4A45236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96BF22B" w14:textId="77777777" w:rsidR="00DC54C9" w:rsidRDefault="00DC54C9">
            <w:pPr>
              <w:rPr>
                <w:sz w:val="16"/>
              </w:rPr>
            </w:pPr>
          </w:p>
        </w:tc>
      </w:tr>
    </w:tbl>
    <w:p w14:paraId="4759B740" w14:textId="77777777" w:rsidR="00DC54C9" w:rsidRDefault="00DC54C9"/>
    <w:p w14:paraId="57D7E6C5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10BCE936" w14:textId="77777777" w:rsidR="00DC54C9" w:rsidRDefault="00DC54C9"/>
    <w:p w14:paraId="3A4B87B2" w14:textId="77777777" w:rsidR="00DC54C9" w:rsidRDefault="00DC54C9">
      <w:r>
        <w:t>Mae’r unigolion nad oes cofnod gyferbyn a’u henwau yng ngholofn 5, wedi’u henwebu’n gyfreithlon, ac yn parhau i fod felly.</w:t>
      </w:r>
    </w:p>
    <w:p w14:paraId="7EA191A6" w14:textId="77777777" w:rsidR="00DC54C9" w:rsidRDefault="00DC54C9">
      <w:r>
        <w:br w:type="column"/>
      </w:r>
    </w:p>
    <w:p w14:paraId="175D934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BE7DBF0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08ED7B87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19A8AEE8" w14:textId="77777777" w:rsidR="00DC54C9" w:rsidRDefault="00DC54C9">
      <w:pPr>
        <w:jc w:val="center"/>
        <w:rPr>
          <w:b/>
          <w:bCs/>
          <w:sz w:val="32"/>
        </w:rPr>
      </w:pPr>
    </w:p>
    <w:p w14:paraId="774AAAFB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068E61F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1F4FE651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74378C2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Llangadog</w:t>
      </w:r>
      <w:r>
        <w:rPr>
          <w:b/>
          <w:bCs/>
          <w:sz w:val="28"/>
        </w:rPr>
        <w:t xml:space="preserve"> </w:t>
      </w:r>
    </w:p>
    <w:p w14:paraId="527C8151" w14:textId="77777777" w:rsidR="00DC54C9" w:rsidRDefault="00DC54C9">
      <w:pPr>
        <w:pStyle w:val="BodyText"/>
        <w:outlineLvl w:val="9"/>
      </w:pPr>
    </w:p>
    <w:p w14:paraId="0D79EE46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19B6B1D9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10D19113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Llangadog</w:t>
      </w:r>
      <w:r>
        <w:t xml:space="preserve"> ar,</w:t>
      </w:r>
      <w:r w:rsidRPr="008D0C88">
        <w:rPr>
          <w:noProof/>
        </w:rPr>
        <w:t>Dydd Iau, 5 Mai 2022</w:t>
      </w:r>
    </w:p>
    <w:p w14:paraId="52B74511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BE17BBC" w14:textId="77777777" w:rsidR="00DC54C9" w:rsidRDefault="00DC54C9">
      <w:pPr>
        <w:jc w:val="center"/>
        <w:rPr>
          <w:b/>
          <w:bCs/>
          <w:sz w:val="32"/>
        </w:rPr>
      </w:pPr>
    </w:p>
    <w:p w14:paraId="7454BDF9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209022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EA36B73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E5E1549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Llangadog</w:t>
      </w:r>
      <w:r>
        <w:rPr>
          <w:b/>
          <w:bCs/>
          <w:sz w:val="28"/>
        </w:rPr>
        <w:t xml:space="preserve"> </w:t>
      </w:r>
    </w:p>
    <w:p w14:paraId="3A636AAF" w14:textId="77777777" w:rsidR="00DC54C9" w:rsidRDefault="00DC54C9">
      <w:pPr>
        <w:pStyle w:val="BodyText"/>
      </w:pPr>
    </w:p>
    <w:p w14:paraId="13009B43" w14:textId="77777777" w:rsidR="00DC54C9" w:rsidRDefault="00DC54C9">
      <w:pPr>
        <w:pStyle w:val="BodyText"/>
      </w:pPr>
      <w:r>
        <w:t>STATEMENT AS TO PERSONS NOMINATED</w:t>
      </w:r>
    </w:p>
    <w:p w14:paraId="19510B18" w14:textId="77777777" w:rsidR="00DC54C9" w:rsidRDefault="00DC54C9"/>
    <w:p w14:paraId="55236292" w14:textId="77777777" w:rsidR="00DC54C9" w:rsidRDefault="00DC54C9">
      <w:pPr>
        <w:sectPr w:rsidR="00DC54C9" w:rsidSect="00DC54C9">
          <w:headerReference w:type="even" r:id="rId190"/>
          <w:headerReference w:type="default" r:id="rId191"/>
          <w:footerReference w:type="even" r:id="rId192"/>
          <w:footerReference w:type="default" r:id="rId193"/>
          <w:headerReference w:type="first" r:id="rId194"/>
          <w:footerReference w:type="first" r:id="rId19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Llangadog</w:t>
      </w:r>
      <w:r>
        <w:t xml:space="preserve"> </w:t>
      </w:r>
    </w:p>
    <w:p w14:paraId="4989667C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24DED51B" w14:textId="77777777">
        <w:trPr>
          <w:cantSplit/>
        </w:trPr>
        <w:tc>
          <w:tcPr>
            <w:tcW w:w="8048" w:type="dxa"/>
            <w:gridSpan w:val="4"/>
          </w:tcPr>
          <w:p w14:paraId="372D8F05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69D482D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18AC4BA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46A49E29" w14:textId="77777777">
        <w:trPr>
          <w:cantSplit/>
        </w:trPr>
        <w:tc>
          <w:tcPr>
            <w:tcW w:w="2040" w:type="dxa"/>
          </w:tcPr>
          <w:p w14:paraId="13A2305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50248684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24494FC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2B86F06B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72C21242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1A436291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2629206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2CDE7F1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0047C31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5C135E0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6E0C3B1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6643E12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5229D6B" w14:textId="77777777" w:rsidR="00DC54C9" w:rsidRDefault="00DC54C9" w:rsidP="00C8009C"/>
        </w:tc>
        <w:tc>
          <w:tcPr>
            <w:tcW w:w="2788" w:type="dxa"/>
            <w:vMerge/>
          </w:tcPr>
          <w:p w14:paraId="2BFDE771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67346768" w14:textId="77777777">
        <w:tc>
          <w:tcPr>
            <w:tcW w:w="2040" w:type="dxa"/>
          </w:tcPr>
          <w:p w14:paraId="3454690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254D2A9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Andrew</w:t>
            </w:r>
          </w:p>
        </w:tc>
        <w:tc>
          <w:tcPr>
            <w:tcW w:w="1978" w:type="dxa"/>
          </w:tcPr>
          <w:p w14:paraId="1C68044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Llys Talar, Manordeilo, Llandeilo, Sir Gaerfyrddin, SA19 7BP</w:t>
            </w:r>
          </w:p>
        </w:tc>
        <w:tc>
          <w:tcPr>
            <w:tcW w:w="1504" w:type="dxa"/>
          </w:tcPr>
          <w:p w14:paraId="5D77EED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D12243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C042CB9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0004911" w14:textId="77777777">
        <w:tc>
          <w:tcPr>
            <w:tcW w:w="2040" w:type="dxa"/>
          </w:tcPr>
          <w:p w14:paraId="606FF57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Morgan</w:t>
            </w:r>
          </w:p>
          <w:p w14:paraId="4227E92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Hywel</w:t>
            </w:r>
          </w:p>
        </w:tc>
        <w:tc>
          <w:tcPr>
            <w:tcW w:w="1978" w:type="dxa"/>
          </w:tcPr>
          <w:p w14:paraId="1027AB9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Esgairllaethdy, Myddfai, Llandovery, Carmarthenshire, SA20 0PJ</w:t>
            </w:r>
          </w:p>
        </w:tc>
        <w:tc>
          <w:tcPr>
            <w:tcW w:w="1504" w:type="dxa"/>
          </w:tcPr>
          <w:p w14:paraId="5CEDE14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 / Annibynnol</w:t>
            </w:r>
          </w:p>
        </w:tc>
        <w:tc>
          <w:tcPr>
            <w:tcW w:w="2526" w:type="dxa"/>
          </w:tcPr>
          <w:p w14:paraId="2CE8F19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F89AEB5" w14:textId="77777777" w:rsidR="00DC54C9" w:rsidRDefault="00DC54C9">
            <w:pPr>
              <w:rPr>
                <w:sz w:val="16"/>
              </w:rPr>
            </w:pPr>
          </w:p>
        </w:tc>
      </w:tr>
    </w:tbl>
    <w:p w14:paraId="06000000" w14:textId="77777777" w:rsidR="00DC54C9" w:rsidRDefault="00DC54C9"/>
    <w:p w14:paraId="490CA5EA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0545D867" w14:textId="77777777" w:rsidR="00DC54C9" w:rsidRDefault="00DC54C9"/>
    <w:p w14:paraId="638BAB73" w14:textId="77777777" w:rsidR="00DC54C9" w:rsidRDefault="00DC54C9">
      <w:r>
        <w:t>Mae’r unigolion nad oes cofnod gyferbyn a’u henwau yng ngholofn 5, wedi’u henwebu’n gyfreithlon, ac yn parhau i fod felly.</w:t>
      </w:r>
    </w:p>
    <w:p w14:paraId="003D5849" w14:textId="77777777" w:rsidR="00DC54C9" w:rsidRDefault="00DC54C9">
      <w:r>
        <w:br w:type="column"/>
      </w:r>
    </w:p>
    <w:p w14:paraId="4C70A58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188A66E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099E19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A703080" w14:textId="77777777" w:rsidR="00DC54C9" w:rsidRDefault="00DC54C9">
      <w:pPr>
        <w:jc w:val="center"/>
        <w:rPr>
          <w:b/>
          <w:bCs/>
          <w:sz w:val="32"/>
        </w:rPr>
      </w:pPr>
    </w:p>
    <w:p w14:paraId="3D0185C0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7E74FC4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68FF0E5A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BD67587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Llangennech</w:t>
      </w:r>
      <w:r>
        <w:rPr>
          <w:b/>
          <w:bCs/>
          <w:sz w:val="28"/>
        </w:rPr>
        <w:t xml:space="preserve"> </w:t>
      </w:r>
    </w:p>
    <w:p w14:paraId="0D6785ED" w14:textId="77777777" w:rsidR="00DC54C9" w:rsidRDefault="00DC54C9">
      <w:pPr>
        <w:pStyle w:val="BodyText"/>
        <w:outlineLvl w:val="9"/>
      </w:pPr>
    </w:p>
    <w:p w14:paraId="57898C52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2D8FA9B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912FDD3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Llangennech</w:t>
      </w:r>
      <w:r>
        <w:t xml:space="preserve"> ar,</w:t>
      </w:r>
      <w:r w:rsidRPr="008D0C88">
        <w:rPr>
          <w:noProof/>
        </w:rPr>
        <w:t>Dydd Iau, 5 Mai 2022</w:t>
      </w:r>
    </w:p>
    <w:p w14:paraId="18A0689D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CDA0428" w14:textId="77777777" w:rsidR="00DC54C9" w:rsidRDefault="00DC54C9">
      <w:pPr>
        <w:jc w:val="center"/>
        <w:rPr>
          <w:b/>
          <w:bCs/>
          <w:sz w:val="32"/>
        </w:rPr>
      </w:pPr>
    </w:p>
    <w:p w14:paraId="32DE6A6B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9A5565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76ED849E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10592C5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Llangennech</w:t>
      </w:r>
      <w:r>
        <w:rPr>
          <w:b/>
          <w:bCs/>
          <w:sz w:val="28"/>
        </w:rPr>
        <w:t xml:space="preserve"> </w:t>
      </w:r>
    </w:p>
    <w:p w14:paraId="1DDC3C4D" w14:textId="77777777" w:rsidR="00DC54C9" w:rsidRDefault="00DC54C9">
      <w:pPr>
        <w:pStyle w:val="BodyText"/>
      </w:pPr>
    </w:p>
    <w:p w14:paraId="25021A4F" w14:textId="77777777" w:rsidR="00DC54C9" w:rsidRDefault="00DC54C9">
      <w:pPr>
        <w:pStyle w:val="BodyText"/>
      </w:pPr>
      <w:r>
        <w:t>STATEMENT AS TO PERSONS NOMINATED</w:t>
      </w:r>
    </w:p>
    <w:p w14:paraId="5CB81559" w14:textId="77777777" w:rsidR="00DC54C9" w:rsidRDefault="00DC54C9"/>
    <w:p w14:paraId="1D17F092" w14:textId="77777777" w:rsidR="00DC54C9" w:rsidRDefault="00DC54C9">
      <w:pPr>
        <w:sectPr w:rsidR="00DC54C9" w:rsidSect="00DC54C9">
          <w:headerReference w:type="even" r:id="rId196"/>
          <w:headerReference w:type="default" r:id="rId197"/>
          <w:footerReference w:type="even" r:id="rId198"/>
          <w:footerReference w:type="default" r:id="rId199"/>
          <w:headerReference w:type="first" r:id="rId200"/>
          <w:footerReference w:type="first" r:id="rId20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Llangennech</w:t>
      </w:r>
      <w:r>
        <w:t xml:space="preserve"> </w:t>
      </w:r>
    </w:p>
    <w:p w14:paraId="3A74C078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214C6C8A" w14:textId="77777777">
        <w:trPr>
          <w:cantSplit/>
        </w:trPr>
        <w:tc>
          <w:tcPr>
            <w:tcW w:w="8048" w:type="dxa"/>
            <w:gridSpan w:val="4"/>
          </w:tcPr>
          <w:p w14:paraId="2C08949C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6039F66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2AAF473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87F5187" w14:textId="77777777">
        <w:trPr>
          <w:cantSplit/>
        </w:trPr>
        <w:tc>
          <w:tcPr>
            <w:tcW w:w="2040" w:type="dxa"/>
          </w:tcPr>
          <w:p w14:paraId="0BECB64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1318F0CC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EDA8E6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6195425B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361F8775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729C6AA5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75B41F4B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A217B0E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117A96D7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26F965E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48C77123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64C2F39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3BC5993" w14:textId="77777777" w:rsidR="00DC54C9" w:rsidRDefault="00DC54C9" w:rsidP="00C8009C"/>
        </w:tc>
        <w:tc>
          <w:tcPr>
            <w:tcW w:w="2788" w:type="dxa"/>
            <w:vMerge/>
          </w:tcPr>
          <w:p w14:paraId="7BC53B42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63C91606" w14:textId="77777777">
        <w:tc>
          <w:tcPr>
            <w:tcW w:w="2040" w:type="dxa"/>
          </w:tcPr>
          <w:p w14:paraId="2767A04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Griffiths</w:t>
            </w:r>
          </w:p>
          <w:p w14:paraId="4D7D984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Iwan</w:t>
            </w:r>
          </w:p>
        </w:tc>
        <w:tc>
          <w:tcPr>
            <w:tcW w:w="1978" w:type="dxa"/>
          </w:tcPr>
          <w:p w14:paraId="664750E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Cae Hir, Pencoed, Llangennech, SA14 9RT</w:t>
            </w:r>
          </w:p>
        </w:tc>
        <w:tc>
          <w:tcPr>
            <w:tcW w:w="1504" w:type="dxa"/>
          </w:tcPr>
          <w:p w14:paraId="58F8875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16CD60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75B473F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A620F5B" w14:textId="77777777">
        <w:tc>
          <w:tcPr>
            <w:tcW w:w="2040" w:type="dxa"/>
          </w:tcPr>
          <w:p w14:paraId="345ED1B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34A095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Gary</w:t>
            </w:r>
          </w:p>
        </w:tc>
        <w:tc>
          <w:tcPr>
            <w:tcW w:w="1978" w:type="dxa"/>
          </w:tcPr>
          <w:p w14:paraId="0F93390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16 Maes Ty Gwyn, Llangennech, SA14 8XY</w:t>
            </w:r>
          </w:p>
        </w:tc>
        <w:tc>
          <w:tcPr>
            <w:tcW w:w="1504" w:type="dxa"/>
          </w:tcPr>
          <w:p w14:paraId="1E003F0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0A7EB5D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A12480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E09AC53" w14:textId="77777777">
        <w:tc>
          <w:tcPr>
            <w:tcW w:w="2040" w:type="dxa"/>
          </w:tcPr>
          <w:p w14:paraId="4EF3F59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Seward</w:t>
            </w:r>
          </w:p>
          <w:p w14:paraId="0021926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Jacqueline</w:t>
            </w:r>
          </w:p>
        </w:tc>
        <w:tc>
          <w:tcPr>
            <w:tcW w:w="1978" w:type="dxa"/>
          </w:tcPr>
          <w:p w14:paraId="22FA262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 Park Lane, Llangennech, Llanelli, SA14 8TU</w:t>
            </w:r>
          </w:p>
        </w:tc>
        <w:tc>
          <w:tcPr>
            <w:tcW w:w="1504" w:type="dxa"/>
          </w:tcPr>
          <w:p w14:paraId="71966A8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3280B1E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E35B91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541FDC1" w14:textId="77777777">
        <w:tc>
          <w:tcPr>
            <w:tcW w:w="2040" w:type="dxa"/>
          </w:tcPr>
          <w:p w14:paraId="1424BC4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Williams</w:t>
            </w:r>
          </w:p>
          <w:p w14:paraId="6056C3C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Ian Morlais</w:t>
            </w:r>
          </w:p>
        </w:tc>
        <w:tc>
          <w:tcPr>
            <w:tcW w:w="1978" w:type="dxa"/>
          </w:tcPr>
          <w:p w14:paraId="7BA0C18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9 Talyclun, Llangennech, Llanelli, Carmarthenshire, SA14 8YH</w:t>
            </w:r>
          </w:p>
        </w:tc>
        <w:tc>
          <w:tcPr>
            <w:tcW w:w="1504" w:type="dxa"/>
          </w:tcPr>
          <w:p w14:paraId="612CCF3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0F15C74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1898F0E" w14:textId="77777777" w:rsidR="00DC54C9" w:rsidRDefault="00DC54C9">
            <w:pPr>
              <w:rPr>
                <w:sz w:val="16"/>
              </w:rPr>
            </w:pPr>
          </w:p>
        </w:tc>
      </w:tr>
    </w:tbl>
    <w:p w14:paraId="6FB09DA4" w14:textId="77777777" w:rsidR="00DC54C9" w:rsidRDefault="00DC54C9"/>
    <w:p w14:paraId="659C962F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33A81C9" w14:textId="77777777" w:rsidR="00DC54C9" w:rsidRDefault="00DC54C9"/>
    <w:p w14:paraId="3691C766" w14:textId="77777777" w:rsidR="00DC54C9" w:rsidRDefault="00DC54C9">
      <w:r>
        <w:t>Mae’r unigolion nad oes cofnod gyferbyn a’u henwau yng ngholofn 5, wedi’u henwebu’n gyfreithlon, ac yn parhau i fod felly.</w:t>
      </w:r>
    </w:p>
    <w:p w14:paraId="119B638F" w14:textId="77777777" w:rsidR="00DC54C9" w:rsidRDefault="00DC54C9">
      <w:r>
        <w:br w:type="column"/>
      </w:r>
    </w:p>
    <w:p w14:paraId="11470DB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DE5D1C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4AD0D1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1DDC10E3" w14:textId="77777777" w:rsidR="00DC54C9" w:rsidRDefault="00DC54C9">
      <w:pPr>
        <w:jc w:val="center"/>
        <w:rPr>
          <w:b/>
          <w:bCs/>
          <w:sz w:val="32"/>
        </w:rPr>
      </w:pPr>
    </w:p>
    <w:p w14:paraId="1E808CAA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4A11213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723F4535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04EE816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Llangynnwr</w:t>
      </w:r>
      <w:r>
        <w:rPr>
          <w:b/>
          <w:bCs/>
          <w:sz w:val="28"/>
        </w:rPr>
        <w:t xml:space="preserve"> </w:t>
      </w:r>
    </w:p>
    <w:p w14:paraId="6E2A41C5" w14:textId="77777777" w:rsidR="00DC54C9" w:rsidRDefault="00DC54C9">
      <w:pPr>
        <w:pStyle w:val="BodyText"/>
        <w:outlineLvl w:val="9"/>
      </w:pPr>
    </w:p>
    <w:p w14:paraId="662A2218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796AE0C9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143E78B5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Llangynnwr</w:t>
      </w:r>
      <w:r>
        <w:t xml:space="preserve"> ar,</w:t>
      </w:r>
      <w:r w:rsidRPr="008D0C88">
        <w:rPr>
          <w:noProof/>
        </w:rPr>
        <w:t>Dydd Iau, 5 Mai 2022</w:t>
      </w:r>
    </w:p>
    <w:p w14:paraId="3BA96AA1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6D6C8923" w14:textId="77777777" w:rsidR="00DC54C9" w:rsidRDefault="00DC54C9">
      <w:pPr>
        <w:jc w:val="center"/>
        <w:rPr>
          <w:b/>
          <w:bCs/>
          <w:sz w:val="32"/>
        </w:rPr>
      </w:pPr>
    </w:p>
    <w:p w14:paraId="77D5FE12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6780EA3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7A5BBD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C24C124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Llangunnor</w:t>
      </w:r>
      <w:r>
        <w:rPr>
          <w:b/>
          <w:bCs/>
          <w:sz w:val="28"/>
        </w:rPr>
        <w:t xml:space="preserve"> </w:t>
      </w:r>
    </w:p>
    <w:p w14:paraId="791229DD" w14:textId="77777777" w:rsidR="00DC54C9" w:rsidRDefault="00DC54C9">
      <w:pPr>
        <w:pStyle w:val="BodyText"/>
      </w:pPr>
    </w:p>
    <w:p w14:paraId="48DCEE6F" w14:textId="77777777" w:rsidR="00DC54C9" w:rsidRDefault="00DC54C9">
      <w:pPr>
        <w:pStyle w:val="BodyText"/>
      </w:pPr>
      <w:r>
        <w:t>STATEMENT AS TO PERSONS NOMINATED</w:t>
      </w:r>
    </w:p>
    <w:p w14:paraId="5EB3E892" w14:textId="77777777" w:rsidR="00DC54C9" w:rsidRDefault="00DC54C9"/>
    <w:p w14:paraId="36EE177C" w14:textId="77777777" w:rsidR="00DC54C9" w:rsidRDefault="00DC54C9">
      <w:pPr>
        <w:sectPr w:rsidR="00DC54C9" w:rsidSect="00DC54C9">
          <w:headerReference w:type="even" r:id="rId202"/>
          <w:headerReference w:type="default" r:id="rId203"/>
          <w:footerReference w:type="even" r:id="rId204"/>
          <w:footerReference w:type="default" r:id="rId205"/>
          <w:headerReference w:type="first" r:id="rId206"/>
          <w:footerReference w:type="first" r:id="rId20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Llangunnor</w:t>
      </w:r>
      <w:r>
        <w:t xml:space="preserve"> </w:t>
      </w:r>
    </w:p>
    <w:p w14:paraId="6707BFD8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5D99BA93" w14:textId="77777777">
        <w:trPr>
          <w:cantSplit/>
        </w:trPr>
        <w:tc>
          <w:tcPr>
            <w:tcW w:w="8048" w:type="dxa"/>
            <w:gridSpan w:val="4"/>
          </w:tcPr>
          <w:p w14:paraId="2F57AC78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518039C1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3F3489D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6C074D10" w14:textId="77777777">
        <w:trPr>
          <w:cantSplit/>
        </w:trPr>
        <w:tc>
          <w:tcPr>
            <w:tcW w:w="2040" w:type="dxa"/>
          </w:tcPr>
          <w:p w14:paraId="6D978AB1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9B09AB7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72C466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895DB26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680512B3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25AB4B53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37757104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2F7D7355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ABE454A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707517A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571A21FC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096AE2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4FA4777E" w14:textId="77777777" w:rsidR="00DC54C9" w:rsidRDefault="00DC54C9" w:rsidP="00C8009C"/>
        </w:tc>
        <w:tc>
          <w:tcPr>
            <w:tcW w:w="2788" w:type="dxa"/>
            <w:vMerge/>
          </w:tcPr>
          <w:p w14:paraId="73890EBD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5AB77A56" w14:textId="77777777">
        <w:tc>
          <w:tcPr>
            <w:tcW w:w="2040" w:type="dxa"/>
          </w:tcPr>
          <w:p w14:paraId="6F2447E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5DE8960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Charlie</w:t>
            </w:r>
          </w:p>
        </w:tc>
        <w:tc>
          <w:tcPr>
            <w:tcW w:w="1978" w:type="dxa"/>
          </w:tcPr>
          <w:p w14:paraId="3ED094A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Henwaun, Llangunnor Road, Carmarthen, SA31 2PB</w:t>
            </w:r>
          </w:p>
        </w:tc>
        <w:tc>
          <w:tcPr>
            <w:tcW w:w="1504" w:type="dxa"/>
          </w:tcPr>
          <w:p w14:paraId="62E301F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39D0196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F6B841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6F38615" w14:textId="77777777">
        <w:tc>
          <w:tcPr>
            <w:tcW w:w="2040" w:type="dxa"/>
          </w:tcPr>
          <w:p w14:paraId="4BDD2B8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Whatley</w:t>
            </w:r>
          </w:p>
          <w:p w14:paraId="7EDCB92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Lee</w:t>
            </w:r>
          </w:p>
        </w:tc>
        <w:tc>
          <w:tcPr>
            <w:tcW w:w="1978" w:type="dxa"/>
          </w:tcPr>
          <w:p w14:paraId="74B813D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Flat 1 Glancarw, Llangunnor Road, Carmarthen, Carmarthenshire, SA31 2PA</w:t>
            </w:r>
          </w:p>
        </w:tc>
        <w:tc>
          <w:tcPr>
            <w:tcW w:w="1504" w:type="dxa"/>
          </w:tcPr>
          <w:p w14:paraId="54DCFC2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 / Annibynnol</w:t>
            </w:r>
          </w:p>
        </w:tc>
        <w:tc>
          <w:tcPr>
            <w:tcW w:w="2526" w:type="dxa"/>
          </w:tcPr>
          <w:p w14:paraId="3CC1A20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B70F1A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829E635" w14:textId="77777777">
        <w:tc>
          <w:tcPr>
            <w:tcW w:w="2040" w:type="dxa"/>
          </w:tcPr>
          <w:p w14:paraId="276BBB8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Williams</w:t>
            </w:r>
          </w:p>
          <w:p w14:paraId="6B070DF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Elwyn</w:t>
            </w:r>
          </w:p>
        </w:tc>
        <w:tc>
          <w:tcPr>
            <w:tcW w:w="1978" w:type="dxa"/>
          </w:tcPr>
          <w:p w14:paraId="08AF1B8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Cystanog, Capel Dewi Road, Carmarthen, SA32 8AY</w:t>
            </w:r>
          </w:p>
        </w:tc>
        <w:tc>
          <w:tcPr>
            <w:tcW w:w="1504" w:type="dxa"/>
          </w:tcPr>
          <w:p w14:paraId="40C0452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2B293EE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85F3966" w14:textId="77777777" w:rsidR="00DC54C9" w:rsidRDefault="00DC54C9">
            <w:pPr>
              <w:rPr>
                <w:sz w:val="16"/>
              </w:rPr>
            </w:pPr>
          </w:p>
        </w:tc>
      </w:tr>
    </w:tbl>
    <w:p w14:paraId="6A714529" w14:textId="77777777" w:rsidR="00DC54C9" w:rsidRDefault="00DC54C9"/>
    <w:p w14:paraId="167721CB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735831CC" w14:textId="77777777" w:rsidR="00DC54C9" w:rsidRDefault="00DC54C9"/>
    <w:p w14:paraId="197B6323" w14:textId="77777777" w:rsidR="00DC54C9" w:rsidRDefault="00DC54C9">
      <w:r>
        <w:t>Mae’r unigolion nad oes cofnod gyferbyn a’u henwau yng ngholofn 5, wedi’u henwebu’n gyfreithlon, ac yn parhau i fod felly.</w:t>
      </w:r>
    </w:p>
    <w:p w14:paraId="2D96EB4A" w14:textId="77777777" w:rsidR="00DC54C9" w:rsidRDefault="00DC54C9">
      <w:r>
        <w:br w:type="column"/>
      </w:r>
    </w:p>
    <w:p w14:paraId="11CD4ADB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0BBD664A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7C09D73B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092F509" w14:textId="77777777" w:rsidR="00DC54C9" w:rsidRDefault="00DC54C9">
      <w:pPr>
        <w:jc w:val="center"/>
        <w:rPr>
          <w:b/>
          <w:bCs/>
          <w:sz w:val="32"/>
        </w:rPr>
      </w:pPr>
    </w:p>
    <w:p w14:paraId="40CF24D3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5C48239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EC4C12A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D3336C9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Llangyndeyrn</w:t>
      </w:r>
      <w:r>
        <w:rPr>
          <w:b/>
          <w:bCs/>
          <w:sz w:val="28"/>
        </w:rPr>
        <w:t xml:space="preserve"> </w:t>
      </w:r>
    </w:p>
    <w:p w14:paraId="50C97E48" w14:textId="77777777" w:rsidR="00DC54C9" w:rsidRDefault="00DC54C9">
      <w:pPr>
        <w:pStyle w:val="BodyText"/>
        <w:outlineLvl w:val="9"/>
      </w:pPr>
    </w:p>
    <w:p w14:paraId="5CFE7203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2868BF79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5864B63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Llangyndeyrn</w:t>
      </w:r>
      <w:r>
        <w:t xml:space="preserve"> ar,</w:t>
      </w:r>
      <w:r w:rsidRPr="008D0C88">
        <w:rPr>
          <w:noProof/>
        </w:rPr>
        <w:t>Dydd Iau, 5 Mai 2022</w:t>
      </w:r>
    </w:p>
    <w:p w14:paraId="1C070B47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548755D" w14:textId="77777777" w:rsidR="00DC54C9" w:rsidRDefault="00DC54C9">
      <w:pPr>
        <w:jc w:val="center"/>
        <w:rPr>
          <w:b/>
          <w:bCs/>
          <w:sz w:val="32"/>
        </w:rPr>
      </w:pPr>
    </w:p>
    <w:p w14:paraId="57CB5111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2DF1E2AD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3391D71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CF5A229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Llangyndeyrn</w:t>
      </w:r>
      <w:r>
        <w:rPr>
          <w:b/>
          <w:bCs/>
          <w:sz w:val="28"/>
        </w:rPr>
        <w:t xml:space="preserve"> </w:t>
      </w:r>
    </w:p>
    <w:p w14:paraId="765AF50E" w14:textId="77777777" w:rsidR="00DC54C9" w:rsidRDefault="00DC54C9">
      <w:pPr>
        <w:pStyle w:val="BodyText"/>
      </w:pPr>
    </w:p>
    <w:p w14:paraId="1A780529" w14:textId="77777777" w:rsidR="00DC54C9" w:rsidRDefault="00DC54C9">
      <w:pPr>
        <w:pStyle w:val="BodyText"/>
      </w:pPr>
      <w:r>
        <w:t>STATEMENT AS TO PERSONS NOMINATED</w:t>
      </w:r>
    </w:p>
    <w:p w14:paraId="096ABF1A" w14:textId="77777777" w:rsidR="00DC54C9" w:rsidRDefault="00DC54C9"/>
    <w:p w14:paraId="5F320DAD" w14:textId="77777777" w:rsidR="00DC54C9" w:rsidRDefault="00DC54C9">
      <w:pPr>
        <w:sectPr w:rsidR="00DC54C9" w:rsidSect="00DC54C9">
          <w:headerReference w:type="even" r:id="rId208"/>
          <w:headerReference w:type="default" r:id="rId209"/>
          <w:footerReference w:type="even" r:id="rId210"/>
          <w:footerReference w:type="default" r:id="rId211"/>
          <w:headerReference w:type="first" r:id="rId212"/>
          <w:footerReference w:type="first" r:id="rId21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Llangyndeyrn</w:t>
      </w:r>
      <w:r>
        <w:t xml:space="preserve"> </w:t>
      </w:r>
    </w:p>
    <w:p w14:paraId="1E439FC2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941"/>
        <w:gridCol w:w="1495"/>
        <w:gridCol w:w="2472"/>
        <w:gridCol w:w="2712"/>
      </w:tblGrid>
      <w:tr w:rsidR="00DC54C9" w14:paraId="60B76F51" w14:textId="77777777">
        <w:trPr>
          <w:cantSplit/>
        </w:trPr>
        <w:tc>
          <w:tcPr>
            <w:tcW w:w="8048" w:type="dxa"/>
            <w:gridSpan w:val="4"/>
          </w:tcPr>
          <w:p w14:paraId="23549D43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0021C74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2AE650D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0EDE2359" w14:textId="77777777">
        <w:trPr>
          <w:cantSplit/>
        </w:trPr>
        <w:tc>
          <w:tcPr>
            <w:tcW w:w="2040" w:type="dxa"/>
          </w:tcPr>
          <w:p w14:paraId="7836554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5772A9B6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4E57D0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52F9CA62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53D5F9D3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52DE06E4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2ABB409B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CAA43BC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AF583CC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17CE16B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584AD3C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49AC77CD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87CD7E0" w14:textId="77777777" w:rsidR="00DC54C9" w:rsidRDefault="00DC54C9" w:rsidP="00C8009C"/>
        </w:tc>
        <w:tc>
          <w:tcPr>
            <w:tcW w:w="2788" w:type="dxa"/>
            <w:vMerge/>
          </w:tcPr>
          <w:p w14:paraId="6872957F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4D263810" w14:textId="77777777">
        <w:tc>
          <w:tcPr>
            <w:tcW w:w="2040" w:type="dxa"/>
          </w:tcPr>
          <w:p w14:paraId="7AFECA9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1BB025E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Tyssul</w:t>
            </w:r>
          </w:p>
        </w:tc>
        <w:tc>
          <w:tcPr>
            <w:tcW w:w="1978" w:type="dxa"/>
          </w:tcPr>
          <w:p w14:paraId="4FABF22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Cysgod y Glyn, Pontnewydd, Pontiets, SA15 5TL</w:t>
            </w:r>
          </w:p>
        </w:tc>
        <w:tc>
          <w:tcPr>
            <w:tcW w:w="1504" w:type="dxa"/>
          </w:tcPr>
          <w:p w14:paraId="1275A21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45D79FE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C1F059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37A1750" w14:textId="77777777">
        <w:tc>
          <w:tcPr>
            <w:tcW w:w="2040" w:type="dxa"/>
          </w:tcPr>
          <w:p w14:paraId="4E419F4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James</w:t>
            </w:r>
          </w:p>
          <w:p w14:paraId="4688E62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Meinir</w:t>
            </w:r>
          </w:p>
        </w:tc>
        <w:tc>
          <w:tcPr>
            <w:tcW w:w="1978" w:type="dxa"/>
          </w:tcPr>
          <w:p w14:paraId="0CF21AD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Ochr y Cwm, Croesyceiliog, Caerfyrddin, SA32 8DS</w:t>
            </w:r>
          </w:p>
        </w:tc>
        <w:tc>
          <w:tcPr>
            <w:tcW w:w="1504" w:type="dxa"/>
          </w:tcPr>
          <w:p w14:paraId="3EFC9E8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7C5B1EA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EB4A71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BF963CC" w14:textId="77777777">
        <w:tc>
          <w:tcPr>
            <w:tcW w:w="2040" w:type="dxa"/>
          </w:tcPr>
          <w:p w14:paraId="7DDD0D4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Morrison</w:t>
            </w:r>
          </w:p>
          <w:p w14:paraId="24529BD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Shane</w:t>
            </w:r>
          </w:p>
        </w:tc>
        <w:tc>
          <w:tcPr>
            <w:tcW w:w="1978" w:type="dxa"/>
          </w:tcPr>
          <w:p w14:paraId="103101C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 Heol Y Plas, Carway, SA17 4JG</w:t>
            </w:r>
          </w:p>
        </w:tc>
        <w:tc>
          <w:tcPr>
            <w:tcW w:w="1504" w:type="dxa"/>
          </w:tcPr>
          <w:p w14:paraId="431E59D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7E6903B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DC14ED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1FADCFC" w14:textId="77777777">
        <w:tc>
          <w:tcPr>
            <w:tcW w:w="2040" w:type="dxa"/>
          </w:tcPr>
          <w:p w14:paraId="4976419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Price</w:t>
            </w:r>
          </w:p>
          <w:p w14:paraId="58BFAF7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Gary David</w:t>
            </w:r>
          </w:p>
        </w:tc>
        <w:tc>
          <w:tcPr>
            <w:tcW w:w="1978" w:type="dxa"/>
          </w:tcPr>
          <w:p w14:paraId="4CBC935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12 Dan y Cwarre, Carway, Kidwelly, SA17 4JA</w:t>
            </w:r>
          </w:p>
        </w:tc>
        <w:tc>
          <w:tcPr>
            <w:tcW w:w="1504" w:type="dxa"/>
          </w:tcPr>
          <w:p w14:paraId="796C981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56147CE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B07B6C0" w14:textId="77777777" w:rsidR="00DC54C9" w:rsidRDefault="00DC54C9">
            <w:pPr>
              <w:rPr>
                <w:sz w:val="16"/>
              </w:rPr>
            </w:pPr>
          </w:p>
        </w:tc>
      </w:tr>
    </w:tbl>
    <w:p w14:paraId="2FFC857E" w14:textId="77777777" w:rsidR="00DC54C9" w:rsidRDefault="00DC54C9"/>
    <w:p w14:paraId="0599F35E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7E1A0049" w14:textId="77777777" w:rsidR="00DC54C9" w:rsidRDefault="00DC54C9"/>
    <w:p w14:paraId="4689F7FD" w14:textId="77777777" w:rsidR="00DC54C9" w:rsidRDefault="00DC54C9">
      <w:r>
        <w:t>Mae’r unigolion nad oes cofnod gyferbyn a’u henwau yng ngholofn 5, wedi’u henwebu’n gyfreithlon, ac yn parhau i fod felly.</w:t>
      </w:r>
    </w:p>
    <w:p w14:paraId="35FB8E56" w14:textId="77777777" w:rsidR="00DC54C9" w:rsidRDefault="00DC54C9">
      <w:r>
        <w:br w:type="column"/>
      </w:r>
    </w:p>
    <w:p w14:paraId="0E90428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F54DAE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055DDF8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D550632" w14:textId="77777777" w:rsidR="00DC54C9" w:rsidRDefault="00DC54C9">
      <w:pPr>
        <w:jc w:val="center"/>
        <w:rPr>
          <w:b/>
          <w:bCs/>
          <w:sz w:val="32"/>
        </w:rPr>
      </w:pPr>
    </w:p>
    <w:p w14:paraId="41DBA94B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22FA894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07112E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CEF04E8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Llan-non</w:t>
      </w:r>
      <w:r>
        <w:rPr>
          <w:b/>
          <w:bCs/>
          <w:sz w:val="28"/>
        </w:rPr>
        <w:t xml:space="preserve"> </w:t>
      </w:r>
    </w:p>
    <w:p w14:paraId="489BFBB8" w14:textId="77777777" w:rsidR="00DC54C9" w:rsidRDefault="00DC54C9">
      <w:pPr>
        <w:pStyle w:val="BodyText"/>
        <w:outlineLvl w:val="9"/>
      </w:pPr>
    </w:p>
    <w:p w14:paraId="2314931B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675C3917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8070FBB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Llan-non</w:t>
      </w:r>
      <w:r>
        <w:t xml:space="preserve"> ar,</w:t>
      </w:r>
      <w:r w:rsidRPr="008D0C88">
        <w:rPr>
          <w:noProof/>
        </w:rPr>
        <w:t>Dydd Iau, 5 Mai 2022</w:t>
      </w:r>
    </w:p>
    <w:p w14:paraId="21F353C0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0EE0A5EC" w14:textId="77777777" w:rsidR="00DC54C9" w:rsidRDefault="00DC54C9">
      <w:pPr>
        <w:jc w:val="center"/>
        <w:rPr>
          <w:b/>
          <w:bCs/>
          <w:sz w:val="32"/>
        </w:rPr>
      </w:pPr>
    </w:p>
    <w:p w14:paraId="5B4A18E9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4AA9C1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0337C24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22E6418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Llannon</w:t>
      </w:r>
      <w:r>
        <w:rPr>
          <w:b/>
          <w:bCs/>
          <w:sz w:val="28"/>
        </w:rPr>
        <w:t xml:space="preserve"> </w:t>
      </w:r>
    </w:p>
    <w:p w14:paraId="38C2BF97" w14:textId="77777777" w:rsidR="00DC54C9" w:rsidRDefault="00DC54C9">
      <w:pPr>
        <w:pStyle w:val="BodyText"/>
      </w:pPr>
    </w:p>
    <w:p w14:paraId="223CD9A7" w14:textId="77777777" w:rsidR="00DC54C9" w:rsidRDefault="00DC54C9">
      <w:pPr>
        <w:pStyle w:val="BodyText"/>
      </w:pPr>
      <w:r>
        <w:t>STATEMENT AS TO PERSONS NOMINATED</w:t>
      </w:r>
    </w:p>
    <w:p w14:paraId="13768E53" w14:textId="77777777" w:rsidR="00DC54C9" w:rsidRDefault="00DC54C9"/>
    <w:p w14:paraId="463EB189" w14:textId="77777777" w:rsidR="00DC54C9" w:rsidRDefault="00DC54C9">
      <w:pPr>
        <w:sectPr w:rsidR="00DC54C9" w:rsidSect="00DC54C9">
          <w:headerReference w:type="even" r:id="rId214"/>
          <w:headerReference w:type="default" r:id="rId215"/>
          <w:footerReference w:type="even" r:id="rId216"/>
          <w:footerReference w:type="default" r:id="rId217"/>
          <w:headerReference w:type="first" r:id="rId218"/>
          <w:footerReference w:type="first" r:id="rId21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Llannon</w:t>
      </w:r>
      <w:r>
        <w:t xml:space="preserve"> </w:t>
      </w:r>
    </w:p>
    <w:p w14:paraId="6E2DB520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2084"/>
        <w:gridCol w:w="1977"/>
        <w:gridCol w:w="2283"/>
        <w:gridCol w:w="2449"/>
      </w:tblGrid>
      <w:tr w:rsidR="00DC54C9" w14:paraId="65503B0C" w14:textId="77777777" w:rsidTr="00DC54C9">
        <w:trPr>
          <w:cantSplit/>
        </w:trPr>
        <w:tc>
          <w:tcPr>
            <w:tcW w:w="8292" w:type="dxa"/>
            <w:gridSpan w:val="4"/>
          </w:tcPr>
          <w:p w14:paraId="6A8A7D17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544" w:type="dxa"/>
            <w:vMerge w:val="restart"/>
          </w:tcPr>
          <w:p w14:paraId="5DEDCDE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701A62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4FF3A474" w14:textId="77777777" w:rsidTr="00DC54C9">
        <w:trPr>
          <w:cantSplit/>
        </w:trPr>
        <w:tc>
          <w:tcPr>
            <w:tcW w:w="1880" w:type="dxa"/>
          </w:tcPr>
          <w:p w14:paraId="51F6387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DE1FA4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114BAB6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1EFC0D1A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2084" w:type="dxa"/>
          </w:tcPr>
          <w:p w14:paraId="468F6122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058E2228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38C112FA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201CE5F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A56EC46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73B32A7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351" w:type="dxa"/>
          </w:tcPr>
          <w:p w14:paraId="3B7227B9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256AB91A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A4BEC92" w14:textId="77777777" w:rsidR="00DC54C9" w:rsidRDefault="00DC54C9" w:rsidP="00C8009C"/>
        </w:tc>
        <w:tc>
          <w:tcPr>
            <w:tcW w:w="2544" w:type="dxa"/>
            <w:vMerge/>
          </w:tcPr>
          <w:p w14:paraId="1DBF5384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5B05BF4C" w14:textId="77777777" w:rsidTr="00DC54C9">
        <w:tc>
          <w:tcPr>
            <w:tcW w:w="1880" w:type="dxa"/>
          </w:tcPr>
          <w:p w14:paraId="50F8C42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Beckett</w:t>
            </w:r>
          </w:p>
          <w:p w14:paraId="7289764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Nicholas Paul</w:t>
            </w:r>
          </w:p>
        </w:tc>
        <w:tc>
          <w:tcPr>
            <w:tcW w:w="2084" w:type="dxa"/>
          </w:tcPr>
          <w:p w14:paraId="1E8BCD3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24 Penygroes Road, Gorslas, Carmarthenshire, SA14 7LA</w:t>
            </w:r>
          </w:p>
        </w:tc>
        <w:tc>
          <w:tcPr>
            <w:tcW w:w="1977" w:type="dxa"/>
          </w:tcPr>
          <w:p w14:paraId="744CE38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351" w:type="dxa"/>
          </w:tcPr>
          <w:p w14:paraId="44C20B2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6333F33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65BA959" w14:textId="77777777" w:rsidTr="00DC54C9">
        <w:tc>
          <w:tcPr>
            <w:tcW w:w="1880" w:type="dxa"/>
          </w:tcPr>
          <w:p w14:paraId="0688A34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Cross Hands Thomas</w:t>
            </w:r>
          </w:p>
          <w:p w14:paraId="42ED688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Kim</w:t>
            </w:r>
          </w:p>
        </w:tc>
        <w:tc>
          <w:tcPr>
            <w:tcW w:w="2084" w:type="dxa"/>
          </w:tcPr>
          <w:p w14:paraId="28D0260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71 Caeglas, Crosshands, Llanelli, SA14 6NH</w:t>
            </w:r>
          </w:p>
        </w:tc>
        <w:tc>
          <w:tcPr>
            <w:tcW w:w="1977" w:type="dxa"/>
          </w:tcPr>
          <w:p w14:paraId="544F1D8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351" w:type="dxa"/>
          </w:tcPr>
          <w:p w14:paraId="7A2D899A" w14:textId="2AD2A68D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Llafur</w:t>
            </w:r>
            <w:r w:rsidR="007A7BE9">
              <w:rPr>
                <w:noProof/>
                <w:sz w:val="16"/>
              </w:rPr>
              <w:t>/Labour</w:t>
            </w:r>
            <w:r w:rsidRPr="008D0C88">
              <w:rPr>
                <w:noProof/>
                <w:sz w:val="16"/>
              </w:rPr>
              <w:t xml:space="preserve"> 1</w:t>
            </w:r>
            <w:r w:rsidR="007A7BE9">
              <w:rPr>
                <w:noProof/>
                <w:sz w:val="16"/>
              </w:rPr>
              <w:t>9</w:t>
            </w:r>
            <w:r w:rsidRPr="008D0C88">
              <w:rPr>
                <w:noProof/>
                <w:sz w:val="16"/>
              </w:rPr>
              <w:t>/03/2021 - 25/02/2022</w:t>
            </w:r>
          </w:p>
        </w:tc>
        <w:tc>
          <w:tcPr>
            <w:tcW w:w="2544" w:type="dxa"/>
          </w:tcPr>
          <w:p w14:paraId="4004E1EA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2FA6BAC" w14:textId="77777777" w:rsidTr="00DC54C9">
        <w:tc>
          <w:tcPr>
            <w:tcW w:w="1880" w:type="dxa"/>
          </w:tcPr>
          <w:p w14:paraId="557C7EE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241DD11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Llinos Mai</w:t>
            </w:r>
          </w:p>
        </w:tc>
        <w:tc>
          <w:tcPr>
            <w:tcW w:w="2084" w:type="dxa"/>
          </w:tcPr>
          <w:p w14:paraId="26EA4EE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51 Heol Llannon, Y Tymbl, SA14 6BT</w:t>
            </w:r>
          </w:p>
        </w:tc>
        <w:tc>
          <w:tcPr>
            <w:tcW w:w="1977" w:type="dxa"/>
          </w:tcPr>
          <w:p w14:paraId="05E1793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351" w:type="dxa"/>
          </w:tcPr>
          <w:p w14:paraId="35F4EF0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1082BF8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E61ECC3" w14:textId="77777777" w:rsidTr="00DC54C9">
        <w:tc>
          <w:tcPr>
            <w:tcW w:w="1880" w:type="dxa"/>
          </w:tcPr>
          <w:p w14:paraId="5C015FD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Dole</w:t>
            </w:r>
          </w:p>
          <w:p w14:paraId="3BC71B2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Emlyn</w:t>
            </w:r>
          </w:p>
        </w:tc>
        <w:tc>
          <w:tcPr>
            <w:tcW w:w="2084" w:type="dxa"/>
          </w:tcPr>
          <w:p w14:paraId="606928F7" w14:textId="6ECD538A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 xml:space="preserve">(address in The County of Carmarthenshire/Cyfeiriad yn Sir </w:t>
            </w:r>
            <w:r w:rsidR="00C73F1A">
              <w:rPr>
                <w:noProof/>
                <w:sz w:val="16"/>
              </w:rPr>
              <w:t>G</w:t>
            </w:r>
            <w:r w:rsidRPr="008D0C88">
              <w:rPr>
                <w:noProof/>
                <w:sz w:val="16"/>
              </w:rPr>
              <w:t>aerfyrddin)</w:t>
            </w:r>
          </w:p>
        </w:tc>
        <w:tc>
          <w:tcPr>
            <w:tcW w:w="1977" w:type="dxa"/>
          </w:tcPr>
          <w:p w14:paraId="3D55735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351" w:type="dxa"/>
          </w:tcPr>
          <w:p w14:paraId="12374BE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6E683263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A271FBE" w14:textId="77777777" w:rsidTr="00DC54C9">
        <w:tc>
          <w:tcPr>
            <w:tcW w:w="1880" w:type="dxa"/>
          </w:tcPr>
          <w:p w14:paraId="7DC4C4C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</w:t>
            </w:r>
          </w:p>
          <w:p w14:paraId="00BE4BF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Iwan</w:t>
            </w:r>
          </w:p>
        </w:tc>
        <w:tc>
          <w:tcPr>
            <w:tcW w:w="2084" w:type="dxa"/>
          </w:tcPr>
          <w:p w14:paraId="1F74B01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Arfryn, Black Lion Road, Cross Hands, SA14 6SA</w:t>
            </w:r>
          </w:p>
        </w:tc>
        <w:tc>
          <w:tcPr>
            <w:tcW w:w="1977" w:type="dxa"/>
          </w:tcPr>
          <w:p w14:paraId="5A9399F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Gwlad - The Welsh Independence Party / Gwlad - Plaid Annibyniaeth Cymru</w:t>
            </w:r>
          </w:p>
        </w:tc>
        <w:tc>
          <w:tcPr>
            <w:tcW w:w="2351" w:type="dxa"/>
          </w:tcPr>
          <w:p w14:paraId="6B86DF5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3032710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B7D44EB" w14:textId="77777777" w:rsidTr="00DC54C9">
        <w:tc>
          <w:tcPr>
            <w:tcW w:w="1880" w:type="dxa"/>
          </w:tcPr>
          <w:p w14:paraId="69F97BB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230BDE1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Dot</w:t>
            </w:r>
          </w:p>
        </w:tc>
        <w:tc>
          <w:tcPr>
            <w:tcW w:w="2084" w:type="dxa"/>
          </w:tcPr>
          <w:p w14:paraId="1954048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Highfield, Gors Road, Upper Tumble, Llanelli, Carmarthenshire, SA14 6BS</w:t>
            </w:r>
          </w:p>
        </w:tc>
        <w:tc>
          <w:tcPr>
            <w:tcW w:w="1977" w:type="dxa"/>
          </w:tcPr>
          <w:p w14:paraId="473F7A2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351" w:type="dxa"/>
          </w:tcPr>
          <w:p w14:paraId="693DF75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0946C84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FA9C037" w14:textId="77777777" w:rsidTr="00DC54C9">
        <w:tc>
          <w:tcPr>
            <w:tcW w:w="1880" w:type="dxa"/>
          </w:tcPr>
          <w:p w14:paraId="0FC9ED6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50A4350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Rhys</w:t>
            </w:r>
          </w:p>
        </w:tc>
        <w:tc>
          <w:tcPr>
            <w:tcW w:w="2084" w:type="dxa"/>
          </w:tcPr>
          <w:p w14:paraId="4693D78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Highfield, Gors Road, Upper Tumble, Llanelli, Carmarthenshire, SA14 6BS</w:t>
            </w:r>
          </w:p>
        </w:tc>
        <w:tc>
          <w:tcPr>
            <w:tcW w:w="1977" w:type="dxa"/>
          </w:tcPr>
          <w:p w14:paraId="30C09C3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351" w:type="dxa"/>
          </w:tcPr>
          <w:p w14:paraId="683647C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44" w:type="dxa"/>
          </w:tcPr>
          <w:p w14:paraId="056C1D39" w14:textId="77777777" w:rsidR="00DC54C9" w:rsidRDefault="00DC54C9">
            <w:pPr>
              <w:rPr>
                <w:sz w:val="16"/>
              </w:rPr>
            </w:pPr>
          </w:p>
        </w:tc>
      </w:tr>
    </w:tbl>
    <w:p w14:paraId="4E3FD3C6" w14:textId="77777777" w:rsidR="00DC54C9" w:rsidRDefault="00DC54C9"/>
    <w:p w14:paraId="01AC2BF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51EB4A9" w14:textId="77777777" w:rsidR="00DC54C9" w:rsidRDefault="00DC54C9"/>
    <w:p w14:paraId="460597C1" w14:textId="77777777" w:rsidR="00DC54C9" w:rsidRDefault="00DC54C9">
      <w:r>
        <w:t>Mae’r unigolion nad oes cofnod gyferbyn a’u henwau yng ngholofn 5, wedi’u henwebu’n gyfreithlon, ac yn parhau i fod felly.</w:t>
      </w:r>
    </w:p>
    <w:p w14:paraId="5F9BA838" w14:textId="77777777" w:rsidR="00DC54C9" w:rsidRDefault="00DC54C9">
      <w:r>
        <w:br w:type="column"/>
      </w:r>
    </w:p>
    <w:p w14:paraId="719155C4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F942FD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2FC6430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479C3C82" w14:textId="77777777" w:rsidR="00DC54C9" w:rsidRDefault="00DC54C9">
      <w:pPr>
        <w:jc w:val="center"/>
        <w:rPr>
          <w:b/>
          <w:bCs/>
          <w:sz w:val="32"/>
        </w:rPr>
      </w:pPr>
    </w:p>
    <w:p w14:paraId="4FCA3479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B4BD95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47DE31E7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22D4D73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Llanybydder</w:t>
      </w:r>
      <w:r>
        <w:rPr>
          <w:b/>
          <w:bCs/>
          <w:sz w:val="28"/>
        </w:rPr>
        <w:t xml:space="preserve"> </w:t>
      </w:r>
    </w:p>
    <w:p w14:paraId="0F010926" w14:textId="77777777" w:rsidR="00DC54C9" w:rsidRDefault="00DC54C9">
      <w:pPr>
        <w:pStyle w:val="BodyText"/>
        <w:outlineLvl w:val="9"/>
      </w:pPr>
    </w:p>
    <w:p w14:paraId="35C8BE83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71417AE8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781515E2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Llanybydder</w:t>
      </w:r>
      <w:r>
        <w:t xml:space="preserve"> ar,</w:t>
      </w:r>
      <w:r w:rsidRPr="008D0C88">
        <w:rPr>
          <w:noProof/>
        </w:rPr>
        <w:t>Dydd Iau, 5 Mai 2022</w:t>
      </w:r>
    </w:p>
    <w:p w14:paraId="5BF565D4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050510D" w14:textId="77777777" w:rsidR="00DC54C9" w:rsidRDefault="00DC54C9">
      <w:pPr>
        <w:jc w:val="center"/>
        <w:rPr>
          <w:b/>
          <w:bCs/>
          <w:sz w:val="32"/>
        </w:rPr>
      </w:pPr>
    </w:p>
    <w:p w14:paraId="54425429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0FA38D3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06DA5DE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980E72D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Llanybydder</w:t>
      </w:r>
      <w:r>
        <w:rPr>
          <w:b/>
          <w:bCs/>
          <w:sz w:val="28"/>
        </w:rPr>
        <w:t xml:space="preserve"> </w:t>
      </w:r>
    </w:p>
    <w:p w14:paraId="413185A9" w14:textId="77777777" w:rsidR="00DC54C9" w:rsidRDefault="00DC54C9">
      <w:pPr>
        <w:pStyle w:val="BodyText"/>
      </w:pPr>
    </w:p>
    <w:p w14:paraId="23E175D8" w14:textId="77777777" w:rsidR="00DC54C9" w:rsidRDefault="00DC54C9">
      <w:pPr>
        <w:pStyle w:val="BodyText"/>
      </w:pPr>
      <w:r>
        <w:t>STATEMENT AS TO PERSONS NOMINATED</w:t>
      </w:r>
    </w:p>
    <w:p w14:paraId="1B72A3F5" w14:textId="77777777" w:rsidR="00DC54C9" w:rsidRDefault="00DC54C9"/>
    <w:p w14:paraId="1808A23B" w14:textId="77777777" w:rsidR="00DC54C9" w:rsidRDefault="00DC54C9">
      <w:pPr>
        <w:sectPr w:rsidR="00DC54C9" w:rsidSect="00DC54C9">
          <w:headerReference w:type="even" r:id="rId220"/>
          <w:headerReference w:type="default" r:id="rId221"/>
          <w:footerReference w:type="even" r:id="rId222"/>
          <w:footerReference w:type="default" r:id="rId223"/>
          <w:headerReference w:type="first" r:id="rId224"/>
          <w:footerReference w:type="first" r:id="rId22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Llanybydder</w:t>
      </w:r>
      <w:r>
        <w:t xml:space="preserve"> </w:t>
      </w:r>
    </w:p>
    <w:p w14:paraId="1E447C11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448864F1" w14:textId="77777777">
        <w:trPr>
          <w:cantSplit/>
        </w:trPr>
        <w:tc>
          <w:tcPr>
            <w:tcW w:w="8048" w:type="dxa"/>
            <w:gridSpan w:val="4"/>
          </w:tcPr>
          <w:p w14:paraId="4458485B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09DC9D0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6F810AC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19D6E542" w14:textId="77777777">
        <w:trPr>
          <w:cantSplit/>
        </w:trPr>
        <w:tc>
          <w:tcPr>
            <w:tcW w:w="2040" w:type="dxa"/>
          </w:tcPr>
          <w:p w14:paraId="3F953EC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5B9722BA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01C14C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6055327D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3F7EC159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7CCC484C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43FE8B1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729BD9B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375BA027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511BBE8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30690A0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48B25EDF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7DEE70EB" w14:textId="77777777" w:rsidR="00DC54C9" w:rsidRDefault="00DC54C9" w:rsidP="00C8009C"/>
        </w:tc>
        <w:tc>
          <w:tcPr>
            <w:tcW w:w="2788" w:type="dxa"/>
            <w:vMerge/>
          </w:tcPr>
          <w:p w14:paraId="3F6ED464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11B9BA72" w14:textId="77777777">
        <w:tc>
          <w:tcPr>
            <w:tcW w:w="2040" w:type="dxa"/>
          </w:tcPr>
          <w:p w14:paraId="6425E22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1C61CF7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Wynne</w:t>
            </w:r>
          </w:p>
        </w:tc>
        <w:tc>
          <w:tcPr>
            <w:tcW w:w="1978" w:type="dxa"/>
          </w:tcPr>
          <w:p w14:paraId="6F60747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62603B6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20D4310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76A3D2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5480B45" w14:textId="77777777">
        <w:tc>
          <w:tcPr>
            <w:tcW w:w="2040" w:type="dxa"/>
          </w:tcPr>
          <w:p w14:paraId="1D326BC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Owen</w:t>
            </w:r>
          </w:p>
          <w:p w14:paraId="325C716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Denise</w:t>
            </w:r>
          </w:p>
        </w:tc>
        <w:tc>
          <w:tcPr>
            <w:tcW w:w="1978" w:type="dxa"/>
          </w:tcPr>
          <w:p w14:paraId="1F774F4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Llys Mêl, Carmarthen Road, Llanybydder, Carmarthenshire, SA40 9TY</w:t>
            </w:r>
          </w:p>
        </w:tc>
        <w:tc>
          <w:tcPr>
            <w:tcW w:w="1504" w:type="dxa"/>
          </w:tcPr>
          <w:p w14:paraId="3F299FA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3ADF88D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C925809" w14:textId="77777777" w:rsidR="00DC54C9" w:rsidRDefault="00DC54C9">
            <w:pPr>
              <w:rPr>
                <w:sz w:val="16"/>
              </w:rPr>
            </w:pPr>
          </w:p>
        </w:tc>
      </w:tr>
    </w:tbl>
    <w:p w14:paraId="37E4F9CF" w14:textId="77777777" w:rsidR="00DC54C9" w:rsidRDefault="00DC54C9"/>
    <w:p w14:paraId="6650465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0A6CCF9" w14:textId="77777777" w:rsidR="00DC54C9" w:rsidRDefault="00DC54C9"/>
    <w:p w14:paraId="0A1238BD" w14:textId="77777777" w:rsidR="00DC54C9" w:rsidRDefault="00DC54C9">
      <w:r>
        <w:t>Mae’r unigolion nad oes cofnod gyferbyn a’u henwau yng ngholofn 5, wedi’u henwebu’n gyfreithlon, ac yn parhau i fod felly.</w:t>
      </w:r>
    </w:p>
    <w:p w14:paraId="78175AB0" w14:textId="77777777" w:rsidR="00DC54C9" w:rsidRDefault="00DC54C9">
      <w:r>
        <w:br w:type="column"/>
      </w:r>
    </w:p>
    <w:p w14:paraId="32FEFC56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B234661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35000F6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F418B72" w14:textId="77777777" w:rsidR="00DC54C9" w:rsidRDefault="00DC54C9">
      <w:pPr>
        <w:jc w:val="center"/>
        <w:rPr>
          <w:b/>
          <w:bCs/>
          <w:sz w:val="32"/>
        </w:rPr>
      </w:pPr>
    </w:p>
    <w:p w14:paraId="108F8975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6D98F67D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203500F7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C72B868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Lliedi</w:t>
      </w:r>
      <w:r>
        <w:rPr>
          <w:b/>
          <w:bCs/>
          <w:sz w:val="28"/>
        </w:rPr>
        <w:t xml:space="preserve"> </w:t>
      </w:r>
    </w:p>
    <w:p w14:paraId="48193BDB" w14:textId="77777777" w:rsidR="00DC54C9" w:rsidRDefault="00DC54C9">
      <w:pPr>
        <w:pStyle w:val="BodyText"/>
        <w:outlineLvl w:val="9"/>
      </w:pPr>
    </w:p>
    <w:p w14:paraId="0B1A24BE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5003AE2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74DFA9DE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Lliedi</w:t>
      </w:r>
      <w:r>
        <w:t xml:space="preserve"> ar,</w:t>
      </w:r>
      <w:r w:rsidRPr="008D0C88">
        <w:rPr>
          <w:noProof/>
        </w:rPr>
        <w:t>Dydd Iau, 5 Mai 2022</w:t>
      </w:r>
    </w:p>
    <w:p w14:paraId="4384AB93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3B6FF0B" w14:textId="77777777" w:rsidR="00DC54C9" w:rsidRDefault="00DC54C9">
      <w:pPr>
        <w:jc w:val="center"/>
        <w:rPr>
          <w:b/>
          <w:bCs/>
          <w:sz w:val="32"/>
        </w:rPr>
      </w:pPr>
    </w:p>
    <w:p w14:paraId="2E631E44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2B8CE54E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745A991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686FD6A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Lliedi</w:t>
      </w:r>
      <w:r>
        <w:rPr>
          <w:b/>
          <w:bCs/>
          <w:sz w:val="28"/>
        </w:rPr>
        <w:t xml:space="preserve"> </w:t>
      </w:r>
    </w:p>
    <w:p w14:paraId="23B487E7" w14:textId="77777777" w:rsidR="00DC54C9" w:rsidRDefault="00DC54C9">
      <w:pPr>
        <w:pStyle w:val="BodyText"/>
      </w:pPr>
    </w:p>
    <w:p w14:paraId="5FCE6BD4" w14:textId="77777777" w:rsidR="00DC54C9" w:rsidRDefault="00DC54C9">
      <w:pPr>
        <w:pStyle w:val="BodyText"/>
      </w:pPr>
      <w:r>
        <w:t>STATEMENT AS TO PERSONS NOMINATED</w:t>
      </w:r>
    </w:p>
    <w:p w14:paraId="0D0B85BA" w14:textId="77777777" w:rsidR="00DC54C9" w:rsidRDefault="00DC54C9"/>
    <w:p w14:paraId="0E15DEA8" w14:textId="77777777" w:rsidR="00DC54C9" w:rsidRDefault="00DC54C9">
      <w:pPr>
        <w:sectPr w:rsidR="00DC54C9" w:rsidSect="00DC54C9">
          <w:headerReference w:type="even" r:id="rId226"/>
          <w:headerReference w:type="default" r:id="rId227"/>
          <w:footerReference w:type="even" r:id="rId228"/>
          <w:footerReference w:type="default" r:id="rId229"/>
          <w:headerReference w:type="first" r:id="rId230"/>
          <w:footerReference w:type="first" r:id="rId23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Lliedi</w:t>
      </w:r>
      <w:r>
        <w:t xml:space="preserve"> </w:t>
      </w:r>
    </w:p>
    <w:p w14:paraId="780B7B57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891"/>
        <w:gridCol w:w="1977"/>
        <w:gridCol w:w="2341"/>
        <w:gridCol w:w="2529"/>
      </w:tblGrid>
      <w:tr w:rsidR="00DC54C9" w14:paraId="18C75C9D" w14:textId="77777777" w:rsidTr="00DC54C9">
        <w:trPr>
          <w:cantSplit/>
        </w:trPr>
        <w:tc>
          <w:tcPr>
            <w:tcW w:w="8223" w:type="dxa"/>
            <w:gridSpan w:val="4"/>
          </w:tcPr>
          <w:p w14:paraId="6B87AE2A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3" w:type="dxa"/>
            <w:vMerge w:val="restart"/>
          </w:tcPr>
          <w:p w14:paraId="4F31814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393A9DE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3E971BF" w14:textId="77777777" w:rsidTr="00DC54C9">
        <w:trPr>
          <w:cantSplit/>
        </w:trPr>
        <w:tc>
          <w:tcPr>
            <w:tcW w:w="1926" w:type="dxa"/>
          </w:tcPr>
          <w:p w14:paraId="3338BC6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22A01B80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734BC8C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D634F5E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9" w:type="dxa"/>
          </w:tcPr>
          <w:p w14:paraId="25E89C65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7C4A0F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7D5FE82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35980B2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BAB21C6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F3BA57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1" w:type="dxa"/>
          </w:tcPr>
          <w:p w14:paraId="5E477582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7673EDBD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87472FB" w14:textId="77777777" w:rsidR="00DC54C9" w:rsidRDefault="00DC54C9" w:rsidP="00C8009C"/>
        </w:tc>
        <w:tc>
          <w:tcPr>
            <w:tcW w:w="2613" w:type="dxa"/>
            <w:vMerge/>
          </w:tcPr>
          <w:p w14:paraId="066BE2D3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3F22742" w14:textId="77777777" w:rsidTr="00DC54C9">
        <w:tc>
          <w:tcPr>
            <w:tcW w:w="1926" w:type="dxa"/>
          </w:tcPr>
          <w:p w14:paraId="5DBD95F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Burdess</w:t>
            </w:r>
          </w:p>
          <w:p w14:paraId="4D2ED5A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Sharon</w:t>
            </w:r>
          </w:p>
        </w:tc>
        <w:tc>
          <w:tcPr>
            <w:tcW w:w="1919" w:type="dxa"/>
          </w:tcPr>
          <w:p w14:paraId="18C77F5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76 James Street, Llanelli, Carmarthenshire, SA15 1EA</w:t>
            </w:r>
          </w:p>
        </w:tc>
        <w:tc>
          <w:tcPr>
            <w:tcW w:w="1977" w:type="dxa"/>
          </w:tcPr>
          <w:p w14:paraId="386C5F3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1" w:type="dxa"/>
          </w:tcPr>
          <w:p w14:paraId="308D35BE" w14:textId="6F066F90" w:rsidR="00DC54C9" w:rsidRDefault="00087A7D">
            <w:pPr>
              <w:rPr>
                <w:sz w:val="16"/>
              </w:rPr>
            </w:pPr>
            <w:r>
              <w:rPr>
                <w:sz w:val="16"/>
              </w:rPr>
              <w:t>Llafur / Labour 19/03/2021 – 23/01/2022</w:t>
            </w:r>
          </w:p>
        </w:tc>
        <w:tc>
          <w:tcPr>
            <w:tcW w:w="2613" w:type="dxa"/>
          </w:tcPr>
          <w:p w14:paraId="34538A6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5BACEA1" w14:textId="77777777" w:rsidTr="00DC54C9">
        <w:tc>
          <w:tcPr>
            <w:tcW w:w="1926" w:type="dxa"/>
          </w:tcPr>
          <w:p w14:paraId="7BD8B02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Griffiths</w:t>
            </w:r>
          </w:p>
          <w:p w14:paraId="42EB4D5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Justin Mark</w:t>
            </w:r>
          </w:p>
        </w:tc>
        <w:tc>
          <w:tcPr>
            <w:tcW w:w="1919" w:type="dxa"/>
          </w:tcPr>
          <w:p w14:paraId="5803F0C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60 Bryngwyn Bach, Llanelli, SA14 8SF</w:t>
            </w:r>
          </w:p>
        </w:tc>
        <w:tc>
          <w:tcPr>
            <w:tcW w:w="1977" w:type="dxa"/>
          </w:tcPr>
          <w:p w14:paraId="2A38F62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1" w:type="dxa"/>
          </w:tcPr>
          <w:p w14:paraId="6647492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57CE05A1" w14:textId="075D69D0" w:rsidR="00DC54C9" w:rsidRDefault="006C3831">
            <w:pPr>
              <w:rPr>
                <w:sz w:val="16"/>
              </w:rPr>
            </w:pPr>
            <w:r>
              <w:rPr>
                <w:noProof/>
                <w:sz w:val="16"/>
              </w:rPr>
              <w:t xml:space="preserve">Tynnu’n </w:t>
            </w:r>
            <w:r>
              <w:rPr>
                <w:rFonts w:ascii="Segoe UI Emoji" w:hAnsi="Segoe UI Emoji"/>
                <w:noProof/>
                <w:sz w:val="16"/>
              </w:rPr>
              <w:t>ô</w:t>
            </w:r>
            <w:r>
              <w:rPr>
                <w:noProof/>
                <w:sz w:val="16"/>
              </w:rPr>
              <w:t xml:space="preserve">l / </w:t>
            </w:r>
            <w:r w:rsidR="00DC54C9" w:rsidRPr="008D0C88">
              <w:rPr>
                <w:noProof/>
                <w:sz w:val="16"/>
              </w:rPr>
              <w:t>Withdrawn</w:t>
            </w:r>
          </w:p>
        </w:tc>
      </w:tr>
      <w:tr w:rsidR="00DC54C9" w14:paraId="4BB37FEA" w14:textId="77777777" w:rsidTr="00DC54C9">
        <w:tc>
          <w:tcPr>
            <w:tcW w:w="1926" w:type="dxa"/>
          </w:tcPr>
          <w:p w14:paraId="3A95A17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James</w:t>
            </w:r>
          </w:p>
          <w:p w14:paraId="1961690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Rob</w:t>
            </w:r>
          </w:p>
        </w:tc>
        <w:tc>
          <w:tcPr>
            <w:tcW w:w="1919" w:type="dxa"/>
          </w:tcPr>
          <w:p w14:paraId="49069D2A" w14:textId="4FC02D32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 xml:space="preserve">36 Tyr Fran Avenue, Llanelli, </w:t>
            </w:r>
            <w:r w:rsidR="00C147B5">
              <w:rPr>
                <w:noProof/>
                <w:sz w:val="16"/>
              </w:rPr>
              <w:t xml:space="preserve">Carmarthenshire, </w:t>
            </w:r>
            <w:r w:rsidRPr="008D0C88">
              <w:rPr>
                <w:noProof/>
                <w:sz w:val="16"/>
              </w:rPr>
              <w:t>SA15 3LP</w:t>
            </w:r>
          </w:p>
        </w:tc>
        <w:tc>
          <w:tcPr>
            <w:tcW w:w="1977" w:type="dxa"/>
          </w:tcPr>
          <w:p w14:paraId="1DC81E8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1" w:type="dxa"/>
          </w:tcPr>
          <w:p w14:paraId="214761A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4A7A2A3F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B9F9CCF" w14:textId="77777777" w:rsidTr="00DC54C9">
        <w:tc>
          <w:tcPr>
            <w:tcW w:w="1926" w:type="dxa"/>
          </w:tcPr>
          <w:p w14:paraId="403F035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Leyshon</w:t>
            </w:r>
          </w:p>
          <w:p w14:paraId="4C70A19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Anthony</w:t>
            </w:r>
          </w:p>
        </w:tc>
        <w:tc>
          <w:tcPr>
            <w:tcW w:w="1919" w:type="dxa"/>
          </w:tcPr>
          <w:p w14:paraId="17F4B89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36 Ty'r Fran Avenue, Llanelli, SA15 3LP</w:t>
            </w:r>
          </w:p>
        </w:tc>
        <w:tc>
          <w:tcPr>
            <w:tcW w:w="1977" w:type="dxa"/>
          </w:tcPr>
          <w:p w14:paraId="22592C7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1" w:type="dxa"/>
          </w:tcPr>
          <w:p w14:paraId="520B243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10788C0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333D4BA" w14:textId="77777777" w:rsidTr="00DC54C9">
        <w:tc>
          <w:tcPr>
            <w:tcW w:w="1926" w:type="dxa"/>
          </w:tcPr>
          <w:p w14:paraId="354FB5F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Najmi</w:t>
            </w:r>
          </w:p>
          <w:p w14:paraId="4E04E63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Shahana</w:t>
            </w:r>
          </w:p>
        </w:tc>
        <w:tc>
          <w:tcPr>
            <w:tcW w:w="1919" w:type="dxa"/>
          </w:tcPr>
          <w:p w14:paraId="2D001D1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15 Nantydd Terrace, Llwynhendy, Llanelli, Carmarthenshire, SA14 9DN</w:t>
            </w:r>
          </w:p>
        </w:tc>
        <w:tc>
          <w:tcPr>
            <w:tcW w:w="1977" w:type="dxa"/>
          </w:tcPr>
          <w:p w14:paraId="786846F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401" w:type="dxa"/>
          </w:tcPr>
          <w:p w14:paraId="5377E64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39CAC6A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2FF4CAF" w14:textId="77777777" w:rsidTr="00DC54C9">
        <w:tc>
          <w:tcPr>
            <w:tcW w:w="1926" w:type="dxa"/>
          </w:tcPr>
          <w:p w14:paraId="6674B82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Peters</w:t>
            </w:r>
          </w:p>
          <w:p w14:paraId="26C9FFD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Heather</w:t>
            </w:r>
          </w:p>
        </w:tc>
        <w:tc>
          <w:tcPr>
            <w:tcW w:w="1919" w:type="dxa"/>
          </w:tcPr>
          <w:p w14:paraId="2E69D4F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15 Heol Nantyfelin, Llanerch, Llanelli, SA15 3PA</w:t>
            </w:r>
          </w:p>
        </w:tc>
        <w:tc>
          <w:tcPr>
            <w:tcW w:w="1977" w:type="dxa"/>
          </w:tcPr>
          <w:p w14:paraId="2D1C087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01" w:type="dxa"/>
          </w:tcPr>
          <w:p w14:paraId="277D4C98" w14:textId="48C7240D" w:rsidR="00DC54C9" w:rsidRDefault="005B09AE">
            <w:pPr>
              <w:rPr>
                <w:sz w:val="16"/>
              </w:rPr>
            </w:pPr>
            <w:r>
              <w:rPr>
                <w:sz w:val="16"/>
              </w:rPr>
              <w:t xml:space="preserve">Llafur / Labour 01/04/2021 – </w:t>
            </w:r>
            <w:r w:rsidR="00D45D33">
              <w:rPr>
                <w:sz w:val="16"/>
              </w:rPr>
              <w:t>07</w:t>
            </w:r>
            <w:r>
              <w:rPr>
                <w:sz w:val="16"/>
              </w:rPr>
              <w:t>/0</w:t>
            </w:r>
            <w:r w:rsidR="00D45D33">
              <w:rPr>
                <w:sz w:val="16"/>
              </w:rPr>
              <w:t>3</w:t>
            </w:r>
            <w:r>
              <w:rPr>
                <w:sz w:val="16"/>
              </w:rPr>
              <w:t>/2022</w:t>
            </w:r>
          </w:p>
        </w:tc>
        <w:tc>
          <w:tcPr>
            <w:tcW w:w="2613" w:type="dxa"/>
          </w:tcPr>
          <w:p w14:paraId="0CF01FC4" w14:textId="77777777" w:rsidR="00DC54C9" w:rsidRDefault="00DC54C9">
            <w:pPr>
              <w:rPr>
                <w:sz w:val="16"/>
              </w:rPr>
            </w:pPr>
          </w:p>
        </w:tc>
      </w:tr>
    </w:tbl>
    <w:p w14:paraId="472DD567" w14:textId="77777777" w:rsidR="00DC54C9" w:rsidRDefault="00DC54C9"/>
    <w:p w14:paraId="4460A5C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AC3FF68" w14:textId="77777777" w:rsidR="00DC54C9" w:rsidRDefault="00DC54C9"/>
    <w:p w14:paraId="5C2A2341" w14:textId="77777777" w:rsidR="00DC54C9" w:rsidRDefault="00DC54C9">
      <w:r>
        <w:t>Mae’r unigolion nad oes cofnod gyferbyn a’u henwau yng ngholofn 5, wedi’u henwebu’n gyfreithlon, ac yn parhau i fod felly.</w:t>
      </w:r>
    </w:p>
    <w:p w14:paraId="579752B9" w14:textId="77777777" w:rsidR="00DC54C9" w:rsidRDefault="00DC54C9">
      <w:r>
        <w:br w:type="column"/>
      </w:r>
    </w:p>
    <w:p w14:paraId="634D627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AC65DB9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7063F6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65BBFB6F" w14:textId="77777777" w:rsidR="00DC54C9" w:rsidRDefault="00DC54C9">
      <w:pPr>
        <w:jc w:val="center"/>
        <w:rPr>
          <w:b/>
          <w:bCs/>
          <w:sz w:val="32"/>
        </w:rPr>
      </w:pPr>
    </w:p>
    <w:p w14:paraId="77A9AC0F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33ABA61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F0CE9B0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D6DE598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Llwynhendy</w:t>
      </w:r>
      <w:r>
        <w:rPr>
          <w:b/>
          <w:bCs/>
          <w:sz w:val="28"/>
        </w:rPr>
        <w:t xml:space="preserve"> </w:t>
      </w:r>
    </w:p>
    <w:p w14:paraId="2C0DDE33" w14:textId="77777777" w:rsidR="00DC54C9" w:rsidRDefault="00DC54C9">
      <w:pPr>
        <w:pStyle w:val="BodyText"/>
        <w:outlineLvl w:val="9"/>
      </w:pPr>
    </w:p>
    <w:p w14:paraId="2B12063F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6D866FCF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97C38A1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Llwynhendy</w:t>
      </w:r>
      <w:r>
        <w:t xml:space="preserve"> ar,</w:t>
      </w:r>
      <w:r w:rsidRPr="008D0C88">
        <w:rPr>
          <w:noProof/>
        </w:rPr>
        <w:t>Dydd Iau, 5 Mai 2022</w:t>
      </w:r>
    </w:p>
    <w:p w14:paraId="0D957001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38F67EFA" w14:textId="77777777" w:rsidR="00DC54C9" w:rsidRDefault="00DC54C9">
      <w:pPr>
        <w:jc w:val="center"/>
        <w:rPr>
          <w:b/>
          <w:bCs/>
          <w:sz w:val="32"/>
        </w:rPr>
      </w:pPr>
    </w:p>
    <w:p w14:paraId="63720187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27B1878A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0A9776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0565BB8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Llwynhendy</w:t>
      </w:r>
      <w:r>
        <w:rPr>
          <w:b/>
          <w:bCs/>
          <w:sz w:val="28"/>
        </w:rPr>
        <w:t xml:space="preserve"> </w:t>
      </w:r>
    </w:p>
    <w:p w14:paraId="6C098F9D" w14:textId="77777777" w:rsidR="00DC54C9" w:rsidRDefault="00DC54C9">
      <w:pPr>
        <w:pStyle w:val="BodyText"/>
      </w:pPr>
    </w:p>
    <w:p w14:paraId="45D757D8" w14:textId="77777777" w:rsidR="00DC54C9" w:rsidRDefault="00DC54C9">
      <w:pPr>
        <w:pStyle w:val="BodyText"/>
      </w:pPr>
      <w:r>
        <w:t>STATEMENT AS TO PERSONS NOMINATED</w:t>
      </w:r>
    </w:p>
    <w:p w14:paraId="7151E331" w14:textId="77777777" w:rsidR="00DC54C9" w:rsidRDefault="00DC54C9"/>
    <w:p w14:paraId="6D85B3F4" w14:textId="77777777" w:rsidR="00DC54C9" w:rsidRDefault="00DC54C9">
      <w:pPr>
        <w:sectPr w:rsidR="00DC54C9" w:rsidSect="00DC54C9">
          <w:headerReference w:type="even" r:id="rId232"/>
          <w:headerReference w:type="default" r:id="rId233"/>
          <w:footerReference w:type="even" r:id="rId234"/>
          <w:footerReference w:type="default" r:id="rId235"/>
          <w:headerReference w:type="first" r:id="rId236"/>
          <w:footerReference w:type="first" r:id="rId23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Llwynhendy</w:t>
      </w:r>
      <w:r>
        <w:t xml:space="preserve"> </w:t>
      </w:r>
    </w:p>
    <w:p w14:paraId="3D5579DF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940"/>
        <w:gridCol w:w="1495"/>
        <w:gridCol w:w="2472"/>
        <w:gridCol w:w="2713"/>
      </w:tblGrid>
      <w:tr w:rsidR="00DC54C9" w14:paraId="7248FAA5" w14:textId="77777777">
        <w:trPr>
          <w:cantSplit/>
        </w:trPr>
        <w:tc>
          <w:tcPr>
            <w:tcW w:w="8048" w:type="dxa"/>
            <w:gridSpan w:val="4"/>
          </w:tcPr>
          <w:p w14:paraId="13313EF3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6348A91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58B0B9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62EF05AC" w14:textId="77777777">
        <w:trPr>
          <w:cantSplit/>
        </w:trPr>
        <w:tc>
          <w:tcPr>
            <w:tcW w:w="2040" w:type="dxa"/>
          </w:tcPr>
          <w:p w14:paraId="74C474C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2FC0618A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026AB8F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53476AD2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75D9DADF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41AE930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614B2A5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1BA336CD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F7A13F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95DAF9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4A273104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C904084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507EE88" w14:textId="77777777" w:rsidR="00DC54C9" w:rsidRDefault="00DC54C9" w:rsidP="00C8009C"/>
        </w:tc>
        <w:tc>
          <w:tcPr>
            <w:tcW w:w="2788" w:type="dxa"/>
            <w:vMerge/>
          </w:tcPr>
          <w:p w14:paraId="3C56A46F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FFCA55B" w14:textId="77777777">
        <w:tc>
          <w:tcPr>
            <w:tcW w:w="2040" w:type="dxa"/>
          </w:tcPr>
          <w:p w14:paraId="06B97F0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Akhtar</w:t>
            </w:r>
          </w:p>
          <w:p w14:paraId="154B572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Fozia</w:t>
            </w:r>
          </w:p>
        </w:tc>
        <w:tc>
          <w:tcPr>
            <w:tcW w:w="1978" w:type="dxa"/>
          </w:tcPr>
          <w:p w14:paraId="065B800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4 Llwynhendy Road, Llwynhendy, Llanelli, SA14 9DP</w:t>
            </w:r>
          </w:p>
        </w:tc>
        <w:tc>
          <w:tcPr>
            <w:tcW w:w="1504" w:type="dxa"/>
          </w:tcPr>
          <w:p w14:paraId="7F4B9F5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132C2CFD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0C6A6E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67F9A33" w14:textId="77777777">
        <w:tc>
          <w:tcPr>
            <w:tcW w:w="2040" w:type="dxa"/>
          </w:tcPr>
          <w:p w14:paraId="1A6086E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0424F71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Sharen</w:t>
            </w:r>
          </w:p>
        </w:tc>
        <w:tc>
          <w:tcPr>
            <w:tcW w:w="1978" w:type="dxa"/>
          </w:tcPr>
          <w:p w14:paraId="1928ABD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 Dafen Road, Dafen, Llanelli, SA14 8LY</w:t>
            </w:r>
          </w:p>
        </w:tc>
        <w:tc>
          <w:tcPr>
            <w:tcW w:w="1504" w:type="dxa"/>
          </w:tcPr>
          <w:p w14:paraId="48541EB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5E2ADEE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DB6BD0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DDF405B" w14:textId="77777777">
        <w:tc>
          <w:tcPr>
            <w:tcW w:w="2040" w:type="dxa"/>
          </w:tcPr>
          <w:p w14:paraId="784B87B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Freeman</w:t>
            </w:r>
          </w:p>
          <w:p w14:paraId="04A36F7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Tim</w:t>
            </w:r>
          </w:p>
        </w:tc>
        <w:tc>
          <w:tcPr>
            <w:tcW w:w="1978" w:type="dxa"/>
          </w:tcPr>
          <w:p w14:paraId="0CF83AB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36B Gelli Road, Llanelli, SA14 9AT</w:t>
            </w:r>
          </w:p>
        </w:tc>
        <w:tc>
          <w:tcPr>
            <w:tcW w:w="1504" w:type="dxa"/>
          </w:tcPr>
          <w:p w14:paraId="29F15C7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 - Democratiaid Rhyddfrydol Cymru</w:t>
            </w:r>
          </w:p>
        </w:tc>
        <w:tc>
          <w:tcPr>
            <w:tcW w:w="2526" w:type="dxa"/>
          </w:tcPr>
          <w:p w14:paraId="2B742C5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2D62F3F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22E79CF" w14:textId="77777777">
        <w:tc>
          <w:tcPr>
            <w:tcW w:w="2040" w:type="dxa"/>
          </w:tcPr>
          <w:p w14:paraId="48B4ACF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Hart</w:t>
            </w:r>
          </w:p>
          <w:p w14:paraId="565B50C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Jason Peter</w:t>
            </w:r>
          </w:p>
        </w:tc>
        <w:tc>
          <w:tcPr>
            <w:tcW w:w="1978" w:type="dxa"/>
          </w:tcPr>
          <w:p w14:paraId="083690C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66 Gelli Road, Bryn, Llanelli, SA14 9AA</w:t>
            </w:r>
          </w:p>
        </w:tc>
        <w:tc>
          <w:tcPr>
            <w:tcW w:w="1504" w:type="dxa"/>
          </w:tcPr>
          <w:p w14:paraId="305BE0E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4FCFDEE0" w14:textId="32B35F34" w:rsidR="00DC54C9" w:rsidRDefault="006A0336">
            <w:pPr>
              <w:rPr>
                <w:sz w:val="16"/>
              </w:rPr>
            </w:pPr>
            <w:r>
              <w:rPr>
                <w:noProof/>
                <w:sz w:val="16"/>
              </w:rPr>
              <w:t xml:space="preserve">Llafur / </w:t>
            </w:r>
            <w:r w:rsidR="00DC54C9" w:rsidRPr="008D0C88">
              <w:rPr>
                <w:noProof/>
                <w:sz w:val="16"/>
              </w:rPr>
              <w:t xml:space="preserve">Labour </w:t>
            </w:r>
            <w:r>
              <w:rPr>
                <w:noProof/>
                <w:sz w:val="16"/>
              </w:rPr>
              <w:t>19</w:t>
            </w:r>
            <w:r w:rsidR="00DC54C9" w:rsidRPr="008D0C88">
              <w:rPr>
                <w:noProof/>
                <w:sz w:val="16"/>
              </w:rPr>
              <w:t>/0</w:t>
            </w:r>
            <w:r>
              <w:rPr>
                <w:noProof/>
                <w:sz w:val="16"/>
              </w:rPr>
              <w:t>3</w:t>
            </w:r>
            <w:r w:rsidR="00DC54C9" w:rsidRPr="008D0C88">
              <w:rPr>
                <w:noProof/>
                <w:sz w:val="16"/>
              </w:rPr>
              <w:t>/20</w:t>
            </w:r>
            <w:r>
              <w:rPr>
                <w:noProof/>
                <w:sz w:val="16"/>
              </w:rPr>
              <w:t>21</w:t>
            </w:r>
            <w:r w:rsidR="00DC54C9" w:rsidRPr="008D0C88">
              <w:rPr>
                <w:noProof/>
                <w:sz w:val="16"/>
              </w:rPr>
              <w:t xml:space="preserve"> - 21/04/202</w:t>
            </w:r>
            <w:r>
              <w:rPr>
                <w:noProof/>
                <w:sz w:val="16"/>
              </w:rPr>
              <w:t>1</w:t>
            </w:r>
          </w:p>
        </w:tc>
        <w:tc>
          <w:tcPr>
            <w:tcW w:w="2788" w:type="dxa"/>
          </w:tcPr>
          <w:p w14:paraId="74A612D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335E6E4E" w14:textId="77777777">
        <w:tc>
          <w:tcPr>
            <w:tcW w:w="2040" w:type="dxa"/>
          </w:tcPr>
          <w:p w14:paraId="6C03C5A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67C26E2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Gary</w:t>
            </w:r>
          </w:p>
        </w:tc>
        <w:tc>
          <w:tcPr>
            <w:tcW w:w="1978" w:type="dxa"/>
          </w:tcPr>
          <w:p w14:paraId="2907FFD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Highfield, Heol Y Gors, Tymbl Uchaf, Llanelli, SA14 6BS</w:t>
            </w:r>
          </w:p>
        </w:tc>
        <w:tc>
          <w:tcPr>
            <w:tcW w:w="1504" w:type="dxa"/>
          </w:tcPr>
          <w:p w14:paraId="32EFC89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33EFBDC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0F510CA2" w14:textId="77777777" w:rsidR="00DC54C9" w:rsidRDefault="00DC54C9">
            <w:pPr>
              <w:rPr>
                <w:sz w:val="16"/>
              </w:rPr>
            </w:pPr>
          </w:p>
        </w:tc>
      </w:tr>
    </w:tbl>
    <w:p w14:paraId="48BA7CCE" w14:textId="77777777" w:rsidR="00DC54C9" w:rsidRDefault="00DC54C9"/>
    <w:p w14:paraId="3552B5D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116CC20" w14:textId="77777777" w:rsidR="00DC54C9" w:rsidRDefault="00DC54C9"/>
    <w:p w14:paraId="22A1CB5B" w14:textId="77777777" w:rsidR="00DC54C9" w:rsidRDefault="00DC54C9">
      <w:r>
        <w:t>Mae’r unigolion nad oes cofnod gyferbyn a’u henwau yng ngholofn 5, wedi’u henwebu’n gyfreithlon, ac yn parhau i fod felly.</w:t>
      </w:r>
    </w:p>
    <w:p w14:paraId="340332D5" w14:textId="77777777" w:rsidR="00DC54C9" w:rsidRDefault="00DC54C9">
      <w:r>
        <w:br w:type="column"/>
      </w:r>
    </w:p>
    <w:p w14:paraId="79C1E7DF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1EE955B1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78892E8E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41CBF3D3" w14:textId="77777777" w:rsidR="00DC54C9" w:rsidRDefault="00DC54C9">
      <w:pPr>
        <w:jc w:val="center"/>
        <w:rPr>
          <w:b/>
          <w:bCs/>
          <w:sz w:val="32"/>
        </w:rPr>
      </w:pPr>
    </w:p>
    <w:p w14:paraId="4855B168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A83AEC3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48D4295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E4382F2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Maenordeilo a Salem</w:t>
      </w:r>
      <w:r>
        <w:rPr>
          <w:b/>
          <w:bCs/>
          <w:sz w:val="28"/>
        </w:rPr>
        <w:t xml:space="preserve"> </w:t>
      </w:r>
    </w:p>
    <w:p w14:paraId="4F032D31" w14:textId="77777777" w:rsidR="00DC54C9" w:rsidRDefault="00DC54C9">
      <w:pPr>
        <w:pStyle w:val="BodyText"/>
        <w:outlineLvl w:val="9"/>
      </w:pPr>
    </w:p>
    <w:p w14:paraId="47E9A23E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6901FE83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0C8DC734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Maenordeilo a Salem</w:t>
      </w:r>
      <w:r>
        <w:t xml:space="preserve"> ar,</w:t>
      </w:r>
      <w:r w:rsidRPr="008D0C88">
        <w:rPr>
          <w:noProof/>
        </w:rPr>
        <w:t>Dydd Iau, 5 Mai 2022</w:t>
      </w:r>
    </w:p>
    <w:p w14:paraId="361FC0AD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B2F7BD2" w14:textId="77777777" w:rsidR="00DC54C9" w:rsidRDefault="00DC54C9">
      <w:pPr>
        <w:jc w:val="center"/>
        <w:rPr>
          <w:b/>
          <w:bCs/>
          <w:sz w:val="32"/>
        </w:rPr>
      </w:pPr>
    </w:p>
    <w:p w14:paraId="67AE125C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C0342FE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442DCF82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C7E81C6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Manordeilo &amp; Salem</w:t>
      </w:r>
      <w:r>
        <w:rPr>
          <w:b/>
          <w:bCs/>
          <w:sz w:val="28"/>
        </w:rPr>
        <w:t xml:space="preserve"> </w:t>
      </w:r>
    </w:p>
    <w:p w14:paraId="0C4550B7" w14:textId="77777777" w:rsidR="00DC54C9" w:rsidRDefault="00DC54C9">
      <w:pPr>
        <w:pStyle w:val="BodyText"/>
      </w:pPr>
    </w:p>
    <w:p w14:paraId="5A363068" w14:textId="77777777" w:rsidR="00DC54C9" w:rsidRDefault="00DC54C9">
      <w:pPr>
        <w:pStyle w:val="BodyText"/>
      </w:pPr>
      <w:r>
        <w:t>STATEMENT AS TO PERSONS NOMINATED</w:t>
      </w:r>
    </w:p>
    <w:p w14:paraId="6BEBDAE6" w14:textId="77777777" w:rsidR="00DC54C9" w:rsidRDefault="00DC54C9"/>
    <w:p w14:paraId="52399095" w14:textId="77777777" w:rsidR="00DC54C9" w:rsidRDefault="00DC54C9">
      <w:pPr>
        <w:sectPr w:rsidR="00DC54C9" w:rsidSect="00DC54C9">
          <w:headerReference w:type="even" r:id="rId238"/>
          <w:headerReference w:type="default" r:id="rId239"/>
          <w:footerReference w:type="even" r:id="rId240"/>
          <w:footerReference w:type="default" r:id="rId241"/>
          <w:headerReference w:type="first" r:id="rId242"/>
          <w:footerReference w:type="first" r:id="rId24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Manordeilo &amp; Salem</w:t>
      </w:r>
      <w:r>
        <w:t xml:space="preserve"> </w:t>
      </w:r>
    </w:p>
    <w:p w14:paraId="056C74AE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1"/>
        <w:gridCol w:w="1895"/>
        <w:gridCol w:w="1942"/>
        <w:gridCol w:w="2350"/>
        <w:gridCol w:w="2542"/>
      </w:tblGrid>
      <w:tr w:rsidR="00DC54C9" w14:paraId="79AD9C68" w14:textId="77777777" w:rsidTr="00DC54C9">
        <w:trPr>
          <w:cantSplit/>
        </w:trPr>
        <w:tc>
          <w:tcPr>
            <w:tcW w:w="8210" w:type="dxa"/>
            <w:gridSpan w:val="4"/>
          </w:tcPr>
          <w:p w14:paraId="2CC4F4CE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26" w:type="dxa"/>
            <w:vMerge w:val="restart"/>
          </w:tcPr>
          <w:p w14:paraId="1AF0422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E26984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1B74F19B" w14:textId="77777777" w:rsidTr="00DC54C9">
        <w:trPr>
          <w:cantSplit/>
        </w:trPr>
        <w:tc>
          <w:tcPr>
            <w:tcW w:w="1935" w:type="dxa"/>
          </w:tcPr>
          <w:p w14:paraId="14564B3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4D8FC276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1F24080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4454C23E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23" w:type="dxa"/>
          </w:tcPr>
          <w:p w14:paraId="02ACAC3A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557EF88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42" w:type="dxa"/>
          </w:tcPr>
          <w:p w14:paraId="098D12AC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041207EF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42C71F2F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C04333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10" w:type="dxa"/>
          </w:tcPr>
          <w:p w14:paraId="782E1A2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1BAE1B2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15501BD" w14:textId="77777777" w:rsidR="00DC54C9" w:rsidRDefault="00DC54C9" w:rsidP="00C8009C"/>
        </w:tc>
        <w:tc>
          <w:tcPr>
            <w:tcW w:w="2626" w:type="dxa"/>
            <w:vMerge/>
          </w:tcPr>
          <w:p w14:paraId="35305D38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3B81362C" w14:textId="77777777" w:rsidTr="00DC54C9">
        <w:tc>
          <w:tcPr>
            <w:tcW w:w="1935" w:type="dxa"/>
          </w:tcPr>
          <w:p w14:paraId="7065987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Nakielny</w:t>
            </w:r>
          </w:p>
          <w:p w14:paraId="0497FF6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Elizabeth</w:t>
            </w:r>
          </w:p>
        </w:tc>
        <w:tc>
          <w:tcPr>
            <w:tcW w:w="1923" w:type="dxa"/>
          </w:tcPr>
          <w:p w14:paraId="562E5B7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Blaenig Uchaf, Talley, Llandeilo, Carmarthenshire, SA19 7YL</w:t>
            </w:r>
          </w:p>
        </w:tc>
        <w:tc>
          <w:tcPr>
            <w:tcW w:w="1942" w:type="dxa"/>
          </w:tcPr>
          <w:p w14:paraId="4B7731B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10" w:type="dxa"/>
          </w:tcPr>
          <w:p w14:paraId="36BB9C7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566D55C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42D21CA" w14:textId="77777777" w:rsidTr="00DC54C9">
        <w:tc>
          <w:tcPr>
            <w:tcW w:w="1935" w:type="dxa"/>
          </w:tcPr>
          <w:p w14:paraId="6707FF4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Walters</w:t>
            </w:r>
          </w:p>
          <w:p w14:paraId="38D89FE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Fiona</w:t>
            </w:r>
          </w:p>
        </w:tc>
        <w:tc>
          <w:tcPr>
            <w:tcW w:w="1923" w:type="dxa"/>
          </w:tcPr>
          <w:p w14:paraId="697B56B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23 Pantglas Park, Llandeilo, SA19 7HN</w:t>
            </w:r>
          </w:p>
        </w:tc>
        <w:tc>
          <w:tcPr>
            <w:tcW w:w="1942" w:type="dxa"/>
          </w:tcPr>
          <w:p w14:paraId="3BBA25E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Independent/Annibynnol</w:t>
            </w:r>
          </w:p>
        </w:tc>
        <w:tc>
          <w:tcPr>
            <w:tcW w:w="2410" w:type="dxa"/>
          </w:tcPr>
          <w:p w14:paraId="6F4D326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26" w:type="dxa"/>
          </w:tcPr>
          <w:p w14:paraId="7F93CD04" w14:textId="77777777" w:rsidR="00DC54C9" w:rsidRDefault="00DC54C9">
            <w:pPr>
              <w:rPr>
                <w:sz w:val="16"/>
              </w:rPr>
            </w:pPr>
          </w:p>
        </w:tc>
      </w:tr>
    </w:tbl>
    <w:p w14:paraId="32762EA8" w14:textId="77777777" w:rsidR="00DC54C9" w:rsidRDefault="00DC54C9"/>
    <w:p w14:paraId="7AE8A89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A978BBB" w14:textId="77777777" w:rsidR="00DC54C9" w:rsidRDefault="00DC54C9"/>
    <w:p w14:paraId="32D862AC" w14:textId="77777777" w:rsidR="00DC54C9" w:rsidRDefault="00DC54C9">
      <w:r>
        <w:t>Mae’r unigolion nad oes cofnod gyferbyn a’u henwau yng ngholofn 5, wedi’u henwebu’n gyfreithlon, ac yn parhau i fod felly.</w:t>
      </w:r>
    </w:p>
    <w:p w14:paraId="324E1CE1" w14:textId="77777777" w:rsidR="00DC54C9" w:rsidRDefault="00DC54C9">
      <w:r>
        <w:br w:type="column"/>
      </w:r>
    </w:p>
    <w:p w14:paraId="79B6A6A5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F24100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5587178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3A9EB185" w14:textId="77777777" w:rsidR="00DC54C9" w:rsidRDefault="00DC54C9">
      <w:pPr>
        <w:jc w:val="center"/>
        <w:rPr>
          <w:b/>
          <w:bCs/>
          <w:sz w:val="32"/>
        </w:rPr>
      </w:pPr>
    </w:p>
    <w:p w14:paraId="750D117B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164978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5B166CB6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6556B52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Pen-bre</w:t>
      </w:r>
      <w:r>
        <w:rPr>
          <w:b/>
          <w:bCs/>
          <w:sz w:val="28"/>
        </w:rPr>
        <w:t xml:space="preserve"> </w:t>
      </w:r>
    </w:p>
    <w:p w14:paraId="1602DD2B" w14:textId="77777777" w:rsidR="00DC54C9" w:rsidRDefault="00DC54C9">
      <w:pPr>
        <w:pStyle w:val="BodyText"/>
        <w:outlineLvl w:val="9"/>
      </w:pPr>
    </w:p>
    <w:p w14:paraId="06EB6CD4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10BAA8F5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3F06B5C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Pen-bre</w:t>
      </w:r>
      <w:r>
        <w:t xml:space="preserve"> ar,</w:t>
      </w:r>
      <w:r w:rsidRPr="008D0C88">
        <w:rPr>
          <w:noProof/>
        </w:rPr>
        <w:t>Dydd Iau, 5 Mai 2022</w:t>
      </w:r>
    </w:p>
    <w:p w14:paraId="195396A5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36C6F2D6" w14:textId="77777777" w:rsidR="00DC54C9" w:rsidRDefault="00DC54C9">
      <w:pPr>
        <w:jc w:val="center"/>
        <w:rPr>
          <w:b/>
          <w:bCs/>
          <w:sz w:val="32"/>
        </w:rPr>
      </w:pPr>
    </w:p>
    <w:p w14:paraId="095ECCBE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14E1561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3AF70C4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C85D796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Pembrey</w:t>
      </w:r>
      <w:r>
        <w:rPr>
          <w:b/>
          <w:bCs/>
          <w:sz w:val="28"/>
        </w:rPr>
        <w:t xml:space="preserve"> </w:t>
      </w:r>
    </w:p>
    <w:p w14:paraId="55AC5ACD" w14:textId="77777777" w:rsidR="00DC54C9" w:rsidRDefault="00DC54C9">
      <w:pPr>
        <w:pStyle w:val="BodyText"/>
      </w:pPr>
    </w:p>
    <w:p w14:paraId="502444FC" w14:textId="77777777" w:rsidR="00DC54C9" w:rsidRDefault="00DC54C9">
      <w:pPr>
        <w:pStyle w:val="BodyText"/>
      </w:pPr>
      <w:r>
        <w:t>STATEMENT AS TO PERSONS NOMINATED</w:t>
      </w:r>
    </w:p>
    <w:p w14:paraId="1A776193" w14:textId="77777777" w:rsidR="00DC54C9" w:rsidRDefault="00DC54C9"/>
    <w:p w14:paraId="70E6F8B3" w14:textId="77777777" w:rsidR="00DC54C9" w:rsidRDefault="00DC54C9">
      <w:pPr>
        <w:sectPr w:rsidR="00DC54C9" w:rsidSect="00DC54C9">
          <w:headerReference w:type="even" r:id="rId244"/>
          <w:headerReference w:type="default" r:id="rId245"/>
          <w:footerReference w:type="even" r:id="rId246"/>
          <w:footerReference w:type="default" r:id="rId247"/>
          <w:headerReference w:type="first" r:id="rId248"/>
          <w:footerReference w:type="first" r:id="rId24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Pembrey</w:t>
      </w:r>
      <w:r>
        <w:t xml:space="preserve"> </w:t>
      </w:r>
    </w:p>
    <w:p w14:paraId="67DFE2FC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951"/>
        <w:gridCol w:w="1494"/>
        <w:gridCol w:w="2468"/>
        <w:gridCol w:w="2707"/>
      </w:tblGrid>
      <w:tr w:rsidR="00DC54C9" w14:paraId="3CD7DC8E" w14:textId="77777777">
        <w:trPr>
          <w:cantSplit/>
        </w:trPr>
        <w:tc>
          <w:tcPr>
            <w:tcW w:w="8048" w:type="dxa"/>
            <w:gridSpan w:val="4"/>
          </w:tcPr>
          <w:p w14:paraId="1313D669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7B152D1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66FDF5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605BBC3D" w14:textId="77777777">
        <w:trPr>
          <w:cantSplit/>
        </w:trPr>
        <w:tc>
          <w:tcPr>
            <w:tcW w:w="2040" w:type="dxa"/>
          </w:tcPr>
          <w:p w14:paraId="4035063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4D3CECAF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550DAF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79EC9343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03DA5C44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B1257F8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39C5B8EF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1547BC4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11D1154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32E988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0D9F8603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3BE4CF52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3F25966" w14:textId="77777777" w:rsidR="00DC54C9" w:rsidRDefault="00DC54C9" w:rsidP="00C8009C"/>
        </w:tc>
        <w:tc>
          <w:tcPr>
            <w:tcW w:w="2788" w:type="dxa"/>
            <w:vMerge/>
          </w:tcPr>
          <w:p w14:paraId="135C8B61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4851C6E1" w14:textId="77777777">
        <w:tc>
          <w:tcPr>
            <w:tcW w:w="2040" w:type="dxa"/>
          </w:tcPr>
          <w:p w14:paraId="3A514C3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Freeman</w:t>
            </w:r>
          </w:p>
          <w:p w14:paraId="5BE6EFC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Peter</w:t>
            </w:r>
          </w:p>
        </w:tc>
        <w:tc>
          <w:tcPr>
            <w:tcW w:w="1978" w:type="dxa"/>
          </w:tcPr>
          <w:p w14:paraId="458A0F9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17 Cwrt Lando, Pembrey, Carmarthenshire, SA16 0YE</w:t>
            </w:r>
          </w:p>
        </w:tc>
        <w:tc>
          <w:tcPr>
            <w:tcW w:w="1504" w:type="dxa"/>
          </w:tcPr>
          <w:p w14:paraId="5C8513A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7850F5C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4F14E3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F2FC4B2" w14:textId="77777777">
        <w:tc>
          <w:tcPr>
            <w:tcW w:w="2040" w:type="dxa"/>
          </w:tcPr>
          <w:p w14:paraId="0447831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Shepardson</w:t>
            </w:r>
          </w:p>
          <w:p w14:paraId="467D3C5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Hugh</w:t>
            </w:r>
          </w:p>
        </w:tc>
        <w:tc>
          <w:tcPr>
            <w:tcW w:w="1978" w:type="dxa"/>
          </w:tcPr>
          <w:p w14:paraId="4D816CF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12 Elkington Park, Burry Port, Carmarthenshire, SA16 0AU</w:t>
            </w:r>
          </w:p>
        </w:tc>
        <w:tc>
          <w:tcPr>
            <w:tcW w:w="1504" w:type="dxa"/>
          </w:tcPr>
          <w:p w14:paraId="793D130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370F8CD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A9C09C5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EA59097" w14:textId="77777777">
        <w:tc>
          <w:tcPr>
            <w:tcW w:w="2040" w:type="dxa"/>
          </w:tcPr>
          <w:p w14:paraId="6699E3B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Thomas</w:t>
            </w:r>
          </w:p>
          <w:p w14:paraId="38C1B17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Michael</w:t>
            </w:r>
          </w:p>
        </w:tc>
        <w:tc>
          <w:tcPr>
            <w:tcW w:w="1978" w:type="dxa"/>
          </w:tcPr>
          <w:p w14:paraId="79C298E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Roselea, 55 Dolau Fan Road, Burry Port, SA16 0RF</w:t>
            </w:r>
          </w:p>
        </w:tc>
        <w:tc>
          <w:tcPr>
            <w:tcW w:w="1504" w:type="dxa"/>
          </w:tcPr>
          <w:p w14:paraId="3970618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275A7E3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5A9D036" w14:textId="77777777" w:rsidR="00DC54C9" w:rsidRDefault="00DC54C9">
            <w:pPr>
              <w:rPr>
                <w:sz w:val="16"/>
              </w:rPr>
            </w:pPr>
          </w:p>
        </w:tc>
      </w:tr>
    </w:tbl>
    <w:p w14:paraId="60A8DD0D" w14:textId="77777777" w:rsidR="00DC54C9" w:rsidRDefault="00DC54C9"/>
    <w:p w14:paraId="493520A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163273D9" w14:textId="77777777" w:rsidR="00DC54C9" w:rsidRDefault="00DC54C9"/>
    <w:p w14:paraId="289302C2" w14:textId="77777777" w:rsidR="00DC54C9" w:rsidRDefault="00DC54C9">
      <w:r>
        <w:t>Mae’r unigolion nad oes cofnod gyferbyn a’u henwau yng ngholofn 5, wedi’u henwebu’n gyfreithlon, ac yn parhau i fod felly.</w:t>
      </w:r>
    </w:p>
    <w:p w14:paraId="2ADD856C" w14:textId="77777777" w:rsidR="00DC54C9" w:rsidRDefault="00DC54C9">
      <w:r>
        <w:br w:type="column"/>
      </w:r>
    </w:p>
    <w:p w14:paraId="0F545BE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32555979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0F563A2C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A025AD6" w14:textId="77777777" w:rsidR="00DC54C9" w:rsidRDefault="00DC54C9">
      <w:pPr>
        <w:jc w:val="center"/>
        <w:rPr>
          <w:b/>
          <w:bCs/>
          <w:sz w:val="32"/>
        </w:rPr>
      </w:pPr>
    </w:p>
    <w:p w14:paraId="4763AE11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5619926C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2E1327AE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2FE60E03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Pen-y-groes</w:t>
      </w:r>
      <w:r>
        <w:rPr>
          <w:b/>
          <w:bCs/>
          <w:sz w:val="28"/>
        </w:rPr>
        <w:t xml:space="preserve"> </w:t>
      </w:r>
    </w:p>
    <w:p w14:paraId="27B44DBA" w14:textId="77777777" w:rsidR="00DC54C9" w:rsidRDefault="00DC54C9">
      <w:pPr>
        <w:pStyle w:val="BodyText"/>
        <w:outlineLvl w:val="9"/>
      </w:pPr>
    </w:p>
    <w:p w14:paraId="4B169ABB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3D3AE0AF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16CA70DE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Pen-y-groes</w:t>
      </w:r>
      <w:r>
        <w:t xml:space="preserve"> ar,</w:t>
      </w:r>
      <w:r w:rsidRPr="008D0C88">
        <w:rPr>
          <w:noProof/>
        </w:rPr>
        <w:t>Dydd Iau, 5 Mai 2022</w:t>
      </w:r>
    </w:p>
    <w:p w14:paraId="6F58BF93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3ABA5CD2" w14:textId="77777777" w:rsidR="00DC54C9" w:rsidRDefault="00DC54C9">
      <w:pPr>
        <w:jc w:val="center"/>
        <w:rPr>
          <w:b/>
          <w:bCs/>
          <w:sz w:val="32"/>
        </w:rPr>
      </w:pPr>
    </w:p>
    <w:p w14:paraId="1A87A5DB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60F2738F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0482D35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BFB388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Penygroes</w:t>
      </w:r>
      <w:r>
        <w:rPr>
          <w:b/>
          <w:bCs/>
          <w:sz w:val="28"/>
        </w:rPr>
        <w:t xml:space="preserve"> </w:t>
      </w:r>
    </w:p>
    <w:p w14:paraId="6FB53B15" w14:textId="77777777" w:rsidR="00DC54C9" w:rsidRDefault="00DC54C9">
      <w:pPr>
        <w:pStyle w:val="BodyText"/>
      </w:pPr>
    </w:p>
    <w:p w14:paraId="16A887F2" w14:textId="77777777" w:rsidR="00DC54C9" w:rsidRDefault="00DC54C9">
      <w:pPr>
        <w:pStyle w:val="BodyText"/>
      </w:pPr>
      <w:r>
        <w:t>STATEMENT AS TO PERSONS NOMINATED</w:t>
      </w:r>
    </w:p>
    <w:p w14:paraId="5A74175E" w14:textId="77777777" w:rsidR="00DC54C9" w:rsidRDefault="00DC54C9"/>
    <w:p w14:paraId="32B163CA" w14:textId="77777777" w:rsidR="00DC54C9" w:rsidRDefault="00DC54C9">
      <w:pPr>
        <w:sectPr w:rsidR="00DC54C9" w:rsidSect="00DC54C9">
          <w:headerReference w:type="even" r:id="rId250"/>
          <w:headerReference w:type="default" r:id="rId251"/>
          <w:footerReference w:type="even" r:id="rId252"/>
          <w:footerReference w:type="default" r:id="rId253"/>
          <w:headerReference w:type="first" r:id="rId254"/>
          <w:footerReference w:type="first" r:id="rId25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Penygroes</w:t>
      </w:r>
      <w:r>
        <w:t xml:space="preserve"> </w:t>
      </w:r>
    </w:p>
    <w:p w14:paraId="5A4E12C6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891"/>
        <w:gridCol w:w="1977"/>
        <w:gridCol w:w="2341"/>
        <w:gridCol w:w="2529"/>
      </w:tblGrid>
      <w:tr w:rsidR="00DC54C9" w14:paraId="4FBEBDA5" w14:textId="77777777" w:rsidTr="00DC54C9">
        <w:trPr>
          <w:cantSplit/>
        </w:trPr>
        <w:tc>
          <w:tcPr>
            <w:tcW w:w="8223" w:type="dxa"/>
            <w:gridSpan w:val="4"/>
          </w:tcPr>
          <w:p w14:paraId="00332055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13" w:type="dxa"/>
            <w:vMerge w:val="restart"/>
          </w:tcPr>
          <w:p w14:paraId="446C0DA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054C96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2276179" w14:textId="77777777" w:rsidTr="00DC54C9">
        <w:trPr>
          <w:cantSplit/>
        </w:trPr>
        <w:tc>
          <w:tcPr>
            <w:tcW w:w="1926" w:type="dxa"/>
          </w:tcPr>
          <w:p w14:paraId="637E453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7E337619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174692B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09777D94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9" w:type="dxa"/>
          </w:tcPr>
          <w:p w14:paraId="48195D59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101EFD38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0FE517A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62CA0284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ACF6468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14BDD8D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01" w:type="dxa"/>
          </w:tcPr>
          <w:p w14:paraId="567F0FC3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638C85C1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20F42138" w14:textId="77777777" w:rsidR="00DC54C9" w:rsidRDefault="00DC54C9" w:rsidP="00C8009C"/>
        </w:tc>
        <w:tc>
          <w:tcPr>
            <w:tcW w:w="2613" w:type="dxa"/>
            <w:vMerge/>
          </w:tcPr>
          <w:p w14:paraId="50AB2E98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416969FB" w14:textId="77777777" w:rsidTr="00DC54C9">
        <w:tc>
          <w:tcPr>
            <w:tcW w:w="1926" w:type="dxa"/>
          </w:tcPr>
          <w:p w14:paraId="4BD33A2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Chappell</w:t>
            </w:r>
          </w:p>
          <w:p w14:paraId="016A797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Ewan Phillip</w:t>
            </w:r>
          </w:p>
        </w:tc>
        <w:tc>
          <w:tcPr>
            <w:tcW w:w="1919" w:type="dxa"/>
          </w:tcPr>
          <w:p w14:paraId="6CC2331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82 Waterloo Road, Penygroes, Llanelli, SA14 7PN</w:t>
            </w:r>
          </w:p>
        </w:tc>
        <w:tc>
          <w:tcPr>
            <w:tcW w:w="1977" w:type="dxa"/>
          </w:tcPr>
          <w:p w14:paraId="712E5B3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Breakthrough Party</w:t>
            </w:r>
          </w:p>
        </w:tc>
        <w:tc>
          <w:tcPr>
            <w:tcW w:w="2401" w:type="dxa"/>
          </w:tcPr>
          <w:p w14:paraId="1A6EF16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2D30BA57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4C2F4B9" w14:textId="77777777" w:rsidTr="00DC54C9">
        <w:tc>
          <w:tcPr>
            <w:tcW w:w="1926" w:type="dxa"/>
          </w:tcPr>
          <w:p w14:paraId="04139BE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Tandy</w:t>
            </w:r>
          </w:p>
          <w:p w14:paraId="7F4FA41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Julian William</w:t>
            </w:r>
          </w:p>
        </w:tc>
        <w:tc>
          <w:tcPr>
            <w:tcW w:w="1919" w:type="dxa"/>
          </w:tcPr>
          <w:p w14:paraId="2D57A7C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222 Waterloo Road, Penygroes, Carmarthenshire, SA14 7RB</w:t>
            </w:r>
          </w:p>
        </w:tc>
        <w:tc>
          <w:tcPr>
            <w:tcW w:w="1977" w:type="dxa"/>
          </w:tcPr>
          <w:p w14:paraId="16CD576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01" w:type="dxa"/>
          </w:tcPr>
          <w:p w14:paraId="5E9E4AB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79A5B2A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9515EC9" w14:textId="77777777" w:rsidTr="00DC54C9">
        <w:tc>
          <w:tcPr>
            <w:tcW w:w="1926" w:type="dxa"/>
          </w:tcPr>
          <w:p w14:paraId="2633516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Thomas</w:t>
            </w:r>
          </w:p>
          <w:p w14:paraId="19C76B8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David</w:t>
            </w:r>
          </w:p>
        </w:tc>
        <w:tc>
          <w:tcPr>
            <w:tcW w:w="1919" w:type="dxa"/>
          </w:tcPr>
          <w:p w14:paraId="12743AD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Brynteg, Heol Maesybont, Castell-y-Rhingyll, Llanelli, SA14 7NA</w:t>
            </w:r>
          </w:p>
        </w:tc>
        <w:tc>
          <w:tcPr>
            <w:tcW w:w="1977" w:type="dxa"/>
          </w:tcPr>
          <w:p w14:paraId="1000F63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01" w:type="dxa"/>
          </w:tcPr>
          <w:p w14:paraId="0FF2356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59F6BA2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D3A7ABB" w14:textId="77777777" w:rsidTr="00DC54C9">
        <w:tc>
          <w:tcPr>
            <w:tcW w:w="1926" w:type="dxa"/>
          </w:tcPr>
          <w:p w14:paraId="71AE2A5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Williams</w:t>
            </w:r>
          </w:p>
          <w:p w14:paraId="419A7BC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Rachael</w:t>
            </w:r>
          </w:p>
        </w:tc>
        <w:tc>
          <w:tcPr>
            <w:tcW w:w="1919" w:type="dxa"/>
          </w:tcPr>
          <w:p w14:paraId="5E8C7CF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 Penygroes Road, Caerbryn, SA18 3EQ</w:t>
            </w:r>
          </w:p>
        </w:tc>
        <w:tc>
          <w:tcPr>
            <w:tcW w:w="1977" w:type="dxa"/>
          </w:tcPr>
          <w:p w14:paraId="4EA284C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01" w:type="dxa"/>
          </w:tcPr>
          <w:p w14:paraId="4BCD25A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13" w:type="dxa"/>
          </w:tcPr>
          <w:p w14:paraId="182A6391" w14:textId="77777777" w:rsidR="00DC54C9" w:rsidRDefault="00DC54C9">
            <w:pPr>
              <w:rPr>
                <w:sz w:val="16"/>
              </w:rPr>
            </w:pPr>
          </w:p>
        </w:tc>
      </w:tr>
    </w:tbl>
    <w:p w14:paraId="37833598" w14:textId="77777777" w:rsidR="00DC54C9" w:rsidRDefault="00DC54C9"/>
    <w:p w14:paraId="3FABE402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056E7C2" w14:textId="77777777" w:rsidR="00DC54C9" w:rsidRDefault="00DC54C9"/>
    <w:p w14:paraId="6105DECF" w14:textId="77777777" w:rsidR="00DC54C9" w:rsidRDefault="00DC54C9">
      <w:r>
        <w:t>Mae’r unigolion nad oes cofnod gyferbyn a’u henwau yng ngholofn 5, wedi’u henwebu’n gyfreithlon, ac yn parhau i fod felly.</w:t>
      </w:r>
    </w:p>
    <w:p w14:paraId="3941832A" w14:textId="77777777" w:rsidR="00DC54C9" w:rsidRDefault="00DC54C9">
      <w:r>
        <w:br w:type="column"/>
      </w:r>
    </w:p>
    <w:p w14:paraId="2151C58A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59140C75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712ECFB9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BE3E9A3" w14:textId="77777777" w:rsidR="00DC54C9" w:rsidRDefault="00DC54C9">
      <w:pPr>
        <w:jc w:val="center"/>
        <w:rPr>
          <w:b/>
          <w:bCs/>
          <w:sz w:val="32"/>
        </w:rPr>
      </w:pPr>
    </w:p>
    <w:p w14:paraId="6186EEC0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1082221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6B631DED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4800F2C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Pontyberem</w:t>
      </w:r>
      <w:r>
        <w:rPr>
          <w:b/>
          <w:bCs/>
          <w:sz w:val="28"/>
        </w:rPr>
        <w:t xml:space="preserve"> </w:t>
      </w:r>
    </w:p>
    <w:p w14:paraId="4FD2F169" w14:textId="77777777" w:rsidR="00DC54C9" w:rsidRDefault="00DC54C9">
      <w:pPr>
        <w:pStyle w:val="BodyText"/>
        <w:outlineLvl w:val="9"/>
      </w:pPr>
    </w:p>
    <w:p w14:paraId="6A842E98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6BFC7B2C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00E2DC9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Pontyberem</w:t>
      </w:r>
      <w:r>
        <w:t xml:space="preserve"> ar,</w:t>
      </w:r>
      <w:r w:rsidRPr="008D0C88">
        <w:rPr>
          <w:noProof/>
        </w:rPr>
        <w:t>Dydd Iau, 5 Mai 2022</w:t>
      </w:r>
    </w:p>
    <w:p w14:paraId="4AFF59F3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412AA8A0" w14:textId="77777777" w:rsidR="00DC54C9" w:rsidRDefault="00DC54C9">
      <w:pPr>
        <w:jc w:val="center"/>
        <w:rPr>
          <w:b/>
          <w:bCs/>
          <w:sz w:val="32"/>
        </w:rPr>
      </w:pPr>
    </w:p>
    <w:p w14:paraId="1C93EACD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1A38AC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A10832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68487A5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Pontyberem</w:t>
      </w:r>
      <w:r>
        <w:rPr>
          <w:b/>
          <w:bCs/>
          <w:sz w:val="28"/>
        </w:rPr>
        <w:t xml:space="preserve"> </w:t>
      </w:r>
    </w:p>
    <w:p w14:paraId="3554B748" w14:textId="77777777" w:rsidR="00DC54C9" w:rsidRDefault="00DC54C9">
      <w:pPr>
        <w:pStyle w:val="BodyText"/>
      </w:pPr>
    </w:p>
    <w:p w14:paraId="0E08260B" w14:textId="77777777" w:rsidR="00DC54C9" w:rsidRDefault="00DC54C9">
      <w:pPr>
        <w:pStyle w:val="BodyText"/>
      </w:pPr>
      <w:r>
        <w:t>STATEMENT AS TO PERSONS NOMINATED</w:t>
      </w:r>
    </w:p>
    <w:p w14:paraId="69A82226" w14:textId="77777777" w:rsidR="00DC54C9" w:rsidRDefault="00DC54C9"/>
    <w:p w14:paraId="723307CF" w14:textId="77777777" w:rsidR="00DC54C9" w:rsidRDefault="00DC54C9">
      <w:pPr>
        <w:sectPr w:rsidR="00DC54C9" w:rsidSect="00DC54C9">
          <w:headerReference w:type="even" r:id="rId256"/>
          <w:headerReference w:type="default" r:id="rId257"/>
          <w:footerReference w:type="even" r:id="rId258"/>
          <w:footerReference w:type="default" r:id="rId259"/>
          <w:headerReference w:type="first" r:id="rId260"/>
          <w:footerReference w:type="first" r:id="rId26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Pontyberem</w:t>
      </w:r>
      <w:r>
        <w:t xml:space="preserve"> </w:t>
      </w:r>
    </w:p>
    <w:p w14:paraId="2ABF81A4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6F058880" w14:textId="77777777">
        <w:trPr>
          <w:cantSplit/>
        </w:trPr>
        <w:tc>
          <w:tcPr>
            <w:tcW w:w="8048" w:type="dxa"/>
            <w:gridSpan w:val="4"/>
          </w:tcPr>
          <w:p w14:paraId="0FDD4AB8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37883C0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073A17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1589B05C" w14:textId="77777777">
        <w:trPr>
          <w:cantSplit/>
        </w:trPr>
        <w:tc>
          <w:tcPr>
            <w:tcW w:w="2040" w:type="dxa"/>
          </w:tcPr>
          <w:p w14:paraId="42527A8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7133854D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608DC94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A6F1DEE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53DC0056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A05CB05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0B4A484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3BC27307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DC39ABA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44139A7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3F1A0A0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65002C06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2A5CED3" w14:textId="77777777" w:rsidR="00DC54C9" w:rsidRDefault="00DC54C9" w:rsidP="00C8009C"/>
        </w:tc>
        <w:tc>
          <w:tcPr>
            <w:tcW w:w="2788" w:type="dxa"/>
            <w:vMerge/>
          </w:tcPr>
          <w:p w14:paraId="3DFC5D07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4E269672" w14:textId="77777777">
        <w:tc>
          <w:tcPr>
            <w:tcW w:w="2040" w:type="dxa"/>
          </w:tcPr>
          <w:p w14:paraId="5E3F729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Bowen</w:t>
            </w:r>
          </w:p>
          <w:p w14:paraId="431BFB6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Liam</w:t>
            </w:r>
          </w:p>
        </w:tc>
        <w:tc>
          <w:tcPr>
            <w:tcW w:w="1978" w:type="dxa"/>
          </w:tcPr>
          <w:p w14:paraId="23884B2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9 Bro Mebyd, Bancffosfelen, Llanelli, Sir Gar, SA15 5FA</w:t>
            </w:r>
          </w:p>
        </w:tc>
        <w:tc>
          <w:tcPr>
            <w:tcW w:w="1504" w:type="dxa"/>
          </w:tcPr>
          <w:p w14:paraId="3EB7DB8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2E6CB08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ABC8AD4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47941E5" w14:textId="77777777">
        <w:tc>
          <w:tcPr>
            <w:tcW w:w="2040" w:type="dxa"/>
          </w:tcPr>
          <w:p w14:paraId="39666C6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295A89B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Michael</w:t>
            </w:r>
          </w:p>
        </w:tc>
        <w:tc>
          <w:tcPr>
            <w:tcW w:w="1978" w:type="dxa"/>
          </w:tcPr>
          <w:p w14:paraId="1161C51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62 Rhosnewydd, Tumble, Llanelli, Carmarthenshire, SA14 6LA</w:t>
            </w:r>
          </w:p>
        </w:tc>
        <w:tc>
          <w:tcPr>
            <w:tcW w:w="1504" w:type="dxa"/>
          </w:tcPr>
          <w:p w14:paraId="6ED3B3A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4A9F66B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033F635" w14:textId="77777777" w:rsidR="00DC54C9" w:rsidRDefault="00DC54C9">
            <w:pPr>
              <w:rPr>
                <w:sz w:val="16"/>
              </w:rPr>
            </w:pPr>
          </w:p>
        </w:tc>
      </w:tr>
    </w:tbl>
    <w:p w14:paraId="7AE1C495" w14:textId="77777777" w:rsidR="00DC54C9" w:rsidRDefault="00DC54C9"/>
    <w:p w14:paraId="423F728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17197C30" w14:textId="77777777" w:rsidR="00DC54C9" w:rsidRDefault="00DC54C9"/>
    <w:p w14:paraId="47BDFA6E" w14:textId="77777777" w:rsidR="00DC54C9" w:rsidRDefault="00DC54C9">
      <w:r>
        <w:t>Mae’r unigolion nad oes cofnod gyferbyn a’u henwau yng ngholofn 5, wedi’u henwebu’n gyfreithlon, ac yn parhau i fod felly.</w:t>
      </w:r>
    </w:p>
    <w:p w14:paraId="5E3D2241" w14:textId="77777777" w:rsidR="00DC54C9" w:rsidRDefault="00DC54C9">
      <w:r>
        <w:br w:type="column"/>
      </w:r>
    </w:p>
    <w:p w14:paraId="6A57FEB6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CD389EC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A5EFB99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58E706C1" w14:textId="77777777" w:rsidR="00DC54C9" w:rsidRDefault="00DC54C9">
      <w:pPr>
        <w:jc w:val="center"/>
        <w:rPr>
          <w:b/>
          <w:bCs/>
          <w:sz w:val="32"/>
        </w:rPr>
      </w:pPr>
    </w:p>
    <w:p w14:paraId="31FB02B7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05A3EFD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7D34B7E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A80574F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Cwarter Bach</w:t>
      </w:r>
      <w:r>
        <w:rPr>
          <w:b/>
          <w:bCs/>
          <w:sz w:val="28"/>
        </w:rPr>
        <w:t xml:space="preserve"> </w:t>
      </w:r>
    </w:p>
    <w:p w14:paraId="58A260AB" w14:textId="77777777" w:rsidR="00DC54C9" w:rsidRDefault="00DC54C9">
      <w:pPr>
        <w:pStyle w:val="BodyText"/>
        <w:outlineLvl w:val="9"/>
      </w:pPr>
    </w:p>
    <w:p w14:paraId="68635A55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468D6364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392ADE7A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Cwarter Bach</w:t>
      </w:r>
      <w:r>
        <w:t xml:space="preserve"> ar,</w:t>
      </w:r>
      <w:r w:rsidRPr="008D0C88">
        <w:rPr>
          <w:noProof/>
        </w:rPr>
        <w:t>Dydd Iau, 5 Mai 2022</w:t>
      </w:r>
    </w:p>
    <w:p w14:paraId="3CA5BE6B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3D86EF61" w14:textId="77777777" w:rsidR="00DC54C9" w:rsidRDefault="00DC54C9">
      <w:pPr>
        <w:jc w:val="center"/>
        <w:rPr>
          <w:b/>
          <w:bCs/>
          <w:sz w:val="32"/>
        </w:rPr>
      </w:pPr>
    </w:p>
    <w:p w14:paraId="7C9A3447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2D4720B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B27D95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2CA24DD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Cwarter Bach</w:t>
      </w:r>
      <w:r>
        <w:rPr>
          <w:b/>
          <w:bCs/>
          <w:sz w:val="28"/>
        </w:rPr>
        <w:t xml:space="preserve"> </w:t>
      </w:r>
    </w:p>
    <w:p w14:paraId="4FF5241A" w14:textId="77777777" w:rsidR="00DC54C9" w:rsidRDefault="00DC54C9">
      <w:pPr>
        <w:pStyle w:val="BodyText"/>
      </w:pPr>
    </w:p>
    <w:p w14:paraId="0A76CFFE" w14:textId="77777777" w:rsidR="00DC54C9" w:rsidRDefault="00DC54C9">
      <w:pPr>
        <w:pStyle w:val="BodyText"/>
      </w:pPr>
      <w:r>
        <w:t>STATEMENT AS TO PERSONS NOMINATED</w:t>
      </w:r>
    </w:p>
    <w:p w14:paraId="0B15EEE3" w14:textId="77777777" w:rsidR="00DC54C9" w:rsidRDefault="00DC54C9"/>
    <w:p w14:paraId="637A2300" w14:textId="77777777" w:rsidR="00DC54C9" w:rsidRDefault="00DC54C9">
      <w:pPr>
        <w:sectPr w:rsidR="00DC54C9" w:rsidSect="00DC54C9">
          <w:headerReference w:type="even" r:id="rId262"/>
          <w:headerReference w:type="default" r:id="rId263"/>
          <w:footerReference w:type="even" r:id="rId264"/>
          <w:footerReference w:type="default" r:id="rId265"/>
          <w:headerReference w:type="first" r:id="rId266"/>
          <w:footerReference w:type="first" r:id="rId26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Cwarter Bach</w:t>
      </w:r>
      <w:r>
        <w:t xml:space="preserve"> </w:t>
      </w:r>
    </w:p>
    <w:p w14:paraId="5F9D9B1A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4"/>
        <w:gridCol w:w="2084"/>
        <w:gridCol w:w="1488"/>
        <w:gridCol w:w="2430"/>
        <w:gridCol w:w="2654"/>
      </w:tblGrid>
      <w:tr w:rsidR="00DC54C9" w14:paraId="4FB150C7" w14:textId="77777777" w:rsidTr="00DC54C9">
        <w:trPr>
          <w:cantSplit/>
        </w:trPr>
        <w:tc>
          <w:tcPr>
            <w:tcW w:w="8091" w:type="dxa"/>
            <w:gridSpan w:val="4"/>
          </w:tcPr>
          <w:p w14:paraId="3C54280F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45" w:type="dxa"/>
            <w:vMerge w:val="restart"/>
          </w:tcPr>
          <w:p w14:paraId="0391ABB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674F39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1EBB315E" w14:textId="77777777" w:rsidTr="00DC54C9">
        <w:trPr>
          <w:cantSplit/>
        </w:trPr>
        <w:tc>
          <w:tcPr>
            <w:tcW w:w="2013" w:type="dxa"/>
          </w:tcPr>
          <w:p w14:paraId="6074BE3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79B2B266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772F28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6FCE3E04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2084" w:type="dxa"/>
          </w:tcPr>
          <w:p w14:paraId="562E02A8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E28D3C1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499" w:type="dxa"/>
          </w:tcPr>
          <w:p w14:paraId="3F505C18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08E9DB6A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0E932B0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3EE77EB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95" w:type="dxa"/>
          </w:tcPr>
          <w:p w14:paraId="51F623E0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6ACB34F2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10BB0953" w14:textId="77777777" w:rsidR="00DC54C9" w:rsidRDefault="00DC54C9" w:rsidP="00C8009C"/>
        </w:tc>
        <w:tc>
          <w:tcPr>
            <w:tcW w:w="2745" w:type="dxa"/>
            <w:vMerge/>
          </w:tcPr>
          <w:p w14:paraId="72616DB8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5B64F43D" w14:textId="77777777" w:rsidTr="00DC54C9">
        <w:tc>
          <w:tcPr>
            <w:tcW w:w="2013" w:type="dxa"/>
          </w:tcPr>
          <w:p w14:paraId="0E61B10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Addey</w:t>
            </w:r>
          </w:p>
          <w:p w14:paraId="54D01C4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Tom</w:t>
            </w:r>
          </w:p>
        </w:tc>
        <w:tc>
          <w:tcPr>
            <w:tcW w:w="2084" w:type="dxa"/>
          </w:tcPr>
          <w:p w14:paraId="4ED98A0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29 Penygraig Road, Ystradowen, Carmarthenshire, SA9 2YP</w:t>
            </w:r>
          </w:p>
        </w:tc>
        <w:tc>
          <w:tcPr>
            <w:tcW w:w="1499" w:type="dxa"/>
          </w:tcPr>
          <w:p w14:paraId="0A90741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95" w:type="dxa"/>
          </w:tcPr>
          <w:p w14:paraId="62C2C93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65ADE63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5B53B1E0" w14:textId="77777777" w:rsidTr="00DC54C9">
        <w:tc>
          <w:tcPr>
            <w:tcW w:w="2013" w:type="dxa"/>
          </w:tcPr>
          <w:p w14:paraId="4AFAAD7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0DDD77E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Glynog</w:t>
            </w:r>
          </w:p>
        </w:tc>
        <w:tc>
          <w:tcPr>
            <w:tcW w:w="2084" w:type="dxa"/>
          </w:tcPr>
          <w:p w14:paraId="044D082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Gwynfryn, 47 Stryd Y Neuadd, Brynaman, SA18 1SG</w:t>
            </w:r>
          </w:p>
        </w:tc>
        <w:tc>
          <w:tcPr>
            <w:tcW w:w="1499" w:type="dxa"/>
          </w:tcPr>
          <w:p w14:paraId="1A3E54A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95" w:type="dxa"/>
          </w:tcPr>
          <w:p w14:paraId="6441482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3779EBB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1872211" w14:textId="77777777" w:rsidTr="00DC54C9">
        <w:tc>
          <w:tcPr>
            <w:tcW w:w="2013" w:type="dxa"/>
          </w:tcPr>
          <w:p w14:paraId="34DBD0A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Stabbins</w:t>
            </w:r>
          </w:p>
          <w:p w14:paraId="6FDFFD7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Lee Ross</w:t>
            </w:r>
          </w:p>
        </w:tc>
        <w:tc>
          <w:tcPr>
            <w:tcW w:w="2084" w:type="dxa"/>
          </w:tcPr>
          <w:p w14:paraId="7F0CA36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Carmarthenshire/Cyfeiriad yn Sir Gaerfyrddin)</w:t>
            </w:r>
          </w:p>
        </w:tc>
        <w:tc>
          <w:tcPr>
            <w:tcW w:w="1499" w:type="dxa"/>
          </w:tcPr>
          <w:p w14:paraId="22E5EED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495" w:type="dxa"/>
          </w:tcPr>
          <w:p w14:paraId="6A08F6D6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74F2612E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DB15110" w14:textId="77777777" w:rsidTr="00DC54C9">
        <w:tc>
          <w:tcPr>
            <w:tcW w:w="2013" w:type="dxa"/>
          </w:tcPr>
          <w:p w14:paraId="08329F8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Strutt</w:t>
            </w:r>
          </w:p>
          <w:p w14:paraId="191DA34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Tony</w:t>
            </w:r>
          </w:p>
        </w:tc>
        <w:tc>
          <w:tcPr>
            <w:tcW w:w="2084" w:type="dxa"/>
          </w:tcPr>
          <w:p w14:paraId="210CBF7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Lavender House, Berrington Villas, Ystradowen, Carmarthenshire, SA9 2YL</w:t>
            </w:r>
          </w:p>
        </w:tc>
        <w:tc>
          <w:tcPr>
            <w:tcW w:w="1499" w:type="dxa"/>
          </w:tcPr>
          <w:p w14:paraId="011A23A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95" w:type="dxa"/>
          </w:tcPr>
          <w:p w14:paraId="62D78FD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02B53B51" w14:textId="77777777" w:rsidR="00DC54C9" w:rsidRDefault="00DC54C9">
            <w:pPr>
              <w:rPr>
                <w:sz w:val="16"/>
              </w:rPr>
            </w:pPr>
          </w:p>
        </w:tc>
      </w:tr>
    </w:tbl>
    <w:p w14:paraId="167FCD53" w14:textId="77777777" w:rsidR="00DC54C9" w:rsidRDefault="00DC54C9"/>
    <w:p w14:paraId="3FF4B2F5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2982379F" w14:textId="77777777" w:rsidR="00DC54C9" w:rsidRDefault="00DC54C9"/>
    <w:p w14:paraId="039CA7B5" w14:textId="77777777" w:rsidR="00DC54C9" w:rsidRDefault="00DC54C9">
      <w:r>
        <w:t>Mae’r unigolion nad oes cofnod gyferbyn a’u henwau yng ngholofn 5, wedi’u henwebu’n gyfreithlon, ac yn parhau i fod felly.</w:t>
      </w:r>
    </w:p>
    <w:p w14:paraId="2BDA6F2C" w14:textId="77777777" w:rsidR="00DC54C9" w:rsidRDefault="00DC54C9">
      <w:r>
        <w:br w:type="column"/>
      </w:r>
    </w:p>
    <w:p w14:paraId="75E7A91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534F142D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1BC5D200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0F1600B3" w14:textId="77777777" w:rsidR="00DC54C9" w:rsidRDefault="00DC54C9">
      <w:pPr>
        <w:jc w:val="center"/>
        <w:rPr>
          <w:b/>
          <w:bCs/>
          <w:sz w:val="32"/>
        </w:rPr>
      </w:pPr>
    </w:p>
    <w:p w14:paraId="5A259D6E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70156CF5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101F7B5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388823E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Saron</w:t>
      </w:r>
      <w:r>
        <w:rPr>
          <w:b/>
          <w:bCs/>
          <w:sz w:val="28"/>
        </w:rPr>
        <w:t xml:space="preserve"> </w:t>
      </w:r>
    </w:p>
    <w:p w14:paraId="66F953CC" w14:textId="77777777" w:rsidR="00DC54C9" w:rsidRDefault="00DC54C9">
      <w:pPr>
        <w:pStyle w:val="BodyText"/>
        <w:outlineLvl w:val="9"/>
      </w:pPr>
    </w:p>
    <w:p w14:paraId="0610A529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479CC686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478D819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Saron</w:t>
      </w:r>
      <w:r>
        <w:t xml:space="preserve"> ar,</w:t>
      </w:r>
      <w:r w:rsidRPr="008D0C88">
        <w:rPr>
          <w:noProof/>
        </w:rPr>
        <w:t>Dydd Iau, 5 Mai 2022</w:t>
      </w:r>
    </w:p>
    <w:p w14:paraId="0B07139F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29887AC1" w14:textId="77777777" w:rsidR="00DC54C9" w:rsidRDefault="00DC54C9">
      <w:pPr>
        <w:jc w:val="center"/>
        <w:rPr>
          <w:b/>
          <w:bCs/>
          <w:sz w:val="32"/>
        </w:rPr>
      </w:pPr>
    </w:p>
    <w:p w14:paraId="73D9F63B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0BC83783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B065CA8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E1D581F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Saron</w:t>
      </w:r>
      <w:r>
        <w:rPr>
          <w:b/>
          <w:bCs/>
          <w:sz w:val="28"/>
        </w:rPr>
        <w:t xml:space="preserve"> </w:t>
      </w:r>
    </w:p>
    <w:p w14:paraId="26CA74DB" w14:textId="77777777" w:rsidR="00DC54C9" w:rsidRDefault="00DC54C9">
      <w:pPr>
        <w:pStyle w:val="BodyText"/>
      </w:pPr>
    </w:p>
    <w:p w14:paraId="3FF1B5FF" w14:textId="77777777" w:rsidR="00DC54C9" w:rsidRDefault="00DC54C9">
      <w:pPr>
        <w:pStyle w:val="BodyText"/>
      </w:pPr>
      <w:r>
        <w:t>STATEMENT AS TO PERSONS NOMINATED</w:t>
      </w:r>
    </w:p>
    <w:p w14:paraId="36DFD992" w14:textId="77777777" w:rsidR="00DC54C9" w:rsidRDefault="00DC54C9"/>
    <w:p w14:paraId="44AA7906" w14:textId="77777777" w:rsidR="00DC54C9" w:rsidRDefault="00DC54C9">
      <w:pPr>
        <w:sectPr w:rsidR="00DC54C9" w:rsidSect="00DC54C9">
          <w:headerReference w:type="even" r:id="rId268"/>
          <w:headerReference w:type="default" r:id="rId269"/>
          <w:footerReference w:type="even" r:id="rId270"/>
          <w:footerReference w:type="default" r:id="rId271"/>
          <w:headerReference w:type="first" r:id="rId272"/>
          <w:footerReference w:type="first" r:id="rId27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Saron</w:t>
      </w:r>
      <w:r>
        <w:t xml:space="preserve"> </w:t>
      </w:r>
    </w:p>
    <w:p w14:paraId="5AF1C3DA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3"/>
        <w:gridCol w:w="1889"/>
        <w:gridCol w:w="1977"/>
        <w:gridCol w:w="2349"/>
        <w:gridCol w:w="2522"/>
      </w:tblGrid>
      <w:tr w:rsidR="00DC54C9" w14:paraId="5B04ADD7" w14:textId="77777777" w:rsidTr="00DC54C9">
        <w:trPr>
          <w:cantSplit/>
        </w:trPr>
        <w:tc>
          <w:tcPr>
            <w:tcW w:w="8230" w:type="dxa"/>
            <w:gridSpan w:val="4"/>
          </w:tcPr>
          <w:p w14:paraId="07F378E3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606" w:type="dxa"/>
            <w:vMerge w:val="restart"/>
          </w:tcPr>
          <w:p w14:paraId="2271452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6E76B4D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2DB06A57" w14:textId="77777777" w:rsidTr="00DC54C9">
        <w:trPr>
          <w:cantSplit/>
        </w:trPr>
        <w:tc>
          <w:tcPr>
            <w:tcW w:w="1926" w:type="dxa"/>
          </w:tcPr>
          <w:p w14:paraId="5D8DF62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2A2A4430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286BA7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75ACE0BD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17" w:type="dxa"/>
          </w:tcPr>
          <w:p w14:paraId="0436AD9F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40AF6316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77" w:type="dxa"/>
          </w:tcPr>
          <w:p w14:paraId="237910EB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68ADD9C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4864AC7F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593A63A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10" w:type="dxa"/>
          </w:tcPr>
          <w:p w14:paraId="300E87AA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387757D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557230E4" w14:textId="77777777" w:rsidR="00DC54C9" w:rsidRDefault="00DC54C9" w:rsidP="00C8009C"/>
        </w:tc>
        <w:tc>
          <w:tcPr>
            <w:tcW w:w="2606" w:type="dxa"/>
            <w:vMerge/>
          </w:tcPr>
          <w:p w14:paraId="18CA8DD9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7C1C223" w14:textId="77777777" w:rsidTr="00DC54C9">
        <w:tc>
          <w:tcPr>
            <w:tcW w:w="1926" w:type="dxa"/>
          </w:tcPr>
          <w:p w14:paraId="63EC616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Cooper</w:t>
            </w:r>
          </w:p>
          <w:p w14:paraId="7E615F1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Peter</w:t>
            </w:r>
          </w:p>
        </w:tc>
        <w:tc>
          <w:tcPr>
            <w:tcW w:w="1917" w:type="dxa"/>
          </w:tcPr>
          <w:p w14:paraId="7889074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107 Saron Road, Ammanford, Carmarthenshire, SA18 3LH</w:t>
            </w:r>
          </w:p>
        </w:tc>
        <w:tc>
          <w:tcPr>
            <w:tcW w:w="1977" w:type="dxa"/>
          </w:tcPr>
          <w:p w14:paraId="3BE95BF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410" w:type="dxa"/>
          </w:tcPr>
          <w:p w14:paraId="027970C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06" w:type="dxa"/>
          </w:tcPr>
          <w:p w14:paraId="07E8C45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6D3F8E9" w14:textId="77777777" w:rsidTr="00DC54C9">
        <w:tc>
          <w:tcPr>
            <w:tcW w:w="1926" w:type="dxa"/>
          </w:tcPr>
          <w:p w14:paraId="2F41727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7CD17E9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Karen</w:t>
            </w:r>
          </w:p>
        </w:tc>
        <w:tc>
          <w:tcPr>
            <w:tcW w:w="1917" w:type="dxa"/>
          </w:tcPr>
          <w:p w14:paraId="0BF39DF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81 Parklands Road, Penybanc, Ammanford, SA18 3TD</w:t>
            </w:r>
          </w:p>
        </w:tc>
        <w:tc>
          <w:tcPr>
            <w:tcW w:w="1977" w:type="dxa"/>
          </w:tcPr>
          <w:p w14:paraId="1BFEC38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10" w:type="dxa"/>
          </w:tcPr>
          <w:p w14:paraId="17A0B70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06" w:type="dxa"/>
          </w:tcPr>
          <w:p w14:paraId="0B99D02D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61DEEBC" w14:textId="77777777" w:rsidTr="00DC54C9">
        <w:tc>
          <w:tcPr>
            <w:tcW w:w="1926" w:type="dxa"/>
          </w:tcPr>
          <w:p w14:paraId="2D00BCB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Evans (Pontyclerc)</w:t>
            </w:r>
          </w:p>
          <w:p w14:paraId="1054898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Nigel</w:t>
            </w:r>
          </w:p>
        </w:tc>
        <w:tc>
          <w:tcPr>
            <w:tcW w:w="1917" w:type="dxa"/>
          </w:tcPr>
          <w:p w14:paraId="162DD49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 Pontyclerc, Penybanc Road, Ammanford, SA18 3HP</w:t>
            </w:r>
          </w:p>
        </w:tc>
        <w:tc>
          <w:tcPr>
            <w:tcW w:w="1977" w:type="dxa"/>
          </w:tcPr>
          <w:p w14:paraId="7741940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410" w:type="dxa"/>
          </w:tcPr>
          <w:p w14:paraId="29D97F7B" w14:textId="0E646282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 1</w:t>
            </w:r>
            <w:r w:rsidR="006A5288">
              <w:rPr>
                <w:noProof/>
                <w:sz w:val="16"/>
              </w:rPr>
              <w:t>9</w:t>
            </w:r>
            <w:r w:rsidRPr="008D0C88">
              <w:rPr>
                <w:noProof/>
                <w:sz w:val="16"/>
              </w:rPr>
              <w:t xml:space="preserve">/03/2021 </w:t>
            </w:r>
            <w:r w:rsidR="006A5288">
              <w:rPr>
                <w:noProof/>
                <w:sz w:val="16"/>
              </w:rPr>
              <w:t>–</w:t>
            </w:r>
            <w:r w:rsidRPr="008D0C88">
              <w:rPr>
                <w:noProof/>
                <w:sz w:val="16"/>
              </w:rPr>
              <w:t xml:space="preserve"> </w:t>
            </w:r>
            <w:r w:rsidR="006A5288">
              <w:rPr>
                <w:noProof/>
                <w:sz w:val="16"/>
              </w:rPr>
              <w:t>18/03/2022</w:t>
            </w:r>
          </w:p>
        </w:tc>
        <w:tc>
          <w:tcPr>
            <w:tcW w:w="2606" w:type="dxa"/>
          </w:tcPr>
          <w:p w14:paraId="17FC538C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5FA3465" w14:textId="77777777" w:rsidTr="00DC54C9">
        <w:tc>
          <w:tcPr>
            <w:tcW w:w="1926" w:type="dxa"/>
          </w:tcPr>
          <w:p w14:paraId="055C8A1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4A29C45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Darran</w:t>
            </w:r>
          </w:p>
        </w:tc>
        <w:tc>
          <w:tcPr>
            <w:tcW w:w="1917" w:type="dxa"/>
          </w:tcPr>
          <w:p w14:paraId="3F5DCB0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10 Bryn Dreinog, Capel Hendre, Ammanford, SA18 3RJ</w:t>
            </w:r>
          </w:p>
        </w:tc>
        <w:tc>
          <w:tcPr>
            <w:tcW w:w="1977" w:type="dxa"/>
          </w:tcPr>
          <w:p w14:paraId="0C42460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10" w:type="dxa"/>
          </w:tcPr>
          <w:p w14:paraId="658436E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06" w:type="dxa"/>
          </w:tcPr>
          <w:p w14:paraId="1C3B320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715F71A" w14:textId="77777777" w:rsidTr="00DC54C9">
        <w:tc>
          <w:tcPr>
            <w:tcW w:w="1926" w:type="dxa"/>
          </w:tcPr>
          <w:p w14:paraId="0AB8CCF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Tandy</w:t>
            </w:r>
          </w:p>
          <w:p w14:paraId="6E9C54D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Caryl Evelyn</w:t>
            </w:r>
          </w:p>
        </w:tc>
        <w:tc>
          <w:tcPr>
            <w:tcW w:w="1917" w:type="dxa"/>
          </w:tcPr>
          <w:p w14:paraId="7E6F4A3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222 Waterloo Road, Penygroes, Carmarthenshire, SA14 7RB</w:t>
            </w:r>
          </w:p>
        </w:tc>
        <w:tc>
          <w:tcPr>
            <w:tcW w:w="1977" w:type="dxa"/>
          </w:tcPr>
          <w:p w14:paraId="0E7E195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Liberal Democrats/Democratiaid Rhyddfrydol Cymru</w:t>
            </w:r>
          </w:p>
        </w:tc>
        <w:tc>
          <w:tcPr>
            <w:tcW w:w="2410" w:type="dxa"/>
          </w:tcPr>
          <w:p w14:paraId="169EC28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606" w:type="dxa"/>
          </w:tcPr>
          <w:p w14:paraId="63985C33" w14:textId="77777777" w:rsidR="00DC54C9" w:rsidRDefault="00DC54C9">
            <w:pPr>
              <w:rPr>
                <w:sz w:val="16"/>
              </w:rPr>
            </w:pPr>
          </w:p>
        </w:tc>
      </w:tr>
    </w:tbl>
    <w:p w14:paraId="50B593D6" w14:textId="77777777" w:rsidR="00DC54C9" w:rsidRDefault="00DC54C9"/>
    <w:p w14:paraId="60F5481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CDB81E8" w14:textId="77777777" w:rsidR="00DC54C9" w:rsidRDefault="00DC54C9"/>
    <w:p w14:paraId="4C137C2B" w14:textId="77777777" w:rsidR="00DC54C9" w:rsidRDefault="00DC54C9">
      <w:r>
        <w:t>Mae’r unigolion nad oes cofnod gyferbyn a’u henwau yng ngholofn 5, wedi’u henwebu’n gyfreithlon, ac yn parhau i fod felly.</w:t>
      </w:r>
    </w:p>
    <w:p w14:paraId="228F6420" w14:textId="77777777" w:rsidR="00DC54C9" w:rsidRDefault="00DC54C9">
      <w:r>
        <w:br w:type="column"/>
      </w:r>
    </w:p>
    <w:p w14:paraId="7200E5AE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27783E0C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4AF1135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1D7F1D23" w14:textId="77777777" w:rsidR="00DC54C9" w:rsidRDefault="00DC54C9">
      <w:pPr>
        <w:jc w:val="center"/>
        <w:rPr>
          <w:b/>
          <w:bCs/>
          <w:sz w:val="32"/>
        </w:rPr>
      </w:pPr>
    </w:p>
    <w:p w14:paraId="308D9438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27BED4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274A9AD4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4228F47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Sancler a Llansteffan</w:t>
      </w:r>
      <w:r>
        <w:rPr>
          <w:b/>
          <w:bCs/>
          <w:sz w:val="28"/>
        </w:rPr>
        <w:t xml:space="preserve"> </w:t>
      </w:r>
    </w:p>
    <w:p w14:paraId="6CDF95F2" w14:textId="77777777" w:rsidR="00DC54C9" w:rsidRDefault="00DC54C9">
      <w:pPr>
        <w:pStyle w:val="BodyText"/>
        <w:outlineLvl w:val="9"/>
      </w:pPr>
    </w:p>
    <w:p w14:paraId="58884831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7F467390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4CCC4D81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Sancler a Llansteffan</w:t>
      </w:r>
      <w:r>
        <w:t xml:space="preserve"> ar,</w:t>
      </w:r>
      <w:r w:rsidRPr="008D0C88">
        <w:rPr>
          <w:noProof/>
        </w:rPr>
        <w:t>Dydd Iau, 5 Mai 2022</w:t>
      </w:r>
    </w:p>
    <w:p w14:paraId="54C620CF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4FE581F6" w14:textId="77777777" w:rsidR="00DC54C9" w:rsidRDefault="00DC54C9">
      <w:pPr>
        <w:jc w:val="center"/>
        <w:rPr>
          <w:b/>
          <w:bCs/>
          <w:sz w:val="32"/>
        </w:rPr>
      </w:pPr>
    </w:p>
    <w:p w14:paraId="32B78F43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6FFCF7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5EC6BEB4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98EDB42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St Clears and Llansteffan</w:t>
      </w:r>
      <w:r>
        <w:rPr>
          <w:b/>
          <w:bCs/>
          <w:sz w:val="28"/>
        </w:rPr>
        <w:t xml:space="preserve"> </w:t>
      </w:r>
    </w:p>
    <w:p w14:paraId="487E1A9D" w14:textId="77777777" w:rsidR="00DC54C9" w:rsidRDefault="00DC54C9">
      <w:pPr>
        <w:pStyle w:val="BodyText"/>
      </w:pPr>
    </w:p>
    <w:p w14:paraId="28CFD63F" w14:textId="77777777" w:rsidR="00DC54C9" w:rsidRDefault="00DC54C9">
      <w:pPr>
        <w:pStyle w:val="BodyText"/>
      </w:pPr>
      <w:r>
        <w:t>STATEMENT AS TO PERSONS NOMINATED</w:t>
      </w:r>
    </w:p>
    <w:p w14:paraId="485B073A" w14:textId="77777777" w:rsidR="00DC54C9" w:rsidRDefault="00DC54C9"/>
    <w:p w14:paraId="67311BD4" w14:textId="77777777" w:rsidR="00DC54C9" w:rsidRDefault="00DC54C9">
      <w:pPr>
        <w:sectPr w:rsidR="00DC54C9" w:rsidSect="00DC54C9">
          <w:headerReference w:type="even" r:id="rId274"/>
          <w:headerReference w:type="default" r:id="rId275"/>
          <w:footerReference w:type="even" r:id="rId276"/>
          <w:footerReference w:type="default" r:id="rId277"/>
          <w:headerReference w:type="first" r:id="rId278"/>
          <w:footerReference w:type="first" r:id="rId27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St Clears and Llansteffan</w:t>
      </w:r>
      <w:r>
        <w:t xml:space="preserve"> </w:t>
      </w:r>
    </w:p>
    <w:p w14:paraId="62057319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4"/>
        <w:gridCol w:w="2084"/>
        <w:gridCol w:w="1488"/>
        <w:gridCol w:w="2430"/>
        <w:gridCol w:w="2654"/>
      </w:tblGrid>
      <w:tr w:rsidR="00DC54C9" w14:paraId="56D0FF52" w14:textId="77777777" w:rsidTr="00DC54C9">
        <w:trPr>
          <w:cantSplit/>
        </w:trPr>
        <w:tc>
          <w:tcPr>
            <w:tcW w:w="8091" w:type="dxa"/>
            <w:gridSpan w:val="4"/>
          </w:tcPr>
          <w:p w14:paraId="061D732E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45" w:type="dxa"/>
            <w:vMerge w:val="restart"/>
          </w:tcPr>
          <w:p w14:paraId="32D8712C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347A671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CE77EE8" w14:textId="77777777" w:rsidTr="00DC54C9">
        <w:trPr>
          <w:cantSplit/>
        </w:trPr>
        <w:tc>
          <w:tcPr>
            <w:tcW w:w="2013" w:type="dxa"/>
          </w:tcPr>
          <w:p w14:paraId="2ADFC83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66103D71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18120DF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07AF7902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2084" w:type="dxa"/>
          </w:tcPr>
          <w:p w14:paraId="71C1E9E3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37369117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499" w:type="dxa"/>
          </w:tcPr>
          <w:p w14:paraId="43690149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2E6336DF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F3CCB5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4A50FF7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495" w:type="dxa"/>
          </w:tcPr>
          <w:p w14:paraId="2065BA5F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79AB9A30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47470ECF" w14:textId="77777777" w:rsidR="00DC54C9" w:rsidRDefault="00DC54C9" w:rsidP="00C8009C"/>
        </w:tc>
        <w:tc>
          <w:tcPr>
            <w:tcW w:w="2745" w:type="dxa"/>
            <w:vMerge/>
          </w:tcPr>
          <w:p w14:paraId="0C100048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27BCF564" w14:textId="77777777" w:rsidTr="00DC54C9">
        <w:tc>
          <w:tcPr>
            <w:tcW w:w="2013" w:type="dxa"/>
          </w:tcPr>
          <w:p w14:paraId="37FC5F5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67E1D33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Edmund</w:t>
            </w:r>
          </w:p>
        </w:tc>
        <w:tc>
          <w:tcPr>
            <w:tcW w:w="2084" w:type="dxa"/>
          </w:tcPr>
          <w:p w14:paraId="5D70933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Gothic Villa, High Street, St Clears, SA33 4DY</w:t>
            </w:r>
          </w:p>
        </w:tc>
        <w:tc>
          <w:tcPr>
            <w:tcW w:w="1499" w:type="dxa"/>
          </w:tcPr>
          <w:p w14:paraId="42CC5B3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95" w:type="dxa"/>
          </w:tcPr>
          <w:p w14:paraId="34D4AD64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5E0CAFB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D4E7F0E" w14:textId="77777777" w:rsidTr="00DC54C9">
        <w:tc>
          <w:tcPr>
            <w:tcW w:w="2013" w:type="dxa"/>
          </w:tcPr>
          <w:p w14:paraId="171EB9D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Foster-Mason</w:t>
            </w:r>
          </w:p>
          <w:p w14:paraId="10CD70D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Ran</w:t>
            </w:r>
          </w:p>
        </w:tc>
        <w:tc>
          <w:tcPr>
            <w:tcW w:w="2084" w:type="dxa"/>
          </w:tcPr>
          <w:p w14:paraId="346F816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Carmarthenshire/Cyfeiriad yn Sir Gaerfyrddin)</w:t>
            </w:r>
          </w:p>
        </w:tc>
        <w:tc>
          <w:tcPr>
            <w:tcW w:w="1499" w:type="dxa"/>
          </w:tcPr>
          <w:p w14:paraId="34C3882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95" w:type="dxa"/>
          </w:tcPr>
          <w:p w14:paraId="4C4B548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00F68B66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28574D31" w14:textId="77777777" w:rsidTr="00DC54C9">
        <w:tc>
          <w:tcPr>
            <w:tcW w:w="2013" w:type="dxa"/>
          </w:tcPr>
          <w:p w14:paraId="176CFC0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Hughes</w:t>
            </w:r>
          </w:p>
          <w:p w14:paraId="4B0C6F0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Philip</w:t>
            </w:r>
          </w:p>
        </w:tc>
        <w:tc>
          <w:tcPr>
            <w:tcW w:w="2084" w:type="dxa"/>
          </w:tcPr>
          <w:p w14:paraId="370BDAF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The Old Board School, High Street, St Clears, Carmarthen, SA33 4DY</w:t>
            </w:r>
          </w:p>
        </w:tc>
        <w:tc>
          <w:tcPr>
            <w:tcW w:w="1499" w:type="dxa"/>
          </w:tcPr>
          <w:p w14:paraId="5CDAE95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495" w:type="dxa"/>
          </w:tcPr>
          <w:p w14:paraId="55360193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13E737E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1291F6E6" w14:textId="77777777" w:rsidTr="00DC54C9">
        <w:tc>
          <w:tcPr>
            <w:tcW w:w="2013" w:type="dxa"/>
          </w:tcPr>
          <w:p w14:paraId="383908D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7F15419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Carys</w:t>
            </w:r>
          </w:p>
        </w:tc>
        <w:tc>
          <w:tcPr>
            <w:tcW w:w="2084" w:type="dxa"/>
          </w:tcPr>
          <w:p w14:paraId="6D818EF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Y Garth, The Green, Llansteffan, Sir Gâr, SA33 5LW</w:t>
            </w:r>
          </w:p>
        </w:tc>
        <w:tc>
          <w:tcPr>
            <w:tcW w:w="1499" w:type="dxa"/>
          </w:tcPr>
          <w:p w14:paraId="1E55E58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495" w:type="dxa"/>
          </w:tcPr>
          <w:p w14:paraId="60526EF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45" w:type="dxa"/>
          </w:tcPr>
          <w:p w14:paraId="5578B3AE" w14:textId="77777777" w:rsidR="00DC54C9" w:rsidRDefault="00DC54C9">
            <w:pPr>
              <w:rPr>
                <w:sz w:val="16"/>
              </w:rPr>
            </w:pPr>
          </w:p>
        </w:tc>
      </w:tr>
    </w:tbl>
    <w:p w14:paraId="04B9A37C" w14:textId="77777777" w:rsidR="00DC54C9" w:rsidRDefault="00DC54C9"/>
    <w:p w14:paraId="60C17BED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79BC0F8E" w14:textId="77777777" w:rsidR="00DC54C9" w:rsidRDefault="00DC54C9"/>
    <w:p w14:paraId="3EADC055" w14:textId="77777777" w:rsidR="00DC54C9" w:rsidRDefault="00DC54C9">
      <w:r>
        <w:t>Mae’r unigolion nad oes cofnod gyferbyn a’u henwau yng ngholofn 5, wedi’u henwebu’n gyfreithlon, ac yn parhau i fod felly.</w:t>
      </w:r>
    </w:p>
    <w:p w14:paraId="2AB85F90" w14:textId="77777777" w:rsidR="00DC54C9" w:rsidRDefault="00DC54C9">
      <w:r>
        <w:br w:type="column"/>
      </w:r>
    </w:p>
    <w:p w14:paraId="7E36D34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18534A7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4E5BA53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CDD4855" w14:textId="77777777" w:rsidR="00DC54C9" w:rsidRDefault="00DC54C9">
      <w:pPr>
        <w:jc w:val="center"/>
        <w:rPr>
          <w:b/>
          <w:bCs/>
          <w:sz w:val="32"/>
        </w:rPr>
      </w:pPr>
    </w:p>
    <w:p w14:paraId="402C9E33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0ABDE2A6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1AC9EC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654BD31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Swiss Valley</w:t>
      </w:r>
      <w:r>
        <w:rPr>
          <w:b/>
          <w:bCs/>
          <w:sz w:val="28"/>
        </w:rPr>
        <w:t xml:space="preserve"> </w:t>
      </w:r>
    </w:p>
    <w:p w14:paraId="3BEAECC6" w14:textId="77777777" w:rsidR="00DC54C9" w:rsidRDefault="00DC54C9">
      <w:pPr>
        <w:pStyle w:val="BodyText"/>
        <w:outlineLvl w:val="9"/>
      </w:pPr>
    </w:p>
    <w:p w14:paraId="3E8A37F4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791652E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7FE371DF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Swiss Valley</w:t>
      </w:r>
      <w:r>
        <w:t xml:space="preserve"> ar,</w:t>
      </w:r>
      <w:r w:rsidRPr="008D0C88">
        <w:rPr>
          <w:noProof/>
        </w:rPr>
        <w:t>Dydd Iau, 5 Mai 2022</w:t>
      </w:r>
    </w:p>
    <w:p w14:paraId="539461E2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E7C0E43" w14:textId="77777777" w:rsidR="00DC54C9" w:rsidRDefault="00DC54C9">
      <w:pPr>
        <w:jc w:val="center"/>
        <w:rPr>
          <w:b/>
          <w:bCs/>
          <w:sz w:val="32"/>
        </w:rPr>
      </w:pPr>
    </w:p>
    <w:p w14:paraId="783C2782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36C49A2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F5A30EB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213790B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Swiss Valley</w:t>
      </w:r>
      <w:r>
        <w:rPr>
          <w:b/>
          <w:bCs/>
          <w:sz w:val="28"/>
        </w:rPr>
        <w:t xml:space="preserve"> </w:t>
      </w:r>
    </w:p>
    <w:p w14:paraId="30177463" w14:textId="77777777" w:rsidR="00DC54C9" w:rsidRDefault="00DC54C9">
      <w:pPr>
        <w:pStyle w:val="BodyText"/>
      </w:pPr>
    </w:p>
    <w:p w14:paraId="0ED8C831" w14:textId="77777777" w:rsidR="00DC54C9" w:rsidRDefault="00DC54C9">
      <w:pPr>
        <w:pStyle w:val="BodyText"/>
      </w:pPr>
      <w:r>
        <w:t>STATEMENT AS TO PERSONS NOMINATED</w:t>
      </w:r>
    </w:p>
    <w:p w14:paraId="2D84CB8E" w14:textId="77777777" w:rsidR="00DC54C9" w:rsidRDefault="00DC54C9"/>
    <w:p w14:paraId="5A81D290" w14:textId="77777777" w:rsidR="00DC54C9" w:rsidRDefault="00DC54C9">
      <w:pPr>
        <w:sectPr w:rsidR="00DC54C9" w:rsidSect="00DC54C9">
          <w:headerReference w:type="even" r:id="rId280"/>
          <w:headerReference w:type="default" r:id="rId281"/>
          <w:footerReference w:type="even" r:id="rId282"/>
          <w:footerReference w:type="default" r:id="rId283"/>
          <w:headerReference w:type="first" r:id="rId284"/>
          <w:footerReference w:type="first" r:id="rId28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Swiss Valley</w:t>
      </w:r>
      <w:r>
        <w:t xml:space="preserve"> </w:t>
      </w:r>
    </w:p>
    <w:p w14:paraId="4177BF32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949"/>
        <w:gridCol w:w="1494"/>
        <w:gridCol w:w="2469"/>
        <w:gridCol w:w="2709"/>
      </w:tblGrid>
      <w:tr w:rsidR="00DC54C9" w14:paraId="6D986C39" w14:textId="77777777">
        <w:trPr>
          <w:cantSplit/>
        </w:trPr>
        <w:tc>
          <w:tcPr>
            <w:tcW w:w="8048" w:type="dxa"/>
            <w:gridSpan w:val="4"/>
          </w:tcPr>
          <w:p w14:paraId="29EEB5AF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45BCD03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778CBF6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92C09FC" w14:textId="77777777">
        <w:trPr>
          <w:cantSplit/>
        </w:trPr>
        <w:tc>
          <w:tcPr>
            <w:tcW w:w="2040" w:type="dxa"/>
          </w:tcPr>
          <w:p w14:paraId="0B7CA66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48082285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7B211A2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FF4980B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2579A40E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4697808E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3D2BAEC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4FDC4D40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18C64F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120B4ED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56DBB35E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457CF843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664CF762" w14:textId="77777777" w:rsidR="00DC54C9" w:rsidRDefault="00DC54C9" w:rsidP="00C8009C"/>
        </w:tc>
        <w:tc>
          <w:tcPr>
            <w:tcW w:w="2788" w:type="dxa"/>
            <w:vMerge/>
          </w:tcPr>
          <w:p w14:paraId="31BB4AA9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16F7A8B7" w14:textId="77777777">
        <w:tc>
          <w:tcPr>
            <w:tcW w:w="2040" w:type="dxa"/>
          </w:tcPr>
          <w:p w14:paraId="29880B8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Griffiths</w:t>
            </w:r>
          </w:p>
          <w:p w14:paraId="632EDAA3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Sara</w:t>
            </w:r>
          </w:p>
        </w:tc>
        <w:tc>
          <w:tcPr>
            <w:tcW w:w="1978" w:type="dxa"/>
          </w:tcPr>
          <w:p w14:paraId="1786799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 / Cyfeiriad yn Sir Gaerfyrddin)</w:t>
            </w:r>
          </w:p>
        </w:tc>
        <w:tc>
          <w:tcPr>
            <w:tcW w:w="1504" w:type="dxa"/>
          </w:tcPr>
          <w:p w14:paraId="1CF2FED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3127D41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000BA4B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3207598" w14:textId="77777777">
        <w:tc>
          <w:tcPr>
            <w:tcW w:w="2040" w:type="dxa"/>
          </w:tcPr>
          <w:p w14:paraId="3610235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Harries</w:t>
            </w:r>
          </w:p>
          <w:p w14:paraId="24277BB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Darren</w:t>
            </w:r>
          </w:p>
        </w:tc>
        <w:tc>
          <w:tcPr>
            <w:tcW w:w="1978" w:type="dxa"/>
          </w:tcPr>
          <w:p w14:paraId="19C1280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25 Penywarc Road, Llanelli, SA15 1NJ</w:t>
            </w:r>
          </w:p>
        </w:tc>
        <w:tc>
          <w:tcPr>
            <w:tcW w:w="1504" w:type="dxa"/>
          </w:tcPr>
          <w:p w14:paraId="2228FED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19C457D8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C6AAAA0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9EFE4E3" w14:textId="77777777">
        <w:tc>
          <w:tcPr>
            <w:tcW w:w="2040" w:type="dxa"/>
          </w:tcPr>
          <w:p w14:paraId="4F4C2E4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Morgan</w:t>
            </w:r>
          </w:p>
          <w:p w14:paraId="3897F60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Anthony Giles</w:t>
            </w:r>
          </w:p>
        </w:tc>
        <w:tc>
          <w:tcPr>
            <w:tcW w:w="1978" w:type="dxa"/>
          </w:tcPr>
          <w:p w14:paraId="38C6C9D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61 Oaklands, Swiss Valley, Llanelli, SA14 8DH</w:t>
            </w:r>
          </w:p>
        </w:tc>
        <w:tc>
          <w:tcPr>
            <w:tcW w:w="1504" w:type="dxa"/>
          </w:tcPr>
          <w:p w14:paraId="3D39AEF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68F94717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3E291AA4" w14:textId="77777777" w:rsidR="00DC54C9" w:rsidRDefault="00DC54C9">
            <w:pPr>
              <w:rPr>
                <w:sz w:val="16"/>
              </w:rPr>
            </w:pPr>
          </w:p>
        </w:tc>
      </w:tr>
    </w:tbl>
    <w:p w14:paraId="132CB41B" w14:textId="77777777" w:rsidR="00DC54C9" w:rsidRDefault="00DC54C9"/>
    <w:p w14:paraId="350628E8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485C0F7E" w14:textId="77777777" w:rsidR="00DC54C9" w:rsidRDefault="00DC54C9"/>
    <w:p w14:paraId="0ECB2BFE" w14:textId="77777777" w:rsidR="00DC54C9" w:rsidRDefault="00DC54C9">
      <w:r>
        <w:t>Mae’r unigolion nad oes cofnod gyferbyn a’u henwau yng ngholofn 5, wedi’u henwebu’n gyfreithlon, ac yn parhau i fod felly.</w:t>
      </w:r>
    </w:p>
    <w:p w14:paraId="2363733C" w14:textId="77777777" w:rsidR="00DC54C9" w:rsidRDefault="00DC54C9">
      <w:r>
        <w:br w:type="column"/>
      </w:r>
    </w:p>
    <w:p w14:paraId="394894F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3087D592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661915F5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6B6C42A0" w14:textId="77777777" w:rsidR="00DC54C9" w:rsidRDefault="00DC54C9">
      <w:pPr>
        <w:jc w:val="center"/>
        <w:rPr>
          <w:b/>
          <w:bCs/>
          <w:sz w:val="32"/>
        </w:rPr>
      </w:pPr>
    </w:p>
    <w:p w14:paraId="3344E02C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7458CF2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E0EE1F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6C002EA0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Tre-lech</w:t>
      </w:r>
      <w:r>
        <w:rPr>
          <w:b/>
          <w:bCs/>
          <w:sz w:val="28"/>
        </w:rPr>
        <w:t xml:space="preserve"> </w:t>
      </w:r>
    </w:p>
    <w:p w14:paraId="5E09A529" w14:textId="77777777" w:rsidR="00DC54C9" w:rsidRDefault="00DC54C9">
      <w:pPr>
        <w:pStyle w:val="BodyText"/>
        <w:outlineLvl w:val="9"/>
      </w:pPr>
    </w:p>
    <w:p w14:paraId="33120B9C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565420DC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747D72CF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Tre-lech</w:t>
      </w:r>
      <w:r>
        <w:t xml:space="preserve"> ar,</w:t>
      </w:r>
      <w:r w:rsidRPr="008D0C88">
        <w:rPr>
          <w:noProof/>
        </w:rPr>
        <w:t>Dydd Iau, 5 Mai 2022</w:t>
      </w:r>
    </w:p>
    <w:p w14:paraId="0BAA55B4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20A6A073" w14:textId="77777777" w:rsidR="00DC54C9" w:rsidRDefault="00DC54C9">
      <w:pPr>
        <w:jc w:val="center"/>
        <w:rPr>
          <w:b/>
          <w:bCs/>
          <w:sz w:val="32"/>
        </w:rPr>
      </w:pPr>
    </w:p>
    <w:p w14:paraId="33662F40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22F6B0F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202B233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1F31674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Trelech</w:t>
      </w:r>
      <w:r>
        <w:rPr>
          <w:b/>
          <w:bCs/>
          <w:sz w:val="28"/>
        </w:rPr>
        <w:t xml:space="preserve"> </w:t>
      </w:r>
    </w:p>
    <w:p w14:paraId="55B12453" w14:textId="77777777" w:rsidR="00DC54C9" w:rsidRDefault="00DC54C9">
      <w:pPr>
        <w:pStyle w:val="BodyText"/>
      </w:pPr>
    </w:p>
    <w:p w14:paraId="07CB693C" w14:textId="77777777" w:rsidR="00DC54C9" w:rsidRDefault="00DC54C9">
      <w:pPr>
        <w:pStyle w:val="BodyText"/>
      </w:pPr>
      <w:r>
        <w:t>STATEMENT AS TO PERSONS NOMINATED</w:t>
      </w:r>
    </w:p>
    <w:p w14:paraId="2190D78C" w14:textId="77777777" w:rsidR="00DC54C9" w:rsidRDefault="00DC54C9"/>
    <w:p w14:paraId="4CA9EAE7" w14:textId="77777777" w:rsidR="00DC54C9" w:rsidRDefault="00DC54C9">
      <w:pPr>
        <w:sectPr w:rsidR="00DC54C9" w:rsidSect="00DC54C9">
          <w:headerReference w:type="even" r:id="rId286"/>
          <w:headerReference w:type="default" r:id="rId287"/>
          <w:footerReference w:type="even" r:id="rId288"/>
          <w:footerReference w:type="default" r:id="rId289"/>
          <w:headerReference w:type="first" r:id="rId290"/>
          <w:footerReference w:type="first" r:id="rId291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Trelech</w:t>
      </w:r>
      <w:r>
        <w:t xml:space="preserve"> </w:t>
      </w:r>
    </w:p>
    <w:p w14:paraId="2DA57FFA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67CF97B5" w14:textId="77777777">
        <w:trPr>
          <w:cantSplit/>
        </w:trPr>
        <w:tc>
          <w:tcPr>
            <w:tcW w:w="8048" w:type="dxa"/>
            <w:gridSpan w:val="4"/>
          </w:tcPr>
          <w:p w14:paraId="412B6E6A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3A37B51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062C2D3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49FF232" w14:textId="77777777">
        <w:trPr>
          <w:cantSplit/>
        </w:trPr>
        <w:tc>
          <w:tcPr>
            <w:tcW w:w="2040" w:type="dxa"/>
          </w:tcPr>
          <w:p w14:paraId="21FBD6D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556DD903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722B18E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7A6888A6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174F4404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56F0FCBB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761C835F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3EE8D3DD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0514A4F9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409963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7ED46078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3485C70B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B31B6C2" w14:textId="77777777" w:rsidR="00DC54C9" w:rsidRDefault="00DC54C9" w:rsidP="00C8009C"/>
        </w:tc>
        <w:tc>
          <w:tcPr>
            <w:tcW w:w="2788" w:type="dxa"/>
            <w:vMerge/>
          </w:tcPr>
          <w:p w14:paraId="0D3CE814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29755FC2" w14:textId="77777777">
        <w:tc>
          <w:tcPr>
            <w:tcW w:w="2040" w:type="dxa"/>
          </w:tcPr>
          <w:p w14:paraId="371B6B7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Lewis</w:t>
            </w:r>
          </w:p>
          <w:p w14:paraId="31F58A8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Jean</w:t>
            </w:r>
          </w:p>
        </w:tc>
        <w:tc>
          <w:tcPr>
            <w:tcW w:w="1978" w:type="dxa"/>
          </w:tcPr>
          <w:p w14:paraId="33CFDA3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Neuadd, Meidrim, Sir Gaerfyrddin, SA33 5PW</w:t>
            </w:r>
          </w:p>
        </w:tc>
        <w:tc>
          <w:tcPr>
            <w:tcW w:w="1504" w:type="dxa"/>
          </w:tcPr>
          <w:p w14:paraId="47F28DC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3F34D39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8A55331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7BF1A6C" w14:textId="77777777">
        <w:tc>
          <w:tcPr>
            <w:tcW w:w="2040" w:type="dxa"/>
          </w:tcPr>
          <w:p w14:paraId="16E770F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Wiseman</w:t>
            </w:r>
          </w:p>
          <w:p w14:paraId="47E5854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Lee</w:t>
            </w:r>
          </w:p>
        </w:tc>
        <w:tc>
          <w:tcPr>
            <w:tcW w:w="1978" w:type="dxa"/>
          </w:tcPr>
          <w:p w14:paraId="4B35DA1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Bronhaul, Dinas, Trelech, Carmarthenshire, SA33 6SG</w:t>
            </w:r>
          </w:p>
        </w:tc>
        <w:tc>
          <w:tcPr>
            <w:tcW w:w="1504" w:type="dxa"/>
          </w:tcPr>
          <w:p w14:paraId="6BFB94A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Ceidwadwyr Cymreig/Welsh Conservatives</w:t>
            </w:r>
          </w:p>
        </w:tc>
        <w:tc>
          <w:tcPr>
            <w:tcW w:w="2526" w:type="dxa"/>
          </w:tcPr>
          <w:p w14:paraId="2D8248F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A353F02" w14:textId="77777777" w:rsidR="00DC54C9" w:rsidRDefault="00DC54C9">
            <w:pPr>
              <w:rPr>
                <w:sz w:val="16"/>
              </w:rPr>
            </w:pPr>
          </w:p>
        </w:tc>
      </w:tr>
    </w:tbl>
    <w:p w14:paraId="29659440" w14:textId="77777777" w:rsidR="00DC54C9" w:rsidRDefault="00DC54C9"/>
    <w:p w14:paraId="38F52E1F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0F7310E" w14:textId="77777777" w:rsidR="00DC54C9" w:rsidRDefault="00DC54C9"/>
    <w:p w14:paraId="1621BF1B" w14:textId="77777777" w:rsidR="00DC54C9" w:rsidRDefault="00DC54C9">
      <w:r>
        <w:t>Mae’r unigolion nad oes cofnod gyferbyn a’u henwau yng ngholofn 5, wedi’u henwebu’n gyfreithlon, ac yn parhau i fod felly.</w:t>
      </w:r>
    </w:p>
    <w:p w14:paraId="27AD1A32" w14:textId="77777777" w:rsidR="00DC54C9" w:rsidRDefault="00DC54C9">
      <w:r>
        <w:br w:type="column"/>
      </w:r>
    </w:p>
    <w:p w14:paraId="36D2AA2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AD6B100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29511921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73DCF72" w14:textId="77777777" w:rsidR="00DC54C9" w:rsidRDefault="00DC54C9">
      <w:pPr>
        <w:jc w:val="center"/>
        <w:rPr>
          <w:b/>
          <w:bCs/>
          <w:sz w:val="32"/>
        </w:rPr>
      </w:pPr>
    </w:p>
    <w:p w14:paraId="094C14B2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6C2A0B1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339B90B3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720AFA2B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Trimsaran</w:t>
      </w:r>
      <w:r>
        <w:rPr>
          <w:b/>
          <w:bCs/>
          <w:sz w:val="28"/>
        </w:rPr>
        <w:t xml:space="preserve"> </w:t>
      </w:r>
    </w:p>
    <w:p w14:paraId="2A2C26FA" w14:textId="77777777" w:rsidR="00DC54C9" w:rsidRDefault="00DC54C9">
      <w:pPr>
        <w:pStyle w:val="BodyText"/>
        <w:outlineLvl w:val="9"/>
      </w:pPr>
    </w:p>
    <w:p w14:paraId="7AE01943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2361462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6FB89C96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Trimsaran</w:t>
      </w:r>
      <w:r>
        <w:t xml:space="preserve"> ar,</w:t>
      </w:r>
      <w:r w:rsidRPr="008D0C88">
        <w:rPr>
          <w:noProof/>
        </w:rPr>
        <w:t>Dydd Iau, 5 Mai 2022</w:t>
      </w:r>
    </w:p>
    <w:p w14:paraId="185C0E0C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1E93ADF7" w14:textId="77777777" w:rsidR="00DC54C9" w:rsidRDefault="00DC54C9">
      <w:pPr>
        <w:jc w:val="center"/>
        <w:rPr>
          <w:b/>
          <w:bCs/>
          <w:sz w:val="32"/>
        </w:rPr>
      </w:pPr>
    </w:p>
    <w:p w14:paraId="22859AC6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A8F60B0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97D3A12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0429A161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Trimsaran</w:t>
      </w:r>
      <w:r>
        <w:rPr>
          <w:b/>
          <w:bCs/>
          <w:sz w:val="28"/>
        </w:rPr>
        <w:t xml:space="preserve"> </w:t>
      </w:r>
    </w:p>
    <w:p w14:paraId="4C20BBBD" w14:textId="77777777" w:rsidR="00DC54C9" w:rsidRDefault="00DC54C9">
      <w:pPr>
        <w:pStyle w:val="BodyText"/>
      </w:pPr>
    </w:p>
    <w:p w14:paraId="1ECF0FAA" w14:textId="77777777" w:rsidR="00DC54C9" w:rsidRDefault="00DC54C9">
      <w:pPr>
        <w:pStyle w:val="BodyText"/>
      </w:pPr>
      <w:r>
        <w:t>STATEMENT AS TO PERSONS NOMINATED</w:t>
      </w:r>
    </w:p>
    <w:p w14:paraId="0898A39C" w14:textId="77777777" w:rsidR="00DC54C9" w:rsidRDefault="00DC54C9"/>
    <w:p w14:paraId="62C949A6" w14:textId="77777777" w:rsidR="00DC54C9" w:rsidRDefault="00DC54C9">
      <w:pPr>
        <w:sectPr w:rsidR="00DC54C9" w:rsidSect="00DC54C9">
          <w:headerReference w:type="even" r:id="rId292"/>
          <w:headerReference w:type="default" r:id="rId293"/>
          <w:footerReference w:type="even" r:id="rId294"/>
          <w:footerReference w:type="default" r:id="rId295"/>
          <w:headerReference w:type="first" r:id="rId296"/>
          <w:footerReference w:type="first" r:id="rId297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Trimsaran</w:t>
      </w:r>
      <w:r>
        <w:t xml:space="preserve"> </w:t>
      </w:r>
    </w:p>
    <w:p w14:paraId="5F1B4510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940"/>
        <w:gridCol w:w="1495"/>
        <w:gridCol w:w="2472"/>
        <w:gridCol w:w="2713"/>
      </w:tblGrid>
      <w:tr w:rsidR="00DC54C9" w14:paraId="36BD3522" w14:textId="77777777">
        <w:trPr>
          <w:cantSplit/>
        </w:trPr>
        <w:tc>
          <w:tcPr>
            <w:tcW w:w="8048" w:type="dxa"/>
            <w:gridSpan w:val="4"/>
          </w:tcPr>
          <w:p w14:paraId="343555E6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7D2D1F49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47161F57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72945E07" w14:textId="77777777">
        <w:trPr>
          <w:cantSplit/>
        </w:trPr>
        <w:tc>
          <w:tcPr>
            <w:tcW w:w="2040" w:type="dxa"/>
          </w:tcPr>
          <w:p w14:paraId="13AC1BB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4CB0F8F3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3C4B739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59D7418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747B7E34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40A587A7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2951E7C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4634F25D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842C168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3402BB0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67CCD18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378F22C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935F401" w14:textId="77777777" w:rsidR="00DC54C9" w:rsidRDefault="00DC54C9" w:rsidP="00C8009C"/>
        </w:tc>
        <w:tc>
          <w:tcPr>
            <w:tcW w:w="2788" w:type="dxa"/>
            <w:vMerge/>
          </w:tcPr>
          <w:p w14:paraId="75DE7751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DCD3B4B" w14:textId="77777777">
        <w:tc>
          <w:tcPr>
            <w:tcW w:w="2040" w:type="dxa"/>
          </w:tcPr>
          <w:p w14:paraId="40E8194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Broom</w:t>
            </w:r>
          </w:p>
          <w:p w14:paraId="231E471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Kim</w:t>
            </w:r>
          </w:p>
        </w:tc>
        <w:tc>
          <w:tcPr>
            <w:tcW w:w="1978" w:type="dxa"/>
          </w:tcPr>
          <w:p w14:paraId="5B9AA4E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Trepartridge Farm, Trimsaran Road, Llanelli, SA15 4RF</w:t>
            </w:r>
          </w:p>
        </w:tc>
        <w:tc>
          <w:tcPr>
            <w:tcW w:w="1504" w:type="dxa"/>
          </w:tcPr>
          <w:p w14:paraId="56B4564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5F5EDC60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55392F02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CFF0250" w14:textId="77777777">
        <w:tc>
          <w:tcPr>
            <w:tcW w:w="2040" w:type="dxa"/>
          </w:tcPr>
          <w:p w14:paraId="15685E6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Kirby</w:t>
            </w:r>
          </w:p>
          <w:p w14:paraId="5FF9503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Barry</w:t>
            </w:r>
          </w:p>
        </w:tc>
        <w:tc>
          <w:tcPr>
            <w:tcW w:w="1978" w:type="dxa"/>
          </w:tcPr>
          <w:p w14:paraId="7A86D818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64 Heol Morlais, Trimsaran, SA17 4DG</w:t>
            </w:r>
          </w:p>
        </w:tc>
        <w:tc>
          <w:tcPr>
            <w:tcW w:w="1504" w:type="dxa"/>
          </w:tcPr>
          <w:p w14:paraId="221CFE9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4D5EBF3E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6DB7AB3" w14:textId="77777777" w:rsidR="00DC54C9" w:rsidRDefault="00DC54C9">
            <w:pPr>
              <w:rPr>
                <w:sz w:val="16"/>
              </w:rPr>
            </w:pPr>
          </w:p>
        </w:tc>
      </w:tr>
    </w:tbl>
    <w:p w14:paraId="0E089660" w14:textId="77777777" w:rsidR="00DC54C9" w:rsidRDefault="00DC54C9"/>
    <w:p w14:paraId="7A7D9625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3EF60F44" w14:textId="77777777" w:rsidR="00DC54C9" w:rsidRDefault="00DC54C9"/>
    <w:p w14:paraId="00B46711" w14:textId="77777777" w:rsidR="00DC54C9" w:rsidRDefault="00DC54C9">
      <w:r>
        <w:t>Mae’r unigolion nad oes cofnod gyferbyn a’u henwau yng ngholofn 5, wedi’u henwebu’n gyfreithlon, ac yn parhau i fod felly.</w:t>
      </w:r>
    </w:p>
    <w:p w14:paraId="23E2B5F8" w14:textId="77777777" w:rsidR="00DC54C9" w:rsidRDefault="00DC54C9">
      <w:r>
        <w:br w:type="column"/>
      </w:r>
    </w:p>
    <w:p w14:paraId="4B6BA6D0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7BEB55FC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0E4E9398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7780E92F" w14:textId="77777777" w:rsidR="00DC54C9" w:rsidRDefault="00DC54C9">
      <w:pPr>
        <w:jc w:val="center"/>
        <w:rPr>
          <w:b/>
          <w:bCs/>
          <w:sz w:val="32"/>
        </w:rPr>
      </w:pPr>
    </w:p>
    <w:p w14:paraId="277EAE68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41F588D9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038FC81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3DFC23B3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Ty-croes</w:t>
      </w:r>
      <w:r>
        <w:rPr>
          <w:b/>
          <w:bCs/>
          <w:sz w:val="28"/>
        </w:rPr>
        <w:t xml:space="preserve"> </w:t>
      </w:r>
    </w:p>
    <w:p w14:paraId="0CF261D9" w14:textId="77777777" w:rsidR="00DC54C9" w:rsidRDefault="00DC54C9">
      <w:pPr>
        <w:pStyle w:val="BodyText"/>
        <w:outlineLvl w:val="9"/>
      </w:pPr>
    </w:p>
    <w:p w14:paraId="49A070D0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2B14B122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53DC2976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Ty-croes</w:t>
      </w:r>
      <w:r>
        <w:t xml:space="preserve"> ar,</w:t>
      </w:r>
      <w:r w:rsidRPr="008D0C88">
        <w:rPr>
          <w:noProof/>
        </w:rPr>
        <w:t>Dydd Iau, 5 Mai 2022</w:t>
      </w:r>
    </w:p>
    <w:p w14:paraId="402F71FA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7734630D" w14:textId="77777777" w:rsidR="00DC54C9" w:rsidRDefault="00DC54C9">
      <w:pPr>
        <w:jc w:val="center"/>
        <w:rPr>
          <w:b/>
          <w:bCs/>
          <w:sz w:val="32"/>
        </w:rPr>
      </w:pPr>
    </w:p>
    <w:p w14:paraId="2FC8E4C2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48FCA3D8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1F26663E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F2D2B06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Tycroes</w:t>
      </w:r>
      <w:r>
        <w:rPr>
          <w:b/>
          <w:bCs/>
          <w:sz w:val="28"/>
        </w:rPr>
        <w:t xml:space="preserve"> </w:t>
      </w:r>
    </w:p>
    <w:p w14:paraId="22D83822" w14:textId="77777777" w:rsidR="00DC54C9" w:rsidRDefault="00DC54C9">
      <w:pPr>
        <w:pStyle w:val="BodyText"/>
      </w:pPr>
    </w:p>
    <w:p w14:paraId="5BEE379B" w14:textId="77777777" w:rsidR="00DC54C9" w:rsidRDefault="00DC54C9">
      <w:pPr>
        <w:pStyle w:val="BodyText"/>
      </w:pPr>
      <w:r>
        <w:t>STATEMENT AS TO PERSONS NOMINATED</w:t>
      </w:r>
    </w:p>
    <w:p w14:paraId="5CD82B8B" w14:textId="77777777" w:rsidR="00DC54C9" w:rsidRDefault="00DC54C9"/>
    <w:p w14:paraId="6C0B6576" w14:textId="77777777" w:rsidR="00DC54C9" w:rsidRDefault="00DC54C9">
      <w:pPr>
        <w:sectPr w:rsidR="00DC54C9" w:rsidSect="00DC54C9">
          <w:headerReference w:type="even" r:id="rId298"/>
          <w:headerReference w:type="default" r:id="rId299"/>
          <w:footerReference w:type="even" r:id="rId300"/>
          <w:footerReference w:type="default" r:id="rId301"/>
          <w:headerReference w:type="first" r:id="rId302"/>
          <w:footerReference w:type="first" r:id="rId303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Tycroes</w:t>
      </w:r>
      <w:r>
        <w:t xml:space="preserve"> </w:t>
      </w:r>
    </w:p>
    <w:p w14:paraId="0C404446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940"/>
        <w:gridCol w:w="1495"/>
        <w:gridCol w:w="2472"/>
        <w:gridCol w:w="2713"/>
      </w:tblGrid>
      <w:tr w:rsidR="00DC54C9" w14:paraId="27B1DD7F" w14:textId="77777777">
        <w:trPr>
          <w:cantSplit/>
        </w:trPr>
        <w:tc>
          <w:tcPr>
            <w:tcW w:w="8048" w:type="dxa"/>
            <w:gridSpan w:val="4"/>
          </w:tcPr>
          <w:p w14:paraId="1887F432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32AFCF9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1DBAF0BA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172DF2FD" w14:textId="77777777">
        <w:trPr>
          <w:cantSplit/>
        </w:trPr>
        <w:tc>
          <w:tcPr>
            <w:tcW w:w="2040" w:type="dxa"/>
          </w:tcPr>
          <w:p w14:paraId="6D8B276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0E7290B4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C26028F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393D187E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77E16CDE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1E1A6B59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769501FB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4D79F36B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5A7C25D0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67C3838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5299287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58B1F19C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3D8ED719" w14:textId="77777777" w:rsidR="00DC54C9" w:rsidRDefault="00DC54C9" w:rsidP="00C8009C"/>
        </w:tc>
        <w:tc>
          <w:tcPr>
            <w:tcW w:w="2788" w:type="dxa"/>
            <w:vMerge/>
          </w:tcPr>
          <w:p w14:paraId="2BDEA35D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05C2AA88" w14:textId="77777777">
        <w:tc>
          <w:tcPr>
            <w:tcW w:w="2040" w:type="dxa"/>
          </w:tcPr>
          <w:p w14:paraId="58CFA35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Higgins</w:t>
            </w:r>
          </w:p>
          <w:p w14:paraId="30B9E26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Tina</w:t>
            </w:r>
          </w:p>
        </w:tc>
        <w:tc>
          <w:tcPr>
            <w:tcW w:w="1978" w:type="dxa"/>
          </w:tcPr>
          <w:p w14:paraId="662F39D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116 Penygarn Road, Tycroes, Ammanford, SA18 3PF</w:t>
            </w:r>
          </w:p>
        </w:tc>
        <w:tc>
          <w:tcPr>
            <w:tcW w:w="1504" w:type="dxa"/>
          </w:tcPr>
          <w:p w14:paraId="3CCA142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2F747829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22327BC3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0B0F59A6" w14:textId="77777777">
        <w:tc>
          <w:tcPr>
            <w:tcW w:w="2040" w:type="dxa"/>
          </w:tcPr>
          <w:p w14:paraId="1814C9D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Jones</w:t>
            </w:r>
          </w:p>
          <w:p w14:paraId="7090444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Geraint Rhys</w:t>
            </w:r>
          </w:p>
        </w:tc>
        <w:tc>
          <w:tcPr>
            <w:tcW w:w="1978" w:type="dxa"/>
          </w:tcPr>
          <w:p w14:paraId="69982557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Cwm Cottage, Cwmfferws Road, Tycroes, Ammanford, SA18 3TU</w:t>
            </w:r>
          </w:p>
        </w:tc>
        <w:tc>
          <w:tcPr>
            <w:tcW w:w="1504" w:type="dxa"/>
          </w:tcPr>
          <w:p w14:paraId="0CDD7AD0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27BD28DF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1ED5CC67" w14:textId="77777777" w:rsidR="00DC54C9" w:rsidRDefault="00DC54C9">
            <w:pPr>
              <w:rPr>
                <w:sz w:val="16"/>
              </w:rPr>
            </w:pPr>
          </w:p>
        </w:tc>
      </w:tr>
    </w:tbl>
    <w:p w14:paraId="66EEDAB1" w14:textId="77777777" w:rsidR="00DC54C9" w:rsidRDefault="00DC54C9"/>
    <w:p w14:paraId="7448AAA3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22C73676" w14:textId="77777777" w:rsidR="00DC54C9" w:rsidRDefault="00DC54C9"/>
    <w:p w14:paraId="4F812176" w14:textId="77777777" w:rsidR="00DC54C9" w:rsidRDefault="00DC54C9">
      <w:r>
        <w:t>Mae’r unigolion nad oes cofnod gyferbyn a’u henwau yng ngholofn 5, wedi’u henwebu’n gyfreithlon, ac yn parhau i fod felly.</w:t>
      </w:r>
    </w:p>
    <w:p w14:paraId="27ED887B" w14:textId="77777777" w:rsidR="00DC54C9" w:rsidRDefault="00DC54C9">
      <w:r>
        <w:br w:type="column"/>
      </w:r>
    </w:p>
    <w:p w14:paraId="5E999DA4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64176F1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587CD7A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48696B1F" w14:textId="77777777" w:rsidR="00DC54C9" w:rsidRDefault="00DC54C9">
      <w:pPr>
        <w:jc w:val="center"/>
        <w:rPr>
          <w:b/>
          <w:bCs/>
          <w:sz w:val="32"/>
        </w:rPr>
      </w:pPr>
    </w:p>
    <w:p w14:paraId="0F3F551D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0BB0ECA4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1D72FE69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F96C9C6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Tyisha</w:t>
      </w:r>
      <w:r>
        <w:rPr>
          <w:b/>
          <w:bCs/>
          <w:sz w:val="28"/>
        </w:rPr>
        <w:t xml:space="preserve"> </w:t>
      </w:r>
    </w:p>
    <w:p w14:paraId="36C7A3A5" w14:textId="77777777" w:rsidR="00DC54C9" w:rsidRDefault="00DC54C9">
      <w:pPr>
        <w:pStyle w:val="BodyText"/>
        <w:outlineLvl w:val="9"/>
      </w:pPr>
    </w:p>
    <w:p w14:paraId="23DDCE4E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0F404641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2FD3DCC4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Cynghorwyr Sir</w:t>
      </w:r>
      <w:r>
        <w:t xml:space="preserve"> i </w:t>
      </w:r>
      <w:r w:rsidRPr="008D0C88">
        <w:rPr>
          <w:noProof/>
        </w:rPr>
        <w:t>Tyisha</w:t>
      </w:r>
      <w:r>
        <w:t xml:space="preserve"> ar,</w:t>
      </w:r>
      <w:r w:rsidRPr="008D0C88">
        <w:rPr>
          <w:noProof/>
        </w:rPr>
        <w:t>Dydd Iau, 5 Mai 2022</w:t>
      </w:r>
    </w:p>
    <w:p w14:paraId="6DC92B09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5984DE52" w14:textId="77777777" w:rsidR="00DC54C9" w:rsidRDefault="00DC54C9">
      <w:pPr>
        <w:jc w:val="center"/>
        <w:rPr>
          <w:b/>
          <w:bCs/>
          <w:sz w:val="32"/>
        </w:rPr>
      </w:pPr>
    </w:p>
    <w:p w14:paraId="5951D8EA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33FB5CC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4D231AFB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56CEDD1C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Tyisha</w:t>
      </w:r>
      <w:r>
        <w:rPr>
          <w:b/>
          <w:bCs/>
          <w:sz w:val="28"/>
        </w:rPr>
        <w:t xml:space="preserve"> </w:t>
      </w:r>
    </w:p>
    <w:p w14:paraId="5905516A" w14:textId="77777777" w:rsidR="00DC54C9" w:rsidRDefault="00DC54C9">
      <w:pPr>
        <w:pStyle w:val="BodyText"/>
      </w:pPr>
    </w:p>
    <w:p w14:paraId="3C112BF8" w14:textId="77777777" w:rsidR="00DC54C9" w:rsidRDefault="00DC54C9">
      <w:pPr>
        <w:pStyle w:val="BodyText"/>
      </w:pPr>
      <w:r>
        <w:t>STATEMENT AS TO PERSONS NOMINATED</w:t>
      </w:r>
    </w:p>
    <w:p w14:paraId="79D0A879" w14:textId="77777777" w:rsidR="00DC54C9" w:rsidRDefault="00DC54C9"/>
    <w:p w14:paraId="54DC32ED" w14:textId="77777777" w:rsidR="00DC54C9" w:rsidRDefault="00DC54C9">
      <w:pPr>
        <w:sectPr w:rsidR="00DC54C9" w:rsidSect="00DC54C9">
          <w:headerReference w:type="even" r:id="rId304"/>
          <w:headerReference w:type="default" r:id="rId305"/>
          <w:footerReference w:type="even" r:id="rId306"/>
          <w:footerReference w:type="default" r:id="rId307"/>
          <w:headerReference w:type="first" r:id="rId308"/>
          <w:footerReference w:type="first" r:id="rId309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TWO County Councillors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Tyisha</w:t>
      </w:r>
      <w:r>
        <w:t xml:space="preserve"> </w:t>
      </w:r>
    </w:p>
    <w:p w14:paraId="1E9A8970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951"/>
        <w:gridCol w:w="1494"/>
        <w:gridCol w:w="2469"/>
        <w:gridCol w:w="2708"/>
      </w:tblGrid>
      <w:tr w:rsidR="00DC54C9" w14:paraId="43BFAD04" w14:textId="77777777">
        <w:trPr>
          <w:cantSplit/>
        </w:trPr>
        <w:tc>
          <w:tcPr>
            <w:tcW w:w="8048" w:type="dxa"/>
            <w:gridSpan w:val="4"/>
          </w:tcPr>
          <w:p w14:paraId="29975146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788" w:type="dxa"/>
            <w:vMerge w:val="restart"/>
          </w:tcPr>
          <w:p w14:paraId="2D15BE20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362BA758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4F3CC1CF" w14:textId="77777777">
        <w:trPr>
          <w:cantSplit/>
        </w:trPr>
        <w:tc>
          <w:tcPr>
            <w:tcW w:w="2040" w:type="dxa"/>
          </w:tcPr>
          <w:p w14:paraId="2B5D4853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34AC51C6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1C9E68E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499EB651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1978" w:type="dxa"/>
          </w:tcPr>
          <w:p w14:paraId="68C52E5F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6F90D065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504" w:type="dxa"/>
          </w:tcPr>
          <w:p w14:paraId="2197A363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5163C7A2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7BEE744E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05F0C81B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526" w:type="dxa"/>
          </w:tcPr>
          <w:p w14:paraId="0139595A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10258540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0A759A88" w14:textId="77777777" w:rsidR="00DC54C9" w:rsidRDefault="00DC54C9" w:rsidP="00C8009C"/>
        </w:tc>
        <w:tc>
          <w:tcPr>
            <w:tcW w:w="2788" w:type="dxa"/>
            <w:vMerge/>
          </w:tcPr>
          <w:p w14:paraId="5CB60DD0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200130F0" w14:textId="77777777">
        <w:tc>
          <w:tcPr>
            <w:tcW w:w="2040" w:type="dxa"/>
          </w:tcPr>
          <w:p w14:paraId="68E4113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Curry</w:t>
            </w:r>
          </w:p>
          <w:p w14:paraId="107658B5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Suzy</w:t>
            </w:r>
          </w:p>
        </w:tc>
        <w:tc>
          <w:tcPr>
            <w:tcW w:w="1978" w:type="dxa"/>
          </w:tcPr>
          <w:p w14:paraId="2735E1C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53 Bigyn Road, Llanelli, SA15 1NT</w:t>
            </w:r>
          </w:p>
        </w:tc>
        <w:tc>
          <w:tcPr>
            <w:tcW w:w="1504" w:type="dxa"/>
          </w:tcPr>
          <w:p w14:paraId="5923A12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46EB2E4A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75B98C9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D2FA03F" w14:textId="77777777">
        <w:tc>
          <w:tcPr>
            <w:tcW w:w="2040" w:type="dxa"/>
          </w:tcPr>
          <w:p w14:paraId="68BF197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Davies</w:t>
            </w:r>
          </w:p>
          <w:p w14:paraId="0640BF81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Terry</w:t>
            </w:r>
          </w:p>
        </w:tc>
        <w:tc>
          <w:tcPr>
            <w:tcW w:w="1978" w:type="dxa"/>
          </w:tcPr>
          <w:p w14:paraId="7CFF6019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87 Tyisha Road, Llanelli, Sir Gâr, SA15 1RP</w:t>
            </w:r>
          </w:p>
        </w:tc>
        <w:tc>
          <w:tcPr>
            <w:tcW w:w="1504" w:type="dxa"/>
          </w:tcPr>
          <w:p w14:paraId="6C168DA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Plaid Cymru - The Party of Wales</w:t>
            </w:r>
          </w:p>
        </w:tc>
        <w:tc>
          <w:tcPr>
            <w:tcW w:w="2526" w:type="dxa"/>
          </w:tcPr>
          <w:p w14:paraId="38460395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71044DF5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7FDB7C4F" w14:textId="77777777">
        <w:tc>
          <w:tcPr>
            <w:tcW w:w="2040" w:type="dxa"/>
          </w:tcPr>
          <w:p w14:paraId="37236E9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McPherson</w:t>
            </w:r>
          </w:p>
          <w:p w14:paraId="6557AC8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Andre</w:t>
            </w:r>
          </w:p>
        </w:tc>
        <w:tc>
          <w:tcPr>
            <w:tcW w:w="1978" w:type="dxa"/>
          </w:tcPr>
          <w:p w14:paraId="6F822D3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166 Pentre Nicklaus, Llanelli, SA15 2DF</w:t>
            </w:r>
          </w:p>
        </w:tc>
        <w:tc>
          <w:tcPr>
            <w:tcW w:w="1504" w:type="dxa"/>
          </w:tcPr>
          <w:p w14:paraId="700DEBC6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Welsh Labour/Llafur Cymru</w:t>
            </w:r>
          </w:p>
        </w:tc>
        <w:tc>
          <w:tcPr>
            <w:tcW w:w="2526" w:type="dxa"/>
          </w:tcPr>
          <w:p w14:paraId="611B05BC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64B7F268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461D04A5" w14:textId="77777777">
        <w:tc>
          <w:tcPr>
            <w:tcW w:w="2040" w:type="dxa"/>
          </w:tcPr>
          <w:p w14:paraId="223CDE8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Stephens</w:t>
            </w:r>
          </w:p>
          <w:p w14:paraId="1432D12B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Andrew</w:t>
            </w:r>
          </w:p>
        </w:tc>
        <w:tc>
          <w:tcPr>
            <w:tcW w:w="1978" w:type="dxa"/>
          </w:tcPr>
          <w:p w14:paraId="7C8F2174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51 Pemberton Park, Llanelli, Carmarthenshire, SA14 8NN</w:t>
            </w:r>
          </w:p>
        </w:tc>
        <w:tc>
          <w:tcPr>
            <w:tcW w:w="1504" w:type="dxa"/>
          </w:tcPr>
          <w:p w14:paraId="1A03603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526" w:type="dxa"/>
          </w:tcPr>
          <w:p w14:paraId="0E90032B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788" w:type="dxa"/>
          </w:tcPr>
          <w:p w14:paraId="45D63787" w14:textId="77777777" w:rsidR="00DC54C9" w:rsidRDefault="00DC54C9">
            <w:pPr>
              <w:rPr>
                <w:sz w:val="16"/>
              </w:rPr>
            </w:pPr>
          </w:p>
        </w:tc>
      </w:tr>
    </w:tbl>
    <w:p w14:paraId="6247F62C" w14:textId="77777777" w:rsidR="00DC54C9" w:rsidRDefault="00DC54C9"/>
    <w:p w14:paraId="7DBBD3B7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29B61C9A" w14:textId="77777777" w:rsidR="00DC54C9" w:rsidRDefault="00DC54C9"/>
    <w:p w14:paraId="4A740301" w14:textId="77777777" w:rsidR="00DC54C9" w:rsidRDefault="00DC54C9">
      <w:r>
        <w:t>Mae’r unigolion nad oes cofnod gyferbyn a’u henwau yng ngholofn 5, wedi’u henwebu’n gyfreithlon, ac yn parhau i fod felly.</w:t>
      </w:r>
    </w:p>
    <w:p w14:paraId="5FA42D01" w14:textId="77777777" w:rsidR="00DC54C9" w:rsidRDefault="00DC54C9">
      <w:r>
        <w:br w:type="column"/>
      </w:r>
    </w:p>
    <w:p w14:paraId="385F71EE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40A286E3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CYNGOR SIR </w:t>
      </w:r>
    </w:p>
    <w:p w14:paraId="361D7A9F" w14:textId="77777777" w:rsidR="00DC54C9" w:rsidRDefault="00DC54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CAERFYRDDIN</w:t>
      </w:r>
    </w:p>
    <w:p w14:paraId="23F5FC88" w14:textId="77777777" w:rsidR="00DC54C9" w:rsidRDefault="00DC54C9">
      <w:pPr>
        <w:jc w:val="center"/>
        <w:rPr>
          <w:b/>
          <w:bCs/>
          <w:sz w:val="32"/>
        </w:rPr>
      </w:pPr>
    </w:p>
    <w:p w14:paraId="2EE5ADEC" w14:textId="77777777" w:rsidR="00DC54C9" w:rsidRPr="008157FD" w:rsidRDefault="00DC54C9">
      <w:pPr>
        <w:jc w:val="center"/>
        <w:rPr>
          <w:b/>
          <w:bCs/>
          <w:sz w:val="24"/>
        </w:rPr>
      </w:pPr>
      <w:r w:rsidRPr="008157FD">
        <w:rPr>
          <w:b/>
          <w:bCs/>
          <w:sz w:val="24"/>
        </w:rPr>
        <w:t>ETHOL</w:t>
      </w:r>
    </w:p>
    <w:p w14:paraId="3C4DF945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Cynghorwyr Sir</w:t>
      </w:r>
    </w:p>
    <w:p w14:paraId="1660B14C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167E734C" w14:textId="77777777" w:rsidR="00DC54C9" w:rsidRDefault="00DC54C9">
      <w:pPr>
        <w:jc w:val="center"/>
        <w:rPr>
          <w:b/>
          <w:bCs/>
          <w:sz w:val="28"/>
        </w:rPr>
      </w:pPr>
      <w:r w:rsidRPr="008D0C88">
        <w:rPr>
          <w:b/>
          <w:bCs/>
          <w:noProof/>
          <w:sz w:val="28"/>
        </w:rPr>
        <w:t>Hendy-gwyn ar Daf</w:t>
      </w:r>
      <w:r>
        <w:rPr>
          <w:b/>
          <w:bCs/>
          <w:sz w:val="28"/>
        </w:rPr>
        <w:t xml:space="preserve"> </w:t>
      </w:r>
    </w:p>
    <w:p w14:paraId="0C19F76A" w14:textId="77777777" w:rsidR="00DC54C9" w:rsidRDefault="00DC54C9">
      <w:pPr>
        <w:pStyle w:val="BodyText"/>
        <w:outlineLvl w:val="9"/>
      </w:pPr>
    </w:p>
    <w:p w14:paraId="5B3557F3" w14:textId="77777777" w:rsidR="00DC54C9" w:rsidRDefault="00DC54C9">
      <w:pPr>
        <w:pStyle w:val="BodyText"/>
        <w:outlineLvl w:val="9"/>
      </w:pPr>
      <w:r>
        <w:t>DATGANIAD AM Y PERSONAU A ENWEBWYD</w:t>
      </w:r>
    </w:p>
    <w:p w14:paraId="287BF931" w14:textId="77777777" w:rsidR="00DC54C9" w:rsidRDefault="00DC54C9">
      <w:pPr>
        <w:pStyle w:val="BodyText"/>
        <w:jc w:val="left"/>
        <w:outlineLvl w:val="9"/>
        <w:rPr>
          <w:sz w:val="20"/>
        </w:rPr>
      </w:pPr>
    </w:p>
    <w:p w14:paraId="3713A691" w14:textId="77777777" w:rsidR="00DC54C9" w:rsidRDefault="00DC54C9">
      <w:r>
        <w:t xml:space="preserve">Mae’r canlynol yn ddatganiad o unigolion a enwebwyd ar gyfer ethol </w:t>
      </w:r>
      <w:r w:rsidRPr="008D0C88">
        <w:rPr>
          <w:noProof/>
        </w:rPr>
        <w:t>Cynghorydd Sir</w:t>
      </w:r>
      <w:r>
        <w:t xml:space="preserve"> i </w:t>
      </w:r>
      <w:r w:rsidRPr="008D0C88">
        <w:rPr>
          <w:noProof/>
        </w:rPr>
        <w:t>Hendy-gwyn ar Daf</w:t>
      </w:r>
      <w:r>
        <w:t xml:space="preserve"> ar,</w:t>
      </w:r>
      <w:r w:rsidRPr="008D0C88">
        <w:rPr>
          <w:noProof/>
        </w:rPr>
        <w:t>Dydd Iau, 5 Mai 2022</w:t>
      </w:r>
    </w:p>
    <w:p w14:paraId="07E9D362" w14:textId="77777777" w:rsidR="00DC54C9" w:rsidRDefault="00DC54C9">
      <w:pPr>
        <w:jc w:val="center"/>
        <w:rPr>
          <w:b/>
          <w:bCs/>
          <w:sz w:val="32"/>
        </w:rPr>
      </w:pPr>
      <w:r>
        <w:br w:type="column"/>
      </w:r>
      <w:r>
        <w:rPr>
          <w:b/>
          <w:bCs/>
          <w:sz w:val="32"/>
        </w:rPr>
        <w:t>CARMARTHENSHIRE COUNTY COUNCIL</w:t>
      </w:r>
    </w:p>
    <w:p w14:paraId="305F0DC0" w14:textId="77777777" w:rsidR="00DC54C9" w:rsidRDefault="00DC54C9">
      <w:pPr>
        <w:jc w:val="center"/>
        <w:rPr>
          <w:b/>
          <w:bCs/>
          <w:sz w:val="32"/>
        </w:rPr>
      </w:pPr>
    </w:p>
    <w:p w14:paraId="499F4C9A" w14:textId="77777777" w:rsidR="00DC54C9" w:rsidRDefault="00DC54C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ELECTION OF</w:t>
      </w:r>
    </w:p>
    <w:p w14:paraId="7F4A7F37" w14:textId="77777777" w:rsidR="00DC54C9" w:rsidRDefault="00DC54C9">
      <w:pPr>
        <w:jc w:val="center"/>
        <w:rPr>
          <w:b/>
          <w:bCs/>
          <w:sz w:val="24"/>
        </w:rPr>
      </w:pPr>
      <w:r w:rsidRPr="008D0C88">
        <w:rPr>
          <w:b/>
          <w:bCs/>
          <w:noProof/>
          <w:sz w:val="24"/>
        </w:rPr>
        <w:t>County Councillors</w:t>
      </w:r>
    </w:p>
    <w:p w14:paraId="67FF67ED" w14:textId="77777777" w:rsidR="00DC54C9" w:rsidRPr="008157FD" w:rsidRDefault="00DC54C9">
      <w:pPr>
        <w:jc w:val="center"/>
        <w:rPr>
          <w:b/>
          <w:bCs/>
          <w:sz w:val="24"/>
        </w:rPr>
      </w:pPr>
    </w:p>
    <w:p w14:paraId="4C42CE2E" w14:textId="77777777" w:rsidR="00DC54C9" w:rsidRDefault="00DC54C9">
      <w:pPr>
        <w:jc w:val="center"/>
        <w:outlineLvl w:val="0"/>
        <w:rPr>
          <w:b/>
          <w:bCs/>
          <w:sz w:val="40"/>
        </w:rPr>
      </w:pPr>
      <w:r w:rsidRPr="008D0C88">
        <w:rPr>
          <w:b/>
          <w:bCs/>
          <w:noProof/>
          <w:sz w:val="28"/>
        </w:rPr>
        <w:t>Whitland</w:t>
      </w:r>
      <w:r>
        <w:rPr>
          <w:b/>
          <w:bCs/>
          <w:sz w:val="28"/>
        </w:rPr>
        <w:t xml:space="preserve"> </w:t>
      </w:r>
    </w:p>
    <w:p w14:paraId="39ECA7CF" w14:textId="77777777" w:rsidR="00DC54C9" w:rsidRDefault="00DC54C9">
      <w:pPr>
        <w:pStyle w:val="BodyText"/>
      </w:pPr>
    </w:p>
    <w:p w14:paraId="46EE75A8" w14:textId="77777777" w:rsidR="00DC54C9" w:rsidRDefault="00DC54C9">
      <w:pPr>
        <w:pStyle w:val="BodyText"/>
      </w:pPr>
      <w:r>
        <w:t>STATEMENT AS TO PERSONS NOMINATED</w:t>
      </w:r>
    </w:p>
    <w:p w14:paraId="4524967B" w14:textId="77777777" w:rsidR="00DC54C9" w:rsidRDefault="00DC54C9"/>
    <w:p w14:paraId="27ADCE78" w14:textId="77777777" w:rsidR="00DC54C9" w:rsidRDefault="00DC54C9">
      <w:pPr>
        <w:sectPr w:rsidR="00DC54C9" w:rsidSect="00DC54C9">
          <w:headerReference w:type="even" r:id="rId310"/>
          <w:headerReference w:type="default" r:id="rId311"/>
          <w:footerReference w:type="even" r:id="rId312"/>
          <w:footerReference w:type="default" r:id="rId313"/>
          <w:headerReference w:type="first" r:id="rId314"/>
          <w:footerReference w:type="first" r:id="rId315"/>
          <w:pgSz w:w="11906" w:h="16838"/>
          <w:pgMar w:top="719" w:right="566" w:bottom="719" w:left="720" w:header="708" w:footer="708" w:gutter="0"/>
          <w:pgNumType w:start="1"/>
          <w:cols w:num="2" w:space="284"/>
          <w:docGrid w:linePitch="360"/>
        </w:sectPr>
      </w:pPr>
      <w:r>
        <w:t xml:space="preserve">The following is a statement as to the persons nominated for the election of </w:t>
      </w:r>
      <w:r w:rsidRPr="008D0C88">
        <w:rPr>
          <w:noProof/>
        </w:rPr>
        <w:t>a County Councillor</w:t>
      </w:r>
      <w:r>
        <w:t xml:space="preserve"> on </w:t>
      </w:r>
      <w:r w:rsidRPr="008D0C88">
        <w:rPr>
          <w:noProof/>
        </w:rPr>
        <w:t>Thursday, 5th May 2022</w:t>
      </w:r>
      <w:r>
        <w:t xml:space="preserve"> for </w:t>
      </w:r>
      <w:r w:rsidRPr="008D0C88">
        <w:rPr>
          <w:noProof/>
        </w:rPr>
        <w:t>Whitland</w:t>
      </w:r>
      <w:r>
        <w:t xml:space="preserve"> </w:t>
      </w:r>
    </w:p>
    <w:p w14:paraId="51D686A4" w14:textId="77777777" w:rsidR="00DC54C9" w:rsidRDefault="00DC5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8"/>
        <w:gridCol w:w="2084"/>
        <w:gridCol w:w="1942"/>
        <w:gridCol w:w="2293"/>
        <w:gridCol w:w="2463"/>
      </w:tblGrid>
      <w:tr w:rsidR="00DC54C9" w14:paraId="2672DB25" w14:textId="77777777" w:rsidTr="00DC54C9">
        <w:trPr>
          <w:cantSplit/>
        </w:trPr>
        <w:tc>
          <w:tcPr>
            <w:tcW w:w="8278" w:type="dxa"/>
            <w:gridSpan w:val="4"/>
          </w:tcPr>
          <w:p w14:paraId="2DF8327F" w14:textId="77777777" w:rsidR="00DC54C9" w:rsidRDefault="00DC54C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PERSONAU A ENWEBWYD / PERSONS NOMINATED</w:t>
            </w:r>
          </w:p>
        </w:tc>
        <w:tc>
          <w:tcPr>
            <w:tcW w:w="2558" w:type="dxa"/>
            <w:vMerge w:val="restart"/>
          </w:tcPr>
          <w:p w14:paraId="25B601B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Penderfyniad y Swyddog Canlyniadau fod y papur enwebu yn ddi-rym neu reswm arall pam na chaiff person a enwebwyd barhau i fod felly.</w:t>
            </w:r>
          </w:p>
          <w:p w14:paraId="526C7936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5. Decision of Returning Officer that the nomination paper is invalid or other reason why a person nominated no longer stands nominated.</w:t>
            </w:r>
          </w:p>
        </w:tc>
      </w:tr>
      <w:tr w:rsidR="00DC54C9" w14:paraId="549D6AF4" w14:textId="77777777" w:rsidTr="00DC54C9">
        <w:trPr>
          <w:cantSplit/>
        </w:trPr>
        <w:tc>
          <w:tcPr>
            <w:tcW w:w="1891" w:type="dxa"/>
          </w:tcPr>
          <w:p w14:paraId="1F4DDBB5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CYFENW</w:t>
            </w:r>
          </w:p>
          <w:p w14:paraId="08F26A40" w14:textId="77777777" w:rsidR="00DC54C9" w:rsidRDefault="00DC54C9">
            <w:pPr>
              <w:pStyle w:val="BodyTextIndent"/>
            </w:pPr>
            <w:r>
              <w:t>ENWAU ERAILL YN LLAWN</w:t>
            </w:r>
          </w:p>
          <w:p w14:paraId="56E2D544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1. SURNAME</w:t>
            </w:r>
          </w:p>
          <w:p w14:paraId="571C7E7F" w14:textId="77777777" w:rsidR="00DC54C9" w:rsidRDefault="00DC54C9">
            <w:pPr>
              <w:ind w:left="18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OTHER NAMES IN FULL</w:t>
            </w:r>
          </w:p>
        </w:tc>
        <w:tc>
          <w:tcPr>
            <w:tcW w:w="2084" w:type="dxa"/>
          </w:tcPr>
          <w:p w14:paraId="7B2DC472" w14:textId="77777777" w:rsidR="00DC54C9" w:rsidRDefault="00DC54C9">
            <w:pPr>
              <w:pStyle w:val="BodyTextIndent2"/>
              <w:ind w:left="113" w:hanging="119"/>
            </w:pPr>
            <w:r>
              <w:t>2. CYFEIRIAD CARTREF YN LLAWN</w:t>
            </w:r>
          </w:p>
          <w:p w14:paraId="25D6425A" w14:textId="77777777" w:rsidR="00DC54C9" w:rsidRDefault="00DC54C9">
            <w:pPr>
              <w:ind w:left="175" w:hanging="18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2. HOME ADDRESS IN FULL</w:t>
            </w:r>
          </w:p>
        </w:tc>
        <w:tc>
          <w:tcPr>
            <w:tcW w:w="1942" w:type="dxa"/>
          </w:tcPr>
          <w:p w14:paraId="27BC30C4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3. DISGRIFIAD</w:t>
            </w:r>
          </w:p>
          <w:p w14:paraId="79A7A046" w14:textId="77777777" w:rsidR="00DC54C9" w:rsidRDefault="00DC54C9">
            <w:pPr>
              <w:ind w:firstLine="122"/>
              <w:rPr>
                <w:b/>
                <w:bCs/>
                <w:sz w:val="16"/>
                <w:lang w:val="fr-FR"/>
              </w:rPr>
            </w:pPr>
            <w:r>
              <w:rPr>
                <w:b/>
                <w:bCs/>
                <w:sz w:val="16"/>
                <w:lang w:val="fr-FR"/>
              </w:rPr>
              <w:t>(Os oes un)</w:t>
            </w:r>
          </w:p>
          <w:p w14:paraId="2EBC8BCD" w14:textId="77777777" w:rsidR="00DC54C9" w:rsidRDefault="00DC54C9">
            <w:pPr>
              <w:rPr>
                <w:b/>
                <w:bCs/>
                <w:sz w:val="16"/>
                <w:lang w:val="fr-FR"/>
              </w:rPr>
            </w:pPr>
          </w:p>
          <w:p w14:paraId="124C0062" w14:textId="77777777" w:rsidR="00DC54C9" w:rsidRDefault="00DC54C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3. DESCRIPTION (if any)</w:t>
            </w:r>
          </w:p>
        </w:tc>
        <w:tc>
          <w:tcPr>
            <w:tcW w:w="2361" w:type="dxa"/>
          </w:tcPr>
          <w:p w14:paraId="08B758F7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GWYBODAETH O DDATGANIAD AELODAETH PLAID</w:t>
            </w:r>
          </w:p>
          <w:p w14:paraId="7CDCB965" w14:textId="77777777" w:rsidR="00DC54C9" w:rsidRDefault="00DC54C9" w:rsidP="00C8009C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4. INFORMATION FROM STATEMENT OF PARTY MEMEBERSHIP</w:t>
            </w:r>
          </w:p>
          <w:p w14:paraId="3AC14457" w14:textId="77777777" w:rsidR="00DC54C9" w:rsidRDefault="00DC54C9" w:rsidP="00C8009C"/>
        </w:tc>
        <w:tc>
          <w:tcPr>
            <w:tcW w:w="2558" w:type="dxa"/>
            <w:vMerge/>
          </w:tcPr>
          <w:p w14:paraId="23677FC5" w14:textId="77777777" w:rsidR="00DC54C9" w:rsidRDefault="00DC54C9">
            <w:pPr>
              <w:rPr>
                <w:b/>
                <w:bCs/>
                <w:sz w:val="16"/>
              </w:rPr>
            </w:pPr>
          </w:p>
        </w:tc>
      </w:tr>
      <w:tr w:rsidR="00DC54C9" w14:paraId="7BEF8B01" w14:textId="77777777" w:rsidTr="00DC54C9">
        <w:tc>
          <w:tcPr>
            <w:tcW w:w="1891" w:type="dxa"/>
          </w:tcPr>
          <w:p w14:paraId="361CE9E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Allen</w:t>
            </w:r>
          </w:p>
          <w:p w14:paraId="0E4740C2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Sue</w:t>
            </w:r>
          </w:p>
        </w:tc>
        <w:tc>
          <w:tcPr>
            <w:tcW w:w="2084" w:type="dxa"/>
          </w:tcPr>
          <w:p w14:paraId="5E8BF82A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Penycoed Farm, Whitland, Carmarthenshire, SA34 0LR</w:t>
            </w:r>
          </w:p>
        </w:tc>
        <w:tc>
          <w:tcPr>
            <w:tcW w:w="1942" w:type="dxa"/>
          </w:tcPr>
          <w:p w14:paraId="3ABC4B1C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Annibynnol/Independent</w:t>
            </w:r>
          </w:p>
        </w:tc>
        <w:tc>
          <w:tcPr>
            <w:tcW w:w="2361" w:type="dxa"/>
          </w:tcPr>
          <w:p w14:paraId="649A4191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58" w:type="dxa"/>
          </w:tcPr>
          <w:p w14:paraId="0CD2540F" w14:textId="77777777" w:rsidR="00DC54C9" w:rsidRDefault="00DC54C9">
            <w:pPr>
              <w:rPr>
                <w:sz w:val="16"/>
              </w:rPr>
            </w:pPr>
          </w:p>
        </w:tc>
      </w:tr>
      <w:tr w:rsidR="00DC54C9" w14:paraId="69441468" w14:textId="77777777" w:rsidTr="00DC54C9">
        <w:tc>
          <w:tcPr>
            <w:tcW w:w="1891" w:type="dxa"/>
          </w:tcPr>
          <w:p w14:paraId="2FB4911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Chapman</w:t>
            </w:r>
          </w:p>
          <w:p w14:paraId="3D2FC0CE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Barry Alan</w:t>
            </w:r>
          </w:p>
        </w:tc>
        <w:tc>
          <w:tcPr>
            <w:tcW w:w="2084" w:type="dxa"/>
          </w:tcPr>
          <w:p w14:paraId="6C046C4F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(address in The County of Carmarthenshire/Cyfeiriad yn Sir Gaerfyrddin)</w:t>
            </w:r>
          </w:p>
        </w:tc>
        <w:tc>
          <w:tcPr>
            <w:tcW w:w="1942" w:type="dxa"/>
          </w:tcPr>
          <w:p w14:paraId="00BC0BDD" w14:textId="77777777" w:rsidR="00DC54C9" w:rsidRDefault="00DC54C9">
            <w:pPr>
              <w:rPr>
                <w:sz w:val="16"/>
              </w:rPr>
            </w:pPr>
            <w:r w:rsidRPr="008D0C88">
              <w:rPr>
                <w:noProof/>
                <w:sz w:val="16"/>
              </w:rPr>
              <w:t>Independent</w:t>
            </w:r>
          </w:p>
        </w:tc>
        <w:tc>
          <w:tcPr>
            <w:tcW w:w="2361" w:type="dxa"/>
          </w:tcPr>
          <w:p w14:paraId="491FC5D2" w14:textId="77777777" w:rsidR="00DC54C9" w:rsidRDefault="00DC54C9">
            <w:pPr>
              <w:rPr>
                <w:sz w:val="16"/>
              </w:rPr>
            </w:pPr>
          </w:p>
        </w:tc>
        <w:tc>
          <w:tcPr>
            <w:tcW w:w="2558" w:type="dxa"/>
          </w:tcPr>
          <w:p w14:paraId="62F4ED65" w14:textId="77777777" w:rsidR="00DC54C9" w:rsidRDefault="00DC54C9">
            <w:pPr>
              <w:rPr>
                <w:sz w:val="16"/>
              </w:rPr>
            </w:pPr>
          </w:p>
        </w:tc>
      </w:tr>
    </w:tbl>
    <w:p w14:paraId="73CFB604" w14:textId="77777777" w:rsidR="00DC54C9" w:rsidRDefault="00DC54C9"/>
    <w:p w14:paraId="0286A84D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space="708"/>
          <w:docGrid w:linePitch="360"/>
        </w:sectPr>
      </w:pPr>
    </w:p>
    <w:p w14:paraId="02F3345E" w14:textId="77777777" w:rsidR="00DC54C9" w:rsidRDefault="00DC54C9"/>
    <w:p w14:paraId="472CBBF0" w14:textId="77777777" w:rsidR="00DC54C9" w:rsidRDefault="00DC54C9">
      <w:r>
        <w:t>Mae’r unigolion nad oes cofnod gyferbyn a’u henwau yng ngholofn 5, wedi’u henwebu’n gyfreithlon, ac yn parhau i fod felly.</w:t>
      </w:r>
    </w:p>
    <w:p w14:paraId="1A32C319" w14:textId="77777777" w:rsidR="00DC54C9" w:rsidRDefault="00DC54C9">
      <w:r>
        <w:br w:type="column"/>
      </w:r>
    </w:p>
    <w:p w14:paraId="28734AE9" w14:textId="77777777" w:rsidR="00DC54C9" w:rsidRDefault="00DC54C9">
      <w:pPr>
        <w:sectPr w:rsidR="00DC54C9">
          <w:type w:val="continuous"/>
          <w:pgSz w:w="11906" w:h="16838"/>
          <w:pgMar w:top="719" w:right="566" w:bottom="719" w:left="720" w:header="708" w:footer="708" w:gutter="0"/>
          <w:cols w:num="2" w:space="284"/>
          <w:docGrid w:linePitch="360"/>
        </w:sectPr>
      </w:pPr>
      <w:r>
        <w:t>The persons against whose names no entry is made in column 5 have been and stand validly nominated</w:t>
      </w:r>
    </w:p>
    <w:p w14:paraId="6A0D824A" w14:textId="77777777" w:rsidR="00DC54C9" w:rsidRDefault="00DC54C9"/>
    <w:sectPr w:rsidR="00DC54C9" w:rsidSect="00DC54C9">
      <w:type w:val="continuous"/>
      <w:pgSz w:w="11906" w:h="16838"/>
      <w:pgMar w:top="719" w:right="566" w:bottom="719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2352" w14:textId="77777777" w:rsidR="00BE6823" w:rsidRDefault="00BE6823">
      <w:r>
        <w:separator/>
      </w:r>
    </w:p>
  </w:endnote>
  <w:endnote w:type="continuationSeparator" w:id="0">
    <w:p w14:paraId="53170A80" w14:textId="77777777" w:rsidR="00BE6823" w:rsidRDefault="00BE6823">
      <w:r>
        <w:continuationSeparator/>
      </w:r>
    </w:p>
  </w:endnote>
  <w:endnote w:type="continuationNotice" w:id="1">
    <w:p w14:paraId="6E540708" w14:textId="77777777" w:rsidR="00BE6823" w:rsidRDefault="00BE68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6A87" w14:textId="77777777" w:rsidR="00DC54C9" w:rsidRDefault="00DC54C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2E89" w14:textId="77777777" w:rsidR="00DC54C9" w:rsidRDefault="00DC54C9">
    <w:pPr>
      <w:pStyle w:val="Footer"/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6984" w14:textId="77777777" w:rsidR="00DC54C9" w:rsidRDefault="00DC54C9">
    <w:pPr>
      <w:pStyle w:val="Footer"/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D9A0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45CC12B" w14:textId="77777777" w:rsidR="00DC54C9" w:rsidRDefault="00DC54C9" w:rsidP="008157FD">
    <w:pPr>
      <w:pStyle w:val="Footer"/>
      <w:jc w:val="center"/>
      <w:rPr>
        <w:sz w:val="16"/>
      </w:rPr>
    </w:pPr>
  </w:p>
  <w:p w14:paraId="456B53A1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41742C7E" w14:textId="77777777" w:rsidR="00DC54C9" w:rsidRDefault="00DC54C9" w:rsidP="008157FD">
    <w:pPr>
      <w:pStyle w:val="Footer"/>
      <w:jc w:val="center"/>
      <w:rPr>
        <w:sz w:val="16"/>
      </w:rPr>
    </w:pPr>
  </w:p>
  <w:p w14:paraId="20DBB1EC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27455D8A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6076" w14:textId="77777777" w:rsidR="00DC54C9" w:rsidRDefault="00DC54C9">
    <w:pPr>
      <w:pStyle w:val="Footer"/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0FED" w14:textId="77777777" w:rsidR="00DC54C9" w:rsidRDefault="00DC54C9">
    <w:pPr>
      <w:pStyle w:val="Footer"/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2DA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41509A1" w14:textId="77777777" w:rsidR="00DC54C9" w:rsidRDefault="00DC54C9" w:rsidP="008157FD">
    <w:pPr>
      <w:pStyle w:val="Footer"/>
      <w:jc w:val="center"/>
      <w:rPr>
        <w:sz w:val="16"/>
      </w:rPr>
    </w:pPr>
  </w:p>
  <w:p w14:paraId="261F348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62F5DD0" w14:textId="77777777" w:rsidR="00DC54C9" w:rsidRDefault="00DC54C9" w:rsidP="008157FD">
    <w:pPr>
      <w:pStyle w:val="Footer"/>
      <w:jc w:val="center"/>
      <w:rPr>
        <w:sz w:val="16"/>
      </w:rPr>
    </w:pPr>
  </w:p>
  <w:p w14:paraId="322EB99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591FB0B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0660" w14:textId="77777777" w:rsidR="00DC54C9" w:rsidRDefault="00DC54C9">
    <w:pPr>
      <w:pStyle w:val="Footer"/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0F0A" w14:textId="77777777" w:rsidR="00DC54C9" w:rsidRDefault="00DC54C9">
    <w:pPr>
      <w:pStyle w:val="Footer"/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5E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A18143F" w14:textId="77777777" w:rsidR="00DC54C9" w:rsidRDefault="00DC54C9" w:rsidP="008157FD">
    <w:pPr>
      <w:pStyle w:val="Footer"/>
      <w:jc w:val="center"/>
      <w:rPr>
        <w:sz w:val="16"/>
      </w:rPr>
    </w:pPr>
  </w:p>
  <w:p w14:paraId="28CD7E3E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E70E3B1" w14:textId="77777777" w:rsidR="00DC54C9" w:rsidRDefault="00DC54C9" w:rsidP="008157FD">
    <w:pPr>
      <w:pStyle w:val="Footer"/>
      <w:jc w:val="center"/>
      <w:rPr>
        <w:sz w:val="16"/>
      </w:rPr>
    </w:pPr>
  </w:p>
  <w:p w14:paraId="7BDBEEF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F6B68B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D527" w14:textId="77777777" w:rsidR="00DC54C9" w:rsidRDefault="00DC54C9">
    <w:pPr>
      <w:pStyle w:val="Footer"/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16EF" w14:textId="77777777" w:rsidR="00DC54C9" w:rsidRDefault="00DC54C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6E83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5AB872ED" w14:textId="77777777" w:rsidR="00DC54C9" w:rsidRDefault="00DC54C9" w:rsidP="008157FD">
    <w:pPr>
      <w:pStyle w:val="Footer"/>
      <w:jc w:val="center"/>
      <w:rPr>
        <w:sz w:val="16"/>
      </w:rPr>
    </w:pPr>
  </w:p>
  <w:p w14:paraId="711DD80B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20F6180E" w14:textId="77777777" w:rsidR="00DC54C9" w:rsidRDefault="00DC54C9" w:rsidP="008157FD">
    <w:pPr>
      <w:pStyle w:val="Footer"/>
      <w:jc w:val="center"/>
      <w:rPr>
        <w:sz w:val="16"/>
      </w:rPr>
    </w:pPr>
  </w:p>
  <w:p w14:paraId="1C05A6E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FDFDEC1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B5C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076E4A72" w14:textId="77777777" w:rsidR="00DC54C9" w:rsidRDefault="00DC54C9" w:rsidP="008157FD">
    <w:pPr>
      <w:pStyle w:val="Footer"/>
      <w:jc w:val="center"/>
      <w:rPr>
        <w:sz w:val="16"/>
      </w:rPr>
    </w:pPr>
  </w:p>
  <w:p w14:paraId="2D2A9EE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571ED331" w14:textId="77777777" w:rsidR="00DC54C9" w:rsidRDefault="00DC54C9" w:rsidP="008157FD">
    <w:pPr>
      <w:pStyle w:val="Footer"/>
      <w:jc w:val="center"/>
      <w:rPr>
        <w:sz w:val="16"/>
      </w:rPr>
    </w:pPr>
  </w:p>
  <w:p w14:paraId="5498DF6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7BE919D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07A6A" w14:textId="77777777" w:rsidR="00DC54C9" w:rsidRDefault="00DC54C9">
    <w:pPr>
      <w:pStyle w:val="Footer"/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8F80" w14:textId="77777777" w:rsidR="00DC54C9" w:rsidRDefault="00DC54C9">
    <w:pPr>
      <w:pStyle w:val="Footer"/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C1B0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C8940FA" w14:textId="77777777" w:rsidR="00DC54C9" w:rsidRDefault="00DC54C9" w:rsidP="008157FD">
    <w:pPr>
      <w:pStyle w:val="Footer"/>
      <w:jc w:val="center"/>
      <w:rPr>
        <w:sz w:val="16"/>
      </w:rPr>
    </w:pPr>
  </w:p>
  <w:p w14:paraId="588E679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A2952F0" w14:textId="77777777" w:rsidR="00DC54C9" w:rsidRDefault="00DC54C9" w:rsidP="008157FD">
    <w:pPr>
      <w:pStyle w:val="Footer"/>
      <w:jc w:val="center"/>
      <w:rPr>
        <w:sz w:val="16"/>
      </w:rPr>
    </w:pPr>
  </w:p>
  <w:p w14:paraId="4E5FB2C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85A6438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77D3" w14:textId="77777777" w:rsidR="00DC54C9" w:rsidRDefault="00DC54C9">
    <w:pPr>
      <w:pStyle w:val="Footer"/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F0AD" w14:textId="77777777" w:rsidR="00DC54C9" w:rsidRDefault="00DC54C9">
    <w:pPr>
      <w:pStyle w:val="Footer"/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45FD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60329DFA" w14:textId="77777777" w:rsidR="00DC54C9" w:rsidRDefault="00DC54C9" w:rsidP="008157FD">
    <w:pPr>
      <w:pStyle w:val="Footer"/>
      <w:jc w:val="center"/>
      <w:rPr>
        <w:sz w:val="16"/>
      </w:rPr>
    </w:pPr>
  </w:p>
  <w:p w14:paraId="10E359F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7CFEF98C" w14:textId="77777777" w:rsidR="00DC54C9" w:rsidRDefault="00DC54C9" w:rsidP="008157FD">
    <w:pPr>
      <w:pStyle w:val="Footer"/>
      <w:jc w:val="center"/>
      <w:rPr>
        <w:sz w:val="16"/>
      </w:rPr>
    </w:pPr>
  </w:p>
  <w:p w14:paraId="5CB85F2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282644CA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3A54" w14:textId="77777777" w:rsidR="00DC54C9" w:rsidRDefault="00DC54C9">
    <w:pPr>
      <w:pStyle w:val="Footer"/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44F8" w14:textId="77777777" w:rsidR="00DC54C9" w:rsidRDefault="00DC54C9">
    <w:pPr>
      <w:pStyle w:val="Footer"/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40AD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C7EE86A" w14:textId="77777777" w:rsidR="00DC54C9" w:rsidRDefault="00DC54C9" w:rsidP="008157FD">
    <w:pPr>
      <w:pStyle w:val="Footer"/>
      <w:jc w:val="center"/>
      <w:rPr>
        <w:sz w:val="16"/>
      </w:rPr>
    </w:pPr>
  </w:p>
  <w:p w14:paraId="3BA713D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3B1A13D" w14:textId="77777777" w:rsidR="00DC54C9" w:rsidRDefault="00DC54C9" w:rsidP="008157FD">
    <w:pPr>
      <w:pStyle w:val="Footer"/>
      <w:jc w:val="center"/>
      <w:rPr>
        <w:sz w:val="16"/>
      </w:rPr>
    </w:pPr>
  </w:p>
  <w:p w14:paraId="20834B1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67E5B34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2178" w14:textId="77777777" w:rsidR="00DC54C9" w:rsidRDefault="00DC54C9">
    <w:pPr>
      <w:pStyle w:val="Footer"/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B2A8" w14:textId="77777777" w:rsidR="00DC54C9" w:rsidRDefault="00DC54C9">
    <w:pPr>
      <w:pStyle w:val="Footer"/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8D9D" w14:textId="77777777" w:rsidR="00DC54C9" w:rsidRDefault="00DC54C9">
    <w:pPr>
      <w:pStyle w:val="Footer"/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824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DAF9E4C" w14:textId="77777777" w:rsidR="00DC54C9" w:rsidRDefault="00DC54C9" w:rsidP="008157FD">
    <w:pPr>
      <w:pStyle w:val="Footer"/>
      <w:jc w:val="center"/>
      <w:rPr>
        <w:sz w:val="16"/>
      </w:rPr>
    </w:pPr>
  </w:p>
  <w:p w14:paraId="5558C5E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49AD8909" w14:textId="77777777" w:rsidR="00DC54C9" w:rsidRDefault="00DC54C9" w:rsidP="008157FD">
    <w:pPr>
      <w:pStyle w:val="Footer"/>
      <w:jc w:val="center"/>
      <w:rPr>
        <w:sz w:val="16"/>
      </w:rPr>
    </w:pPr>
  </w:p>
  <w:p w14:paraId="216EEEB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7C9CC0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8B9F" w14:textId="77777777" w:rsidR="00DC54C9" w:rsidRDefault="00DC54C9">
    <w:pPr>
      <w:pStyle w:val="Footer"/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0EBC" w14:textId="77777777" w:rsidR="00DC54C9" w:rsidRDefault="00DC54C9">
    <w:pPr>
      <w:pStyle w:val="Footer"/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0E09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3234EBA" w14:textId="77777777" w:rsidR="00DC54C9" w:rsidRDefault="00DC54C9" w:rsidP="008157FD">
    <w:pPr>
      <w:pStyle w:val="Footer"/>
      <w:jc w:val="center"/>
      <w:rPr>
        <w:sz w:val="16"/>
      </w:rPr>
    </w:pPr>
  </w:p>
  <w:p w14:paraId="2C901F25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3007A5BC" w14:textId="77777777" w:rsidR="00DC54C9" w:rsidRDefault="00DC54C9" w:rsidP="008157FD">
    <w:pPr>
      <w:pStyle w:val="Footer"/>
      <w:jc w:val="center"/>
      <w:rPr>
        <w:sz w:val="16"/>
      </w:rPr>
    </w:pPr>
  </w:p>
  <w:p w14:paraId="306DE83A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372C52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7207" w14:textId="77777777" w:rsidR="00DC54C9" w:rsidRDefault="00DC54C9">
    <w:pPr>
      <w:pStyle w:val="Footer"/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412E" w14:textId="77777777" w:rsidR="00DC54C9" w:rsidRDefault="00DC54C9">
    <w:pPr>
      <w:pStyle w:val="Footer"/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081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69A4ACD4" w14:textId="77777777" w:rsidR="00DC54C9" w:rsidRDefault="00DC54C9" w:rsidP="008157FD">
    <w:pPr>
      <w:pStyle w:val="Footer"/>
      <w:jc w:val="center"/>
      <w:rPr>
        <w:sz w:val="16"/>
      </w:rPr>
    </w:pPr>
  </w:p>
  <w:p w14:paraId="6D87239E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746E6619" w14:textId="77777777" w:rsidR="00DC54C9" w:rsidRDefault="00DC54C9" w:rsidP="008157FD">
    <w:pPr>
      <w:pStyle w:val="Footer"/>
      <w:jc w:val="center"/>
      <w:rPr>
        <w:sz w:val="16"/>
      </w:rPr>
    </w:pPr>
  </w:p>
  <w:p w14:paraId="4A4FB71B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6F30618B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EC6F" w14:textId="77777777" w:rsidR="00DC54C9" w:rsidRDefault="00DC54C9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115D" w14:textId="77777777" w:rsidR="00DC54C9" w:rsidRDefault="00DC54C9">
    <w:pPr>
      <w:pStyle w:val="Footer"/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FFCE" w14:textId="77777777" w:rsidR="00DC54C9" w:rsidRDefault="00DC54C9">
    <w:pPr>
      <w:pStyle w:val="Footer"/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A0DD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2B7F0A1D" w14:textId="77777777" w:rsidR="00DC54C9" w:rsidRDefault="00DC54C9" w:rsidP="008157FD">
    <w:pPr>
      <w:pStyle w:val="Footer"/>
      <w:jc w:val="center"/>
      <w:rPr>
        <w:sz w:val="16"/>
      </w:rPr>
    </w:pPr>
  </w:p>
  <w:p w14:paraId="43B3CD7B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3DEC471" w14:textId="77777777" w:rsidR="00DC54C9" w:rsidRDefault="00DC54C9" w:rsidP="008157FD">
    <w:pPr>
      <w:pStyle w:val="Footer"/>
      <w:jc w:val="center"/>
      <w:rPr>
        <w:sz w:val="16"/>
      </w:rPr>
    </w:pPr>
  </w:p>
  <w:p w14:paraId="74231E4E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24E8ED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8CA8" w14:textId="77777777" w:rsidR="00DC54C9" w:rsidRDefault="00DC54C9">
    <w:pPr>
      <w:pStyle w:val="Footer"/>
    </w:pP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DF02" w14:textId="77777777" w:rsidR="00DC54C9" w:rsidRDefault="00DC54C9">
    <w:pPr>
      <w:pStyle w:val="Footer"/>
    </w:pP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EBA9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B9C700F" w14:textId="77777777" w:rsidR="00DC54C9" w:rsidRDefault="00DC54C9" w:rsidP="008157FD">
    <w:pPr>
      <w:pStyle w:val="Footer"/>
      <w:jc w:val="center"/>
      <w:rPr>
        <w:sz w:val="16"/>
      </w:rPr>
    </w:pPr>
  </w:p>
  <w:p w14:paraId="4B83DC18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C9F6D19" w14:textId="77777777" w:rsidR="00DC54C9" w:rsidRDefault="00DC54C9" w:rsidP="008157FD">
    <w:pPr>
      <w:pStyle w:val="Footer"/>
      <w:jc w:val="center"/>
      <w:rPr>
        <w:sz w:val="16"/>
      </w:rPr>
    </w:pPr>
  </w:p>
  <w:p w14:paraId="2B290C89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60D29CF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122D" w14:textId="77777777" w:rsidR="00DC54C9" w:rsidRDefault="00DC54C9">
    <w:pPr>
      <w:pStyle w:val="Footer"/>
    </w:pPr>
  </w:p>
</w:ftr>
</file>

<file path=word/footer1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DD6B" w14:textId="77777777" w:rsidR="00DC54C9" w:rsidRDefault="00DC54C9">
    <w:pPr>
      <w:pStyle w:val="Footer"/>
    </w:pPr>
  </w:p>
</w:ftr>
</file>

<file path=word/footer1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A670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F221982" w14:textId="77777777" w:rsidR="00DC54C9" w:rsidRDefault="00DC54C9" w:rsidP="008157FD">
    <w:pPr>
      <w:pStyle w:val="Footer"/>
      <w:jc w:val="center"/>
      <w:rPr>
        <w:sz w:val="16"/>
      </w:rPr>
    </w:pPr>
  </w:p>
  <w:p w14:paraId="5A39961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E4113E0" w14:textId="77777777" w:rsidR="00DC54C9" w:rsidRDefault="00DC54C9" w:rsidP="008157FD">
    <w:pPr>
      <w:pStyle w:val="Footer"/>
      <w:jc w:val="center"/>
      <w:rPr>
        <w:sz w:val="16"/>
      </w:rPr>
    </w:pPr>
  </w:p>
  <w:p w14:paraId="51A478CD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2DBB373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D47B" w14:textId="77777777" w:rsidR="00DC54C9" w:rsidRDefault="00DC54C9">
    <w:pPr>
      <w:pStyle w:val="Footer"/>
    </w:pPr>
  </w:p>
</w:ftr>
</file>

<file path=word/footer1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221" w14:textId="77777777" w:rsidR="00DC54C9" w:rsidRDefault="00DC54C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D2B8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C8AC60B" w14:textId="77777777" w:rsidR="00DC54C9" w:rsidRDefault="00DC54C9" w:rsidP="008157FD">
    <w:pPr>
      <w:pStyle w:val="Footer"/>
      <w:jc w:val="center"/>
      <w:rPr>
        <w:sz w:val="16"/>
      </w:rPr>
    </w:pPr>
  </w:p>
  <w:p w14:paraId="32DC6EB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4D90FADD" w14:textId="77777777" w:rsidR="00DC54C9" w:rsidRDefault="00DC54C9" w:rsidP="008157FD">
    <w:pPr>
      <w:pStyle w:val="Footer"/>
      <w:jc w:val="center"/>
      <w:rPr>
        <w:sz w:val="16"/>
      </w:rPr>
    </w:pPr>
  </w:p>
  <w:p w14:paraId="4DF4BE96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140533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8FA2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DBEEEAD" w14:textId="77777777" w:rsidR="00DC54C9" w:rsidRDefault="00DC54C9" w:rsidP="008157FD">
    <w:pPr>
      <w:pStyle w:val="Footer"/>
      <w:jc w:val="center"/>
      <w:rPr>
        <w:sz w:val="16"/>
      </w:rPr>
    </w:pPr>
  </w:p>
  <w:p w14:paraId="60D74A5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3E4C95F8" w14:textId="77777777" w:rsidR="00DC54C9" w:rsidRDefault="00DC54C9" w:rsidP="008157FD">
    <w:pPr>
      <w:pStyle w:val="Footer"/>
      <w:jc w:val="center"/>
      <w:rPr>
        <w:sz w:val="16"/>
      </w:rPr>
    </w:pPr>
  </w:p>
  <w:p w14:paraId="1B22302D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99EE31A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DE3C" w14:textId="77777777" w:rsidR="00DC54C9" w:rsidRDefault="00DC54C9">
    <w:pPr>
      <w:pStyle w:val="Footer"/>
    </w:pPr>
  </w:p>
</w:ftr>
</file>

<file path=word/footer1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1C7C" w14:textId="77777777" w:rsidR="00DC54C9" w:rsidRDefault="00DC54C9">
    <w:pPr>
      <w:pStyle w:val="Footer"/>
    </w:pPr>
  </w:p>
</w:ftr>
</file>

<file path=word/footer1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9028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8D21AE2" w14:textId="77777777" w:rsidR="00DC54C9" w:rsidRDefault="00DC54C9" w:rsidP="008157FD">
    <w:pPr>
      <w:pStyle w:val="Footer"/>
      <w:jc w:val="center"/>
      <w:rPr>
        <w:sz w:val="16"/>
      </w:rPr>
    </w:pPr>
  </w:p>
  <w:p w14:paraId="2F5E38F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4CBC2A54" w14:textId="77777777" w:rsidR="00DC54C9" w:rsidRDefault="00DC54C9" w:rsidP="008157FD">
    <w:pPr>
      <w:pStyle w:val="Footer"/>
      <w:jc w:val="center"/>
      <w:rPr>
        <w:sz w:val="16"/>
      </w:rPr>
    </w:pPr>
  </w:p>
  <w:p w14:paraId="69B0C71C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DD35AE8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2C35" w14:textId="77777777" w:rsidR="00DC54C9" w:rsidRDefault="00DC54C9">
    <w:pPr>
      <w:pStyle w:val="Footer"/>
    </w:pPr>
  </w:p>
</w:ftr>
</file>

<file path=word/footer1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9562" w14:textId="77777777" w:rsidR="00DC54C9" w:rsidRDefault="00DC54C9">
    <w:pPr>
      <w:pStyle w:val="Footer"/>
    </w:pP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87F5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E806BF7" w14:textId="77777777" w:rsidR="00DC54C9" w:rsidRDefault="00DC54C9" w:rsidP="008157FD">
    <w:pPr>
      <w:pStyle w:val="Footer"/>
      <w:jc w:val="center"/>
      <w:rPr>
        <w:sz w:val="16"/>
      </w:rPr>
    </w:pPr>
  </w:p>
  <w:p w14:paraId="2FBAB1C9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28432857" w14:textId="77777777" w:rsidR="00DC54C9" w:rsidRDefault="00DC54C9" w:rsidP="008157FD">
    <w:pPr>
      <w:pStyle w:val="Footer"/>
      <w:jc w:val="center"/>
      <w:rPr>
        <w:sz w:val="16"/>
      </w:rPr>
    </w:pPr>
  </w:p>
  <w:p w14:paraId="336F4D8D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FFED9B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BDBE" w14:textId="77777777" w:rsidR="00DC54C9" w:rsidRDefault="00DC54C9">
    <w:pPr>
      <w:pStyle w:val="Footer"/>
    </w:pPr>
  </w:p>
</w:ftr>
</file>

<file path=word/footer1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8002" w14:textId="77777777" w:rsidR="00DC54C9" w:rsidRDefault="00DC54C9">
    <w:pPr>
      <w:pStyle w:val="Footer"/>
    </w:pPr>
  </w:p>
</w:ftr>
</file>

<file path=word/footer1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A798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9E15BDE" w14:textId="77777777" w:rsidR="00DC54C9" w:rsidRDefault="00DC54C9" w:rsidP="008157FD">
    <w:pPr>
      <w:pStyle w:val="Footer"/>
      <w:jc w:val="center"/>
      <w:rPr>
        <w:sz w:val="16"/>
      </w:rPr>
    </w:pPr>
  </w:p>
  <w:p w14:paraId="158E31F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0B205E53" w14:textId="77777777" w:rsidR="00DC54C9" w:rsidRDefault="00DC54C9" w:rsidP="008157FD">
    <w:pPr>
      <w:pStyle w:val="Footer"/>
      <w:jc w:val="center"/>
      <w:rPr>
        <w:sz w:val="16"/>
      </w:rPr>
    </w:pPr>
  </w:p>
  <w:p w14:paraId="73CF5E75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75679334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550A" w14:textId="77777777" w:rsidR="00DC54C9" w:rsidRDefault="00DC54C9">
    <w:pPr>
      <w:pStyle w:val="Footer"/>
    </w:pPr>
  </w:p>
</w:ftr>
</file>

<file path=word/footer1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6CF0" w14:textId="77777777" w:rsidR="00DC54C9" w:rsidRDefault="00DC54C9">
    <w:pPr>
      <w:pStyle w:val="Footer"/>
    </w:pPr>
  </w:p>
</w:ftr>
</file>

<file path=word/footer1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C258" w14:textId="77777777" w:rsidR="00DC54C9" w:rsidRDefault="00DC54C9">
    <w:pPr>
      <w:pStyle w:val="Footer"/>
    </w:pPr>
  </w:p>
</w:ftr>
</file>

<file path=word/footer1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6EF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2B28B945" w14:textId="77777777" w:rsidR="00DC54C9" w:rsidRDefault="00DC54C9" w:rsidP="008157FD">
    <w:pPr>
      <w:pStyle w:val="Footer"/>
      <w:jc w:val="center"/>
      <w:rPr>
        <w:sz w:val="16"/>
      </w:rPr>
    </w:pPr>
  </w:p>
  <w:p w14:paraId="5458671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5E7844E2" w14:textId="77777777" w:rsidR="00DC54C9" w:rsidRDefault="00DC54C9" w:rsidP="008157FD">
    <w:pPr>
      <w:pStyle w:val="Footer"/>
      <w:jc w:val="center"/>
      <w:rPr>
        <w:sz w:val="16"/>
      </w:rPr>
    </w:pPr>
  </w:p>
  <w:p w14:paraId="46F77648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E817C61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F035" w14:textId="77777777" w:rsidR="00DC54C9" w:rsidRDefault="00DC54C9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0FF32" w14:textId="77777777" w:rsidR="00DC54C9" w:rsidRDefault="00DC54C9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994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2E43E59A" w14:textId="77777777" w:rsidR="00DC54C9" w:rsidRDefault="00DC54C9" w:rsidP="008157FD">
    <w:pPr>
      <w:pStyle w:val="Footer"/>
      <w:jc w:val="center"/>
      <w:rPr>
        <w:sz w:val="16"/>
      </w:rPr>
    </w:pPr>
  </w:p>
  <w:p w14:paraId="7DCC103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8982FC9" w14:textId="77777777" w:rsidR="00DC54C9" w:rsidRDefault="00DC54C9" w:rsidP="008157FD">
    <w:pPr>
      <w:pStyle w:val="Footer"/>
      <w:jc w:val="center"/>
      <w:rPr>
        <w:sz w:val="16"/>
      </w:rPr>
    </w:pPr>
  </w:p>
  <w:p w14:paraId="216DDEE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F0D1631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AFD0" w14:textId="77777777" w:rsidR="00DC54C9" w:rsidRDefault="00DC54C9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4787" w14:textId="77777777" w:rsidR="00DC54C9" w:rsidRDefault="00DC5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FD08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41E0F39" w14:textId="77777777" w:rsidR="00DC54C9" w:rsidRDefault="00DC54C9" w:rsidP="008157FD">
    <w:pPr>
      <w:pStyle w:val="Footer"/>
      <w:jc w:val="center"/>
      <w:rPr>
        <w:sz w:val="16"/>
      </w:rPr>
    </w:pPr>
  </w:p>
  <w:p w14:paraId="503AC61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79CE25A9" w14:textId="77777777" w:rsidR="00DC54C9" w:rsidRDefault="00DC54C9" w:rsidP="008157FD">
    <w:pPr>
      <w:pStyle w:val="Footer"/>
      <w:jc w:val="center"/>
      <w:rPr>
        <w:sz w:val="16"/>
      </w:rPr>
    </w:pPr>
  </w:p>
  <w:p w14:paraId="7487C545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7A7D218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97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D30F773" w14:textId="77777777" w:rsidR="00DC54C9" w:rsidRDefault="00DC54C9" w:rsidP="008157FD">
    <w:pPr>
      <w:pStyle w:val="Footer"/>
      <w:jc w:val="center"/>
      <w:rPr>
        <w:sz w:val="16"/>
      </w:rPr>
    </w:pPr>
  </w:p>
  <w:p w14:paraId="7A91B99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438A96C6" w14:textId="77777777" w:rsidR="00DC54C9" w:rsidRDefault="00DC54C9" w:rsidP="008157FD">
    <w:pPr>
      <w:pStyle w:val="Footer"/>
      <w:jc w:val="center"/>
      <w:rPr>
        <w:sz w:val="16"/>
      </w:rPr>
    </w:pPr>
  </w:p>
  <w:p w14:paraId="36C7029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BBA705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EFE1" w14:textId="77777777" w:rsidR="00DC54C9" w:rsidRDefault="00DC54C9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44D6" w14:textId="77777777" w:rsidR="00DC54C9" w:rsidRDefault="00DC54C9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7EE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9DC5EAF" w14:textId="77777777" w:rsidR="00DC54C9" w:rsidRDefault="00DC54C9" w:rsidP="008157FD">
    <w:pPr>
      <w:pStyle w:val="Footer"/>
      <w:jc w:val="center"/>
      <w:rPr>
        <w:sz w:val="16"/>
      </w:rPr>
    </w:pPr>
  </w:p>
  <w:p w14:paraId="362925F8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3A27ABD" w14:textId="77777777" w:rsidR="00DC54C9" w:rsidRDefault="00DC54C9" w:rsidP="008157FD">
    <w:pPr>
      <w:pStyle w:val="Footer"/>
      <w:jc w:val="center"/>
      <w:rPr>
        <w:sz w:val="16"/>
      </w:rPr>
    </w:pPr>
  </w:p>
  <w:p w14:paraId="6B4B8C8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C5A4DFD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4137" w14:textId="77777777" w:rsidR="00DC54C9" w:rsidRDefault="00DC54C9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1477" w14:textId="77777777" w:rsidR="00DC54C9" w:rsidRDefault="00DC54C9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12D4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550C0856" w14:textId="77777777" w:rsidR="00DC54C9" w:rsidRDefault="00DC54C9" w:rsidP="008157FD">
    <w:pPr>
      <w:pStyle w:val="Footer"/>
      <w:jc w:val="center"/>
      <w:rPr>
        <w:sz w:val="16"/>
      </w:rPr>
    </w:pPr>
  </w:p>
  <w:p w14:paraId="49A8A35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58FCB46" w14:textId="77777777" w:rsidR="00DC54C9" w:rsidRDefault="00DC54C9" w:rsidP="008157FD">
    <w:pPr>
      <w:pStyle w:val="Footer"/>
      <w:jc w:val="center"/>
      <w:rPr>
        <w:sz w:val="16"/>
      </w:rPr>
    </w:pPr>
  </w:p>
  <w:p w14:paraId="587627E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7E4A859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AA0D" w14:textId="77777777" w:rsidR="00DC54C9" w:rsidRDefault="00DC54C9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C057" w14:textId="77777777" w:rsidR="00DC54C9" w:rsidRDefault="00DC54C9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B88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5A6D4AD" w14:textId="77777777" w:rsidR="00DC54C9" w:rsidRDefault="00DC54C9" w:rsidP="008157FD">
    <w:pPr>
      <w:pStyle w:val="Footer"/>
      <w:jc w:val="center"/>
      <w:rPr>
        <w:sz w:val="16"/>
      </w:rPr>
    </w:pPr>
  </w:p>
  <w:p w14:paraId="1C39F58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768DC9B5" w14:textId="77777777" w:rsidR="00DC54C9" w:rsidRDefault="00DC54C9" w:rsidP="008157FD">
    <w:pPr>
      <w:pStyle w:val="Footer"/>
      <w:jc w:val="center"/>
      <w:rPr>
        <w:sz w:val="16"/>
      </w:rPr>
    </w:pPr>
  </w:p>
  <w:p w14:paraId="38801A64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25814F1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FD02" w14:textId="77777777" w:rsidR="00DC54C9" w:rsidRDefault="00DC54C9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CC9F" w14:textId="77777777" w:rsidR="00DC54C9" w:rsidRDefault="00DC54C9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FF70" w14:textId="77777777" w:rsidR="00DC54C9" w:rsidRDefault="00DC54C9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B421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2D942AA9" w14:textId="77777777" w:rsidR="00DC54C9" w:rsidRDefault="00DC54C9" w:rsidP="008157FD">
    <w:pPr>
      <w:pStyle w:val="Footer"/>
      <w:jc w:val="center"/>
      <w:rPr>
        <w:sz w:val="16"/>
      </w:rPr>
    </w:pPr>
  </w:p>
  <w:p w14:paraId="2835529D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20AF13E0" w14:textId="77777777" w:rsidR="00DC54C9" w:rsidRDefault="00DC54C9" w:rsidP="008157FD">
    <w:pPr>
      <w:pStyle w:val="Footer"/>
      <w:jc w:val="center"/>
      <w:rPr>
        <w:sz w:val="16"/>
      </w:rPr>
    </w:pPr>
  </w:p>
  <w:p w14:paraId="779A2CB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70B39A5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D2FF" w14:textId="77777777" w:rsidR="00DC54C9" w:rsidRDefault="00DC54C9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569E" w14:textId="77777777" w:rsidR="00DC54C9" w:rsidRDefault="00DC54C9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87D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0F223A5" w14:textId="77777777" w:rsidR="00DC54C9" w:rsidRDefault="00DC54C9" w:rsidP="008157FD">
    <w:pPr>
      <w:pStyle w:val="Footer"/>
      <w:jc w:val="center"/>
      <w:rPr>
        <w:sz w:val="16"/>
      </w:rPr>
    </w:pPr>
  </w:p>
  <w:p w14:paraId="244E3C2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867258B" w14:textId="77777777" w:rsidR="00DC54C9" w:rsidRDefault="00DC54C9" w:rsidP="008157FD">
    <w:pPr>
      <w:pStyle w:val="Footer"/>
      <w:jc w:val="center"/>
      <w:rPr>
        <w:sz w:val="16"/>
      </w:rPr>
    </w:pPr>
  </w:p>
  <w:p w14:paraId="5818433A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5D7D9F8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4FF5" w14:textId="77777777" w:rsidR="00DC54C9" w:rsidRDefault="00DC54C9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1443" w14:textId="77777777" w:rsidR="00DC54C9" w:rsidRDefault="00DC54C9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5E91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AB1D017" w14:textId="77777777" w:rsidR="00DC54C9" w:rsidRDefault="00DC54C9" w:rsidP="008157FD">
    <w:pPr>
      <w:pStyle w:val="Footer"/>
      <w:jc w:val="center"/>
      <w:rPr>
        <w:sz w:val="16"/>
      </w:rPr>
    </w:pPr>
  </w:p>
  <w:p w14:paraId="12890675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2DC972F9" w14:textId="77777777" w:rsidR="00DC54C9" w:rsidRDefault="00DC54C9" w:rsidP="008157FD">
    <w:pPr>
      <w:pStyle w:val="Footer"/>
      <w:jc w:val="center"/>
      <w:rPr>
        <w:sz w:val="16"/>
      </w:rPr>
    </w:pPr>
  </w:p>
  <w:p w14:paraId="244C845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267DB4D4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6472" w14:textId="77777777" w:rsidR="00DC54C9" w:rsidRDefault="00DC54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DBCF" w14:textId="77777777" w:rsidR="00DC54C9" w:rsidRDefault="00DC54C9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BE11" w14:textId="77777777" w:rsidR="00DC54C9" w:rsidRDefault="00DC54C9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915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1A1A2A6" w14:textId="77777777" w:rsidR="00DC54C9" w:rsidRDefault="00DC54C9" w:rsidP="008157FD">
    <w:pPr>
      <w:pStyle w:val="Footer"/>
      <w:jc w:val="center"/>
      <w:rPr>
        <w:sz w:val="16"/>
      </w:rPr>
    </w:pPr>
  </w:p>
  <w:p w14:paraId="60E9B7C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013D63A2" w14:textId="77777777" w:rsidR="00DC54C9" w:rsidRDefault="00DC54C9" w:rsidP="008157FD">
    <w:pPr>
      <w:pStyle w:val="Footer"/>
      <w:jc w:val="center"/>
      <w:rPr>
        <w:sz w:val="16"/>
      </w:rPr>
    </w:pPr>
  </w:p>
  <w:p w14:paraId="2B23F2C1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D2492BC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1E15" w14:textId="77777777" w:rsidR="00DC54C9" w:rsidRDefault="00DC54C9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C30DB" w14:textId="77777777" w:rsidR="00DC54C9" w:rsidRDefault="00DC54C9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10F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57037434" w14:textId="77777777" w:rsidR="00DC54C9" w:rsidRDefault="00DC54C9" w:rsidP="008157FD">
    <w:pPr>
      <w:pStyle w:val="Footer"/>
      <w:jc w:val="center"/>
      <w:rPr>
        <w:sz w:val="16"/>
      </w:rPr>
    </w:pPr>
  </w:p>
  <w:p w14:paraId="3A8DD4DE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E2C2AA7" w14:textId="77777777" w:rsidR="00DC54C9" w:rsidRDefault="00DC54C9" w:rsidP="008157FD">
    <w:pPr>
      <w:pStyle w:val="Footer"/>
      <w:jc w:val="center"/>
      <w:rPr>
        <w:sz w:val="16"/>
      </w:rPr>
    </w:pPr>
  </w:p>
  <w:p w14:paraId="2F6D38FD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C30002E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9EA8" w14:textId="77777777" w:rsidR="00DC54C9" w:rsidRDefault="00DC54C9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DA32" w14:textId="77777777" w:rsidR="00DC54C9" w:rsidRDefault="00DC54C9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3C4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9A4C782" w14:textId="77777777" w:rsidR="00DC54C9" w:rsidRDefault="00DC54C9" w:rsidP="008157FD">
    <w:pPr>
      <w:pStyle w:val="Footer"/>
      <w:jc w:val="center"/>
      <w:rPr>
        <w:sz w:val="16"/>
      </w:rPr>
    </w:pPr>
  </w:p>
  <w:p w14:paraId="4186C442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A23DF88" w14:textId="77777777" w:rsidR="00DC54C9" w:rsidRDefault="00DC54C9" w:rsidP="008157FD">
    <w:pPr>
      <w:pStyle w:val="Footer"/>
      <w:jc w:val="center"/>
      <w:rPr>
        <w:sz w:val="16"/>
      </w:rPr>
    </w:pPr>
  </w:p>
  <w:p w14:paraId="7D435026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A66C9A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A02C" w14:textId="77777777" w:rsidR="00DC54C9" w:rsidRDefault="00DC54C9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5099" w14:textId="77777777" w:rsidR="00DC54C9" w:rsidRDefault="00DC54C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CE1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04C4FD69" w14:textId="77777777" w:rsidR="00DC54C9" w:rsidRDefault="00DC54C9" w:rsidP="008157FD">
    <w:pPr>
      <w:pStyle w:val="Footer"/>
      <w:jc w:val="center"/>
      <w:rPr>
        <w:sz w:val="16"/>
      </w:rPr>
    </w:pPr>
  </w:p>
  <w:p w14:paraId="143A495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B1C37D2" w14:textId="77777777" w:rsidR="00DC54C9" w:rsidRDefault="00DC54C9" w:rsidP="008157FD">
    <w:pPr>
      <w:pStyle w:val="Footer"/>
      <w:jc w:val="center"/>
      <w:rPr>
        <w:sz w:val="16"/>
      </w:rPr>
    </w:pPr>
  </w:p>
  <w:p w14:paraId="24962305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2ECA4558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698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61CB6944" w14:textId="77777777" w:rsidR="00DC54C9" w:rsidRDefault="00DC54C9" w:rsidP="008157FD">
    <w:pPr>
      <w:pStyle w:val="Footer"/>
      <w:jc w:val="center"/>
      <w:rPr>
        <w:sz w:val="16"/>
      </w:rPr>
    </w:pPr>
  </w:p>
  <w:p w14:paraId="53923922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2BA6A89E" w14:textId="77777777" w:rsidR="00DC54C9" w:rsidRDefault="00DC54C9" w:rsidP="008157FD">
    <w:pPr>
      <w:pStyle w:val="Footer"/>
      <w:jc w:val="center"/>
      <w:rPr>
        <w:sz w:val="16"/>
      </w:rPr>
    </w:pPr>
  </w:p>
  <w:p w14:paraId="339F7204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6E5DB46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6EF7" w14:textId="77777777" w:rsidR="00DC54C9" w:rsidRDefault="00DC54C9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DC6F" w14:textId="77777777" w:rsidR="00DC54C9" w:rsidRDefault="00DC54C9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F89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557F7878" w14:textId="77777777" w:rsidR="00DC54C9" w:rsidRDefault="00DC54C9" w:rsidP="008157FD">
    <w:pPr>
      <w:pStyle w:val="Footer"/>
      <w:jc w:val="center"/>
      <w:rPr>
        <w:sz w:val="16"/>
      </w:rPr>
    </w:pPr>
  </w:p>
  <w:p w14:paraId="163D75AE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4ED83EC5" w14:textId="77777777" w:rsidR="00DC54C9" w:rsidRDefault="00DC54C9" w:rsidP="008157FD">
    <w:pPr>
      <w:pStyle w:val="Footer"/>
      <w:jc w:val="center"/>
      <w:rPr>
        <w:sz w:val="16"/>
      </w:rPr>
    </w:pPr>
  </w:p>
  <w:p w14:paraId="58ECEBF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4268D1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B60D" w14:textId="77777777" w:rsidR="00DC54C9" w:rsidRDefault="00DC54C9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EAD1E" w14:textId="77777777" w:rsidR="00DC54C9" w:rsidRDefault="00DC54C9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602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7F966D9" w14:textId="77777777" w:rsidR="00DC54C9" w:rsidRDefault="00DC54C9" w:rsidP="008157FD">
    <w:pPr>
      <w:pStyle w:val="Footer"/>
      <w:jc w:val="center"/>
      <w:rPr>
        <w:sz w:val="16"/>
      </w:rPr>
    </w:pPr>
  </w:p>
  <w:p w14:paraId="75EB72E3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4A3696C" w14:textId="77777777" w:rsidR="00DC54C9" w:rsidRDefault="00DC54C9" w:rsidP="008157FD">
    <w:pPr>
      <w:pStyle w:val="Footer"/>
      <w:jc w:val="center"/>
      <w:rPr>
        <w:sz w:val="16"/>
      </w:rPr>
    </w:pPr>
  </w:p>
  <w:p w14:paraId="6C1030EB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4319BA9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7F1E" w14:textId="77777777" w:rsidR="00DC54C9" w:rsidRDefault="00DC54C9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09F4" w14:textId="77777777" w:rsidR="00DC54C9" w:rsidRDefault="00DC54C9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6FF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B39596F" w14:textId="77777777" w:rsidR="00DC54C9" w:rsidRDefault="00DC54C9" w:rsidP="008157FD">
    <w:pPr>
      <w:pStyle w:val="Footer"/>
      <w:jc w:val="center"/>
      <w:rPr>
        <w:sz w:val="16"/>
      </w:rPr>
    </w:pPr>
  </w:p>
  <w:p w14:paraId="6228E252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557F4C50" w14:textId="77777777" w:rsidR="00DC54C9" w:rsidRDefault="00DC54C9" w:rsidP="008157FD">
    <w:pPr>
      <w:pStyle w:val="Footer"/>
      <w:jc w:val="center"/>
      <w:rPr>
        <w:sz w:val="16"/>
      </w:rPr>
    </w:pPr>
  </w:p>
  <w:p w14:paraId="0F9F81D1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7543DFDA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B722" w14:textId="77777777" w:rsidR="00DC54C9" w:rsidRDefault="00DC54C9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FB3D" w14:textId="77777777" w:rsidR="00DC54C9" w:rsidRDefault="00DC54C9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19E0" w14:textId="77777777" w:rsidR="00DC54C9" w:rsidRDefault="00DC54C9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23D3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0B44C1D" w14:textId="77777777" w:rsidR="00DC54C9" w:rsidRDefault="00DC54C9" w:rsidP="008157FD">
    <w:pPr>
      <w:pStyle w:val="Footer"/>
      <w:jc w:val="center"/>
      <w:rPr>
        <w:sz w:val="16"/>
      </w:rPr>
    </w:pPr>
  </w:p>
  <w:p w14:paraId="5FD8D51E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C74BEE9" w14:textId="77777777" w:rsidR="00DC54C9" w:rsidRDefault="00DC54C9" w:rsidP="008157FD">
    <w:pPr>
      <w:pStyle w:val="Footer"/>
      <w:jc w:val="center"/>
      <w:rPr>
        <w:sz w:val="16"/>
      </w:rPr>
    </w:pPr>
  </w:p>
  <w:p w14:paraId="45CCB069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589875B9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865D" w14:textId="77777777" w:rsidR="00DC54C9" w:rsidRDefault="00DC54C9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0DC" w14:textId="77777777" w:rsidR="00DC54C9" w:rsidRDefault="00DC54C9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0B770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7FFA3FB1" w14:textId="77777777" w:rsidR="00DC54C9" w:rsidRDefault="00DC54C9" w:rsidP="008157FD">
    <w:pPr>
      <w:pStyle w:val="Footer"/>
      <w:jc w:val="center"/>
      <w:rPr>
        <w:sz w:val="16"/>
      </w:rPr>
    </w:pPr>
  </w:p>
  <w:p w14:paraId="3E6A5AD1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12AE4F6" w14:textId="77777777" w:rsidR="00DC54C9" w:rsidRDefault="00DC54C9" w:rsidP="008157FD">
    <w:pPr>
      <w:pStyle w:val="Footer"/>
      <w:jc w:val="center"/>
      <w:rPr>
        <w:sz w:val="16"/>
      </w:rPr>
    </w:pPr>
  </w:p>
  <w:p w14:paraId="359E6D76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9DA1545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FF37" w14:textId="77777777" w:rsidR="00DC54C9" w:rsidRDefault="00DC54C9">
    <w:pPr>
      <w:pStyle w:val="Footer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15EE" w14:textId="77777777" w:rsidR="00DC54C9" w:rsidRDefault="00DC54C9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0BC3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69A7E30D" w14:textId="77777777" w:rsidR="00DC54C9" w:rsidRDefault="00DC54C9" w:rsidP="008157FD">
    <w:pPr>
      <w:pStyle w:val="Footer"/>
      <w:jc w:val="center"/>
      <w:rPr>
        <w:sz w:val="16"/>
      </w:rPr>
    </w:pPr>
  </w:p>
  <w:p w14:paraId="68BE6A5B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C03190C" w14:textId="77777777" w:rsidR="00DC54C9" w:rsidRDefault="00DC54C9" w:rsidP="008157FD">
    <w:pPr>
      <w:pStyle w:val="Footer"/>
      <w:jc w:val="center"/>
      <w:rPr>
        <w:sz w:val="16"/>
      </w:rPr>
    </w:pPr>
  </w:p>
  <w:p w14:paraId="4DE4C21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5BF6D96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99FB" w14:textId="77777777" w:rsidR="00DC54C9" w:rsidRDefault="00DC54C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2F2F" w14:textId="77777777" w:rsidR="00DC54C9" w:rsidRDefault="00DC54C9">
    <w:pPr>
      <w:pStyle w:val="Footer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FD3" w14:textId="77777777" w:rsidR="00DC54C9" w:rsidRDefault="00DC54C9">
    <w:pPr>
      <w:pStyle w:val="Footer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A65D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D2B05A5" w14:textId="77777777" w:rsidR="00DC54C9" w:rsidRDefault="00DC54C9" w:rsidP="008157FD">
    <w:pPr>
      <w:pStyle w:val="Footer"/>
      <w:jc w:val="center"/>
      <w:rPr>
        <w:sz w:val="16"/>
      </w:rPr>
    </w:pPr>
  </w:p>
  <w:p w14:paraId="168445D7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6B77F3BD" w14:textId="77777777" w:rsidR="00DC54C9" w:rsidRDefault="00DC54C9" w:rsidP="008157FD">
    <w:pPr>
      <w:pStyle w:val="Footer"/>
      <w:jc w:val="center"/>
      <w:rPr>
        <w:sz w:val="16"/>
      </w:rPr>
    </w:pPr>
  </w:p>
  <w:p w14:paraId="73CE810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543A0FC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80D9" w14:textId="77777777" w:rsidR="00DC54C9" w:rsidRDefault="00DC54C9">
    <w:pPr>
      <w:pStyle w:val="Footer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4FE8" w14:textId="77777777" w:rsidR="00DC54C9" w:rsidRDefault="00DC54C9">
    <w:pPr>
      <w:pStyle w:val="Footer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13FE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B89E126" w14:textId="77777777" w:rsidR="00DC54C9" w:rsidRDefault="00DC54C9" w:rsidP="008157FD">
    <w:pPr>
      <w:pStyle w:val="Footer"/>
      <w:jc w:val="center"/>
      <w:rPr>
        <w:sz w:val="16"/>
      </w:rPr>
    </w:pPr>
  </w:p>
  <w:p w14:paraId="038F3B89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28EBAA3F" w14:textId="77777777" w:rsidR="00DC54C9" w:rsidRDefault="00DC54C9" w:rsidP="008157FD">
    <w:pPr>
      <w:pStyle w:val="Footer"/>
      <w:jc w:val="center"/>
      <w:rPr>
        <w:sz w:val="16"/>
      </w:rPr>
    </w:pPr>
  </w:p>
  <w:p w14:paraId="73EF048E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38EBB5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289A" w14:textId="77777777" w:rsidR="00DC54C9" w:rsidRDefault="00DC54C9">
    <w:pPr>
      <w:pStyle w:val="Footer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4AF1" w14:textId="77777777" w:rsidR="00DC54C9" w:rsidRDefault="00DC54C9">
    <w:pPr>
      <w:pStyle w:val="Footer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82D0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5ACE4F49" w14:textId="77777777" w:rsidR="00DC54C9" w:rsidRDefault="00DC54C9" w:rsidP="008157FD">
    <w:pPr>
      <w:pStyle w:val="Footer"/>
      <w:jc w:val="center"/>
      <w:rPr>
        <w:sz w:val="16"/>
      </w:rPr>
    </w:pPr>
  </w:p>
  <w:p w14:paraId="37C488C0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09BEF071" w14:textId="77777777" w:rsidR="00DC54C9" w:rsidRDefault="00DC54C9" w:rsidP="008157FD">
    <w:pPr>
      <w:pStyle w:val="Footer"/>
      <w:jc w:val="center"/>
      <w:rPr>
        <w:sz w:val="16"/>
      </w:rPr>
    </w:pPr>
  </w:p>
  <w:p w14:paraId="7D1AC57C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7172D39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8645" w14:textId="77777777" w:rsidR="00DC54C9" w:rsidRDefault="00DC54C9">
    <w:pPr>
      <w:pStyle w:val="Footer"/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B10F" w14:textId="77777777" w:rsidR="00DC54C9" w:rsidRDefault="00DC54C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7CA5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D88B97C" w14:textId="77777777" w:rsidR="00DC54C9" w:rsidRDefault="00DC54C9" w:rsidP="008157FD">
    <w:pPr>
      <w:pStyle w:val="Footer"/>
      <w:jc w:val="center"/>
      <w:rPr>
        <w:sz w:val="16"/>
      </w:rPr>
    </w:pPr>
  </w:p>
  <w:p w14:paraId="214080F9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42A08967" w14:textId="77777777" w:rsidR="00DC54C9" w:rsidRDefault="00DC54C9" w:rsidP="008157FD">
    <w:pPr>
      <w:pStyle w:val="Footer"/>
      <w:jc w:val="center"/>
      <w:rPr>
        <w:sz w:val="16"/>
      </w:rPr>
    </w:pPr>
  </w:p>
  <w:p w14:paraId="23C4100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3A8C88C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A7F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A8ADC5F" w14:textId="77777777" w:rsidR="00DC54C9" w:rsidRDefault="00DC54C9" w:rsidP="008157FD">
    <w:pPr>
      <w:pStyle w:val="Footer"/>
      <w:jc w:val="center"/>
      <w:rPr>
        <w:sz w:val="16"/>
      </w:rPr>
    </w:pPr>
  </w:p>
  <w:p w14:paraId="7C34F05D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5F62769" w14:textId="77777777" w:rsidR="00DC54C9" w:rsidRDefault="00DC54C9" w:rsidP="008157FD">
    <w:pPr>
      <w:pStyle w:val="Footer"/>
      <w:jc w:val="center"/>
      <w:rPr>
        <w:sz w:val="16"/>
      </w:rPr>
    </w:pPr>
  </w:p>
  <w:p w14:paraId="1F5291EE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DB52670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8D0F" w14:textId="77777777" w:rsidR="00DC54C9" w:rsidRDefault="00DC54C9">
    <w:pPr>
      <w:pStyle w:val="Footer"/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B657" w14:textId="77777777" w:rsidR="00DC54C9" w:rsidRDefault="00DC54C9">
    <w:pPr>
      <w:pStyle w:val="Footer"/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F23D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1434EE4C" w14:textId="77777777" w:rsidR="00DC54C9" w:rsidRDefault="00DC54C9" w:rsidP="008157FD">
    <w:pPr>
      <w:pStyle w:val="Footer"/>
      <w:jc w:val="center"/>
      <w:rPr>
        <w:sz w:val="16"/>
      </w:rPr>
    </w:pPr>
  </w:p>
  <w:p w14:paraId="4DA68EC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09C173B1" w14:textId="77777777" w:rsidR="00DC54C9" w:rsidRDefault="00DC54C9" w:rsidP="008157FD">
    <w:pPr>
      <w:pStyle w:val="Footer"/>
      <w:jc w:val="center"/>
      <w:rPr>
        <w:sz w:val="16"/>
      </w:rPr>
    </w:pPr>
  </w:p>
  <w:p w14:paraId="5D8014A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5A461B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1370" w14:textId="77777777" w:rsidR="00DC54C9" w:rsidRDefault="00DC54C9">
    <w:pPr>
      <w:pStyle w:val="Footer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A03F" w14:textId="77777777" w:rsidR="00DC54C9" w:rsidRDefault="00DC54C9">
    <w:pPr>
      <w:pStyle w:val="Footer"/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A115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D4D689D" w14:textId="77777777" w:rsidR="00DC54C9" w:rsidRDefault="00DC54C9" w:rsidP="008157FD">
    <w:pPr>
      <w:pStyle w:val="Footer"/>
      <w:jc w:val="center"/>
      <w:rPr>
        <w:sz w:val="16"/>
      </w:rPr>
    </w:pPr>
  </w:p>
  <w:p w14:paraId="5DB31B89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3B344211" w14:textId="77777777" w:rsidR="00DC54C9" w:rsidRDefault="00DC54C9" w:rsidP="008157FD">
    <w:pPr>
      <w:pStyle w:val="Footer"/>
      <w:jc w:val="center"/>
      <w:rPr>
        <w:sz w:val="16"/>
      </w:rPr>
    </w:pPr>
  </w:p>
  <w:p w14:paraId="5ED76436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082C43E3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6B8A" w14:textId="77777777" w:rsidR="00DC54C9" w:rsidRDefault="00DC54C9">
    <w:pPr>
      <w:pStyle w:val="Footer"/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544A" w14:textId="77777777" w:rsidR="00DC54C9" w:rsidRDefault="00DC54C9">
    <w:pPr>
      <w:pStyle w:val="Footer"/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942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2443BB1F" w14:textId="77777777" w:rsidR="00DC54C9" w:rsidRDefault="00DC54C9" w:rsidP="008157FD">
    <w:pPr>
      <w:pStyle w:val="Footer"/>
      <w:jc w:val="center"/>
      <w:rPr>
        <w:sz w:val="16"/>
      </w:rPr>
    </w:pPr>
  </w:p>
  <w:p w14:paraId="556E6B41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08157209" w14:textId="77777777" w:rsidR="00DC54C9" w:rsidRDefault="00DC54C9" w:rsidP="008157FD">
    <w:pPr>
      <w:pStyle w:val="Footer"/>
      <w:jc w:val="center"/>
      <w:rPr>
        <w:sz w:val="16"/>
      </w:rPr>
    </w:pPr>
  </w:p>
  <w:p w14:paraId="39C4797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173CA67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E5DD" w14:textId="77777777" w:rsidR="00DC54C9" w:rsidRDefault="00DC54C9">
    <w:pPr>
      <w:pStyle w:val="Footer"/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9077" w14:textId="77777777" w:rsidR="00DC54C9" w:rsidRDefault="00DC54C9">
    <w:pPr>
      <w:pStyle w:val="Footer"/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D7A0" w14:textId="77777777" w:rsidR="00DC54C9" w:rsidRDefault="00DC54C9">
    <w:pPr>
      <w:pStyle w:val="Footer"/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C7D6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38DB47BE" w14:textId="77777777" w:rsidR="00DC54C9" w:rsidRDefault="00DC54C9" w:rsidP="008157FD">
    <w:pPr>
      <w:pStyle w:val="Footer"/>
      <w:jc w:val="center"/>
      <w:rPr>
        <w:sz w:val="16"/>
      </w:rPr>
    </w:pPr>
  </w:p>
  <w:p w14:paraId="4F5C062F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186621D4" w14:textId="77777777" w:rsidR="00DC54C9" w:rsidRDefault="00DC54C9" w:rsidP="008157FD">
    <w:pPr>
      <w:pStyle w:val="Footer"/>
      <w:jc w:val="center"/>
      <w:rPr>
        <w:sz w:val="16"/>
      </w:rPr>
    </w:pPr>
  </w:p>
  <w:p w14:paraId="212C72F2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414278D8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FD5" w14:textId="77777777" w:rsidR="00DC54C9" w:rsidRDefault="00DC54C9">
    <w:pPr>
      <w:pStyle w:val="Footer"/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D324" w14:textId="77777777" w:rsidR="00DC54C9" w:rsidRDefault="00DC54C9">
    <w:pPr>
      <w:pStyle w:val="Footer"/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298C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2A64AE63" w14:textId="77777777" w:rsidR="00DC54C9" w:rsidRDefault="00DC54C9" w:rsidP="008157FD">
    <w:pPr>
      <w:pStyle w:val="Footer"/>
      <w:jc w:val="center"/>
      <w:rPr>
        <w:sz w:val="16"/>
      </w:rPr>
    </w:pPr>
  </w:p>
  <w:p w14:paraId="7382CD39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7C080BEC" w14:textId="77777777" w:rsidR="00DC54C9" w:rsidRDefault="00DC54C9" w:rsidP="008157FD">
    <w:pPr>
      <w:pStyle w:val="Footer"/>
      <w:jc w:val="center"/>
      <w:rPr>
        <w:sz w:val="16"/>
      </w:rPr>
    </w:pPr>
  </w:p>
  <w:p w14:paraId="5BBE65A1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324DA5EF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67B6" w14:textId="77777777" w:rsidR="00DC54C9" w:rsidRDefault="00DC54C9">
    <w:pPr>
      <w:pStyle w:val="Footer"/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23CA" w14:textId="77777777" w:rsidR="00DC54C9" w:rsidRDefault="00DC54C9">
    <w:pPr>
      <w:pStyle w:val="Footer"/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76E5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>Swyddog Canlyniadau/Returning Officer</w:t>
    </w:r>
  </w:p>
  <w:p w14:paraId="4551E930" w14:textId="77777777" w:rsidR="00DC54C9" w:rsidRDefault="00DC54C9" w:rsidP="008157FD">
    <w:pPr>
      <w:pStyle w:val="Footer"/>
      <w:jc w:val="center"/>
      <w:rPr>
        <w:sz w:val="16"/>
      </w:rPr>
    </w:pPr>
  </w:p>
  <w:p w14:paraId="726BA08A" w14:textId="77777777" w:rsidR="00DC54C9" w:rsidRDefault="00DC54C9" w:rsidP="008157FD">
    <w:pPr>
      <w:pStyle w:val="Footer"/>
      <w:jc w:val="center"/>
      <w:rPr>
        <w:sz w:val="16"/>
      </w:rPr>
    </w:pPr>
    <w:r>
      <w:rPr>
        <w:sz w:val="16"/>
      </w:rPr>
      <w:t xml:space="preserve">Dyddiad </w:t>
    </w:r>
    <w:r w:rsidRPr="008D0C88">
      <w:rPr>
        <w:noProof/>
        <w:sz w:val="16"/>
      </w:rPr>
      <w:t>Dydd Mercher, 6 Ebrill 2022</w:t>
    </w:r>
    <w:r>
      <w:rPr>
        <w:sz w:val="16"/>
      </w:rPr>
      <w:t xml:space="preserve"> / Date </w:t>
    </w:r>
    <w:r w:rsidRPr="008D0C88">
      <w:rPr>
        <w:noProof/>
        <w:sz w:val="16"/>
      </w:rPr>
      <w:t>Wednesday, 6th April 2022</w:t>
    </w:r>
  </w:p>
  <w:p w14:paraId="25FAC0A0" w14:textId="77777777" w:rsidR="00DC54C9" w:rsidRDefault="00DC54C9" w:rsidP="008157FD">
    <w:pPr>
      <w:pStyle w:val="Footer"/>
      <w:jc w:val="center"/>
      <w:rPr>
        <w:sz w:val="16"/>
      </w:rPr>
    </w:pPr>
  </w:p>
  <w:p w14:paraId="1FBC8295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 xml:space="preserve">Cyhoeddwyd ac argraffwyd gan y </w:t>
    </w:r>
    <w:r w:rsidRPr="008D0C88">
      <w:rPr>
        <w:noProof/>
        <w:sz w:val="16"/>
      </w:rPr>
      <w:t>Swyddog Canlyniadau</w:t>
    </w:r>
    <w:r>
      <w:rPr>
        <w:sz w:val="16"/>
      </w:rPr>
      <w:t xml:space="preserve">/ Published &amp; Printed by the </w:t>
    </w:r>
    <w:r w:rsidRPr="008D0C88">
      <w:rPr>
        <w:noProof/>
        <w:sz w:val="16"/>
      </w:rPr>
      <w:t>Returning Officer</w:t>
    </w:r>
  </w:p>
  <w:p w14:paraId="1DEA5A69" w14:textId="77777777" w:rsidR="00DC54C9" w:rsidRDefault="00DC54C9">
    <w:pPr>
      <w:pStyle w:val="Footer"/>
      <w:jc w:val="center"/>
      <w:rPr>
        <w:sz w:val="16"/>
      </w:rPr>
    </w:pPr>
    <w:r>
      <w:rPr>
        <w:sz w:val="16"/>
      </w:rPr>
      <w:t>Adeilad 4, Parc Myrddin, Caerfyrddin/Block 4, Parc Myrddin, Carmarthen SA31 1HQ</w: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B260" w14:textId="77777777" w:rsidR="00DC54C9" w:rsidRDefault="00DC5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73D8" w14:textId="77777777" w:rsidR="00BE6823" w:rsidRDefault="00BE6823">
      <w:r>
        <w:separator/>
      </w:r>
    </w:p>
  </w:footnote>
  <w:footnote w:type="continuationSeparator" w:id="0">
    <w:p w14:paraId="3F0619A7" w14:textId="77777777" w:rsidR="00BE6823" w:rsidRDefault="00BE6823">
      <w:r>
        <w:continuationSeparator/>
      </w:r>
    </w:p>
  </w:footnote>
  <w:footnote w:type="continuationNotice" w:id="1">
    <w:p w14:paraId="3BF0DBEC" w14:textId="77777777" w:rsidR="00BE6823" w:rsidRDefault="00BE68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56B5" w14:textId="77777777" w:rsidR="00DC54C9" w:rsidRDefault="00DC54C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ACB8" w14:textId="77777777" w:rsidR="00DC54C9" w:rsidRDefault="00DC54C9">
    <w:pPr>
      <w:pStyle w:val="Header"/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D382" w14:textId="77777777" w:rsidR="00DC54C9" w:rsidRDefault="00DC54C9">
    <w:pPr>
      <w:pStyle w:val="Header"/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8EDFC" w14:textId="77777777" w:rsidR="00DC54C9" w:rsidRDefault="00DC54C9">
    <w:pPr>
      <w:pStyle w:val="Header"/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AA41" w14:textId="77777777" w:rsidR="00DC54C9" w:rsidRDefault="00DC54C9">
    <w:pPr>
      <w:pStyle w:val="Header"/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5A22" w14:textId="77777777" w:rsidR="00DC54C9" w:rsidRDefault="00DC54C9">
    <w:pPr>
      <w:pStyle w:val="Header"/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8035" w14:textId="77777777" w:rsidR="00DC54C9" w:rsidRDefault="00DC54C9">
    <w:pPr>
      <w:pStyle w:val="Header"/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A33E" w14:textId="77777777" w:rsidR="00DC54C9" w:rsidRDefault="00DC54C9">
    <w:pPr>
      <w:pStyle w:val="Header"/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1C3C" w14:textId="77777777" w:rsidR="00DC54C9" w:rsidRDefault="00DC54C9">
    <w:pPr>
      <w:pStyle w:val="Header"/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8CF" w14:textId="77777777" w:rsidR="00DC54C9" w:rsidRDefault="00DC54C9">
    <w:pPr>
      <w:pStyle w:val="Header"/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798C" w14:textId="77777777" w:rsidR="00DC54C9" w:rsidRDefault="00DC54C9">
    <w:pPr>
      <w:pStyle w:val="Header"/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BFF8" w14:textId="77777777" w:rsidR="00DC54C9" w:rsidRDefault="00DC54C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0675" w14:textId="77777777" w:rsidR="00DC54C9" w:rsidRDefault="00DC54C9">
    <w:pPr>
      <w:pStyle w:val="Header"/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5328" w14:textId="77777777" w:rsidR="00DC54C9" w:rsidRDefault="00DC54C9">
    <w:pPr>
      <w:pStyle w:val="Header"/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C90D" w14:textId="77777777" w:rsidR="00DC54C9" w:rsidRDefault="00DC54C9">
    <w:pPr>
      <w:pStyle w:val="Header"/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59F0" w14:textId="77777777" w:rsidR="00DC54C9" w:rsidRDefault="00DC54C9">
    <w:pPr>
      <w:pStyle w:val="Header"/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5F9E" w14:textId="77777777" w:rsidR="00DC54C9" w:rsidRDefault="00DC54C9">
    <w:pPr>
      <w:pStyle w:val="Header"/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0B04" w14:textId="77777777" w:rsidR="00DC54C9" w:rsidRDefault="00DC54C9">
    <w:pPr>
      <w:pStyle w:val="Header"/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2EC1" w14:textId="77777777" w:rsidR="00DC54C9" w:rsidRDefault="00DC54C9">
    <w:pPr>
      <w:pStyle w:val="Header"/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3594" w14:textId="77777777" w:rsidR="00DC54C9" w:rsidRDefault="00DC54C9">
    <w:pPr>
      <w:pStyle w:val="Header"/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87FA" w14:textId="77777777" w:rsidR="00DC54C9" w:rsidRDefault="00DC54C9">
    <w:pPr>
      <w:pStyle w:val="Header"/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6641" w14:textId="77777777" w:rsidR="00DC54C9" w:rsidRDefault="00DC54C9">
    <w:pPr>
      <w:pStyle w:val="Header"/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EED8" w14:textId="77777777" w:rsidR="00DC54C9" w:rsidRDefault="00DC54C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CF48" w14:textId="77777777" w:rsidR="00DC54C9" w:rsidRDefault="00DC54C9">
    <w:pPr>
      <w:pStyle w:val="Header"/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7108" w14:textId="77777777" w:rsidR="00DC54C9" w:rsidRDefault="00DC54C9">
    <w:pPr>
      <w:pStyle w:val="Header"/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F2BF" w14:textId="77777777" w:rsidR="00DC54C9" w:rsidRDefault="00DC54C9">
    <w:pPr>
      <w:pStyle w:val="Header"/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42CB" w14:textId="77777777" w:rsidR="00DC54C9" w:rsidRDefault="00DC54C9">
    <w:pPr>
      <w:pStyle w:val="Header"/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CACD" w14:textId="77777777" w:rsidR="00DC54C9" w:rsidRDefault="00DC54C9">
    <w:pPr>
      <w:pStyle w:val="Header"/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BC51" w14:textId="77777777" w:rsidR="00DC54C9" w:rsidRDefault="00DC54C9">
    <w:pPr>
      <w:pStyle w:val="Header"/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42EC" w14:textId="77777777" w:rsidR="00DC54C9" w:rsidRDefault="00DC54C9">
    <w:pPr>
      <w:pStyle w:val="Header"/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0EEE" w14:textId="77777777" w:rsidR="00DC54C9" w:rsidRDefault="00DC54C9">
    <w:pPr>
      <w:pStyle w:val="Header"/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B474" w14:textId="77777777" w:rsidR="00DC54C9" w:rsidRDefault="00DC54C9">
    <w:pPr>
      <w:pStyle w:val="Header"/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265E" w14:textId="77777777" w:rsidR="00DC54C9" w:rsidRDefault="00DC54C9">
    <w:pPr>
      <w:pStyle w:val="Header"/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F40C" w14:textId="77777777" w:rsidR="00DC54C9" w:rsidRDefault="00DC54C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DBFF" w14:textId="77777777" w:rsidR="00DC54C9" w:rsidRDefault="00DC54C9">
    <w:pPr>
      <w:pStyle w:val="Header"/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090D" w14:textId="77777777" w:rsidR="00DC54C9" w:rsidRDefault="00DC54C9">
    <w:pPr>
      <w:pStyle w:val="Header"/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1EDA" w14:textId="77777777" w:rsidR="00DC54C9" w:rsidRDefault="00DC54C9">
    <w:pPr>
      <w:pStyle w:val="Header"/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067D" w14:textId="77777777" w:rsidR="00DC54C9" w:rsidRDefault="00DC54C9">
    <w:pPr>
      <w:pStyle w:val="Header"/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99EF" w14:textId="77777777" w:rsidR="00DC54C9" w:rsidRDefault="00DC54C9">
    <w:pPr>
      <w:pStyle w:val="Header"/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20FB" w14:textId="77777777" w:rsidR="00DC54C9" w:rsidRDefault="00DC54C9">
    <w:pPr>
      <w:pStyle w:val="Header"/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4008" w14:textId="77777777" w:rsidR="00DC54C9" w:rsidRDefault="00DC54C9">
    <w:pPr>
      <w:pStyle w:val="Header"/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0924" w14:textId="77777777" w:rsidR="00DC54C9" w:rsidRDefault="00DC54C9">
    <w:pPr>
      <w:pStyle w:val="Header"/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238C" w14:textId="77777777" w:rsidR="00DC54C9" w:rsidRDefault="00DC54C9">
    <w:pPr>
      <w:pStyle w:val="Header"/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FAE2" w14:textId="77777777" w:rsidR="00DC54C9" w:rsidRDefault="00DC54C9">
    <w:pPr>
      <w:pStyle w:val="Header"/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410E" w14:textId="77777777" w:rsidR="00DC54C9" w:rsidRDefault="00DC54C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60CC" w14:textId="77777777" w:rsidR="00DC54C9" w:rsidRDefault="00DC54C9">
    <w:pPr>
      <w:pStyle w:val="Header"/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8C3E" w14:textId="77777777" w:rsidR="00DC54C9" w:rsidRDefault="00DC54C9">
    <w:pPr>
      <w:pStyle w:val="Header"/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AAAF" w14:textId="77777777" w:rsidR="00DC54C9" w:rsidRDefault="00DC54C9">
    <w:pPr>
      <w:pStyle w:val="Header"/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487A" w14:textId="77777777" w:rsidR="00DC54C9" w:rsidRDefault="00DC54C9">
    <w:pPr>
      <w:pStyle w:val="Header"/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14B0" w14:textId="77777777" w:rsidR="00DC54C9" w:rsidRDefault="00DC54C9">
    <w:pPr>
      <w:pStyle w:val="Header"/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978B" w14:textId="77777777" w:rsidR="00DC54C9" w:rsidRDefault="00DC54C9">
    <w:pPr>
      <w:pStyle w:val="Header"/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4FC7" w14:textId="77777777" w:rsidR="00DC54C9" w:rsidRDefault="00DC54C9">
    <w:pPr>
      <w:pStyle w:val="Header"/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F5B4" w14:textId="77777777" w:rsidR="00DC54C9" w:rsidRDefault="00DC54C9">
    <w:pPr>
      <w:pStyle w:val="Header"/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63ED" w14:textId="77777777" w:rsidR="00DC54C9" w:rsidRDefault="00DC54C9">
    <w:pPr>
      <w:pStyle w:val="Header"/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F7B7" w14:textId="77777777" w:rsidR="00DC54C9" w:rsidRDefault="00DC54C9">
    <w:pPr>
      <w:pStyle w:val="Header"/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5664" w14:textId="77777777" w:rsidR="00DC54C9" w:rsidRDefault="00DC54C9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EF00" w14:textId="77777777" w:rsidR="00DC54C9" w:rsidRDefault="00DC54C9">
    <w:pPr>
      <w:pStyle w:val="Header"/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8C30" w14:textId="77777777" w:rsidR="00DC54C9" w:rsidRDefault="00DC54C9">
    <w:pPr>
      <w:pStyle w:val="Header"/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869A" w14:textId="77777777" w:rsidR="00DC54C9" w:rsidRDefault="00DC54C9">
    <w:pPr>
      <w:pStyle w:val="Header"/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ACC1" w14:textId="77777777" w:rsidR="00DC54C9" w:rsidRDefault="00DC54C9">
    <w:pPr>
      <w:pStyle w:val="Header"/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B4B" w14:textId="77777777" w:rsidR="00DC54C9" w:rsidRDefault="00DC54C9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9BDF" w14:textId="77777777" w:rsidR="00DC54C9" w:rsidRDefault="00DC54C9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0516" w14:textId="77777777" w:rsidR="00DC54C9" w:rsidRDefault="00DC54C9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5D3D" w14:textId="77777777" w:rsidR="00DC54C9" w:rsidRDefault="00DC54C9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C097" w14:textId="77777777" w:rsidR="00DC54C9" w:rsidRDefault="00DC5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2A06" w14:textId="77777777" w:rsidR="00DC54C9" w:rsidRDefault="00DC54C9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81DA" w14:textId="77777777" w:rsidR="00DC54C9" w:rsidRDefault="00DC54C9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3335" w14:textId="77777777" w:rsidR="00DC54C9" w:rsidRDefault="00DC54C9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78CD" w14:textId="77777777" w:rsidR="00DC54C9" w:rsidRDefault="00DC54C9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5C43" w14:textId="77777777" w:rsidR="00DC54C9" w:rsidRDefault="00DC54C9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29E4" w14:textId="77777777" w:rsidR="00DC54C9" w:rsidRDefault="00DC54C9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612C" w14:textId="77777777" w:rsidR="00DC54C9" w:rsidRDefault="00DC54C9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C368" w14:textId="77777777" w:rsidR="00DC54C9" w:rsidRDefault="00DC54C9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3298" w14:textId="77777777" w:rsidR="00DC54C9" w:rsidRDefault="00DC54C9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DCC6" w14:textId="77777777" w:rsidR="00DC54C9" w:rsidRDefault="00DC54C9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8ED3" w14:textId="77777777" w:rsidR="00DC54C9" w:rsidRDefault="00DC5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4C4A" w14:textId="77777777" w:rsidR="00DC54C9" w:rsidRDefault="00DC54C9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0395" w14:textId="77777777" w:rsidR="00DC54C9" w:rsidRDefault="00DC54C9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62DB" w14:textId="77777777" w:rsidR="00DC54C9" w:rsidRDefault="00DC54C9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0783" w14:textId="77777777" w:rsidR="00DC54C9" w:rsidRDefault="00DC54C9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E91C" w14:textId="77777777" w:rsidR="00DC54C9" w:rsidRDefault="00DC54C9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7848D" w14:textId="77777777" w:rsidR="00DC54C9" w:rsidRDefault="00DC54C9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BDB3" w14:textId="77777777" w:rsidR="00DC54C9" w:rsidRDefault="00DC54C9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1967" w14:textId="77777777" w:rsidR="00DC54C9" w:rsidRDefault="00DC54C9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AB69" w14:textId="77777777" w:rsidR="00DC54C9" w:rsidRDefault="00DC54C9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D800" w14:textId="77777777" w:rsidR="00DC54C9" w:rsidRDefault="00DC54C9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C5E5" w14:textId="77777777" w:rsidR="00DC54C9" w:rsidRDefault="00DC54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549F" w14:textId="77777777" w:rsidR="00DC54C9" w:rsidRDefault="00DC54C9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BECD" w14:textId="77777777" w:rsidR="00DC54C9" w:rsidRDefault="00DC54C9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6B43" w14:textId="77777777" w:rsidR="00DC54C9" w:rsidRDefault="00DC54C9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C23E" w14:textId="77777777" w:rsidR="00DC54C9" w:rsidRDefault="00DC54C9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A407" w14:textId="77777777" w:rsidR="00DC54C9" w:rsidRDefault="00DC54C9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12BE" w14:textId="77777777" w:rsidR="00DC54C9" w:rsidRDefault="00DC54C9">
    <w:pPr>
      <w:pStyle w:val="Header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DEDC" w14:textId="77777777" w:rsidR="00DC54C9" w:rsidRDefault="00DC54C9">
    <w:pPr>
      <w:pStyle w:val="Header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8527" w14:textId="77777777" w:rsidR="00DC54C9" w:rsidRDefault="00DC54C9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E294" w14:textId="77777777" w:rsidR="00DC54C9" w:rsidRDefault="00DC54C9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6B2A" w14:textId="77777777" w:rsidR="00DC54C9" w:rsidRDefault="00DC54C9">
    <w:pPr>
      <w:pStyle w:val="Header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D19" w14:textId="77777777" w:rsidR="00DC54C9" w:rsidRDefault="00DC54C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20A9E" w14:textId="77777777" w:rsidR="00DC54C9" w:rsidRDefault="00DC54C9">
    <w:pPr>
      <w:pStyle w:val="Header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B40E" w14:textId="77777777" w:rsidR="00DC54C9" w:rsidRDefault="00DC54C9">
    <w:pPr>
      <w:pStyle w:val="Header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80B6" w14:textId="77777777" w:rsidR="00DC54C9" w:rsidRDefault="00DC54C9">
    <w:pPr>
      <w:pStyle w:val="Header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5066" w14:textId="77777777" w:rsidR="00DC54C9" w:rsidRDefault="00DC54C9">
    <w:pPr>
      <w:pStyle w:val="Header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FC0D" w14:textId="77777777" w:rsidR="00DC54C9" w:rsidRDefault="00DC54C9">
    <w:pPr>
      <w:pStyle w:val="Header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887A" w14:textId="77777777" w:rsidR="00DC54C9" w:rsidRDefault="00DC54C9">
    <w:pPr>
      <w:pStyle w:val="Header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347E9" w14:textId="77777777" w:rsidR="00DC54C9" w:rsidRDefault="00DC54C9">
    <w:pPr>
      <w:pStyle w:val="Header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2B3" w14:textId="77777777" w:rsidR="00DC54C9" w:rsidRDefault="00DC54C9">
    <w:pPr>
      <w:pStyle w:val="Header"/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E1AC" w14:textId="77777777" w:rsidR="00DC54C9" w:rsidRDefault="00DC54C9">
    <w:pPr>
      <w:pStyle w:val="Header"/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C6CD" w14:textId="77777777" w:rsidR="00DC54C9" w:rsidRDefault="00DC54C9">
    <w:pPr>
      <w:pStyle w:val="Header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9D98" w14:textId="77777777" w:rsidR="00DC54C9" w:rsidRDefault="00DC54C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734A" w14:textId="77777777" w:rsidR="00DC54C9" w:rsidRDefault="00DC54C9">
    <w:pPr>
      <w:pStyle w:val="Header"/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4A76" w14:textId="77777777" w:rsidR="00DC54C9" w:rsidRDefault="00DC54C9">
    <w:pPr>
      <w:pStyle w:val="Header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4F0E" w14:textId="77777777" w:rsidR="00DC54C9" w:rsidRDefault="00DC54C9">
    <w:pPr>
      <w:pStyle w:val="Header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A13" w14:textId="77777777" w:rsidR="00DC54C9" w:rsidRDefault="00DC54C9">
    <w:pPr>
      <w:pStyle w:val="Header"/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0975" w14:textId="77777777" w:rsidR="00DC54C9" w:rsidRDefault="00DC54C9">
    <w:pPr>
      <w:pStyle w:val="Header"/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FC56" w14:textId="77777777" w:rsidR="00DC54C9" w:rsidRDefault="00DC54C9">
    <w:pPr>
      <w:pStyle w:val="Header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DDC8" w14:textId="77777777" w:rsidR="00DC54C9" w:rsidRDefault="00DC54C9">
    <w:pPr>
      <w:pStyle w:val="Header"/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DFB23" w14:textId="77777777" w:rsidR="00DC54C9" w:rsidRDefault="00DC54C9">
    <w:pPr>
      <w:pStyle w:val="Header"/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C948" w14:textId="77777777" w:rsidR="00DC54C9" w:rsidRDefault="00DC54C9">
    <w:pPr>
      <w:pStyle w:val="Header"/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ACD2" w14:textId="77777777" w:rsidR="00DC54C9" w:rsidRDefault="00DC54C9">
    <w:pPr>
      <w:pStyle w:val="Header"/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F824" w14:textId="77777777" w:rsidR="00DC54C9" w:rsidRDefault="00DC54C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1167" w14:textId="77777777" w:rsidR="00DC54C9" w:rsidRDefault="00DC54C9">
    <w:pPr>
      <w:pStyle w:val="Header"/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0A8B" w14:textId="77777777" w:rsidR="00DC54C9" w:rsidRDefault="00DC54C9">
    <w:pPr>
      <w:pStyle w:val="Header"/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BB651" w14:textId="77777777" w:rsidR="00DC54C9" w:rsidRDefault="00DC54C9">
    <w:pPr>
      <w:pStyle w:val="Header"/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11AB" w14:textId="77777777" w:rsidR="00DC54C9" w:rsidRDefault="00DC54C9">
    <w:pPr>
      <w:pStyle w:val="Header"/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16CA" w14:textId="77777777" w:rsidR="00DC54C9" w:rsidRDefault="00DC54C9">
    <w:pPr>
      <w:pStyle w:val="Header"/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D085" w14:textId="77777777" w:rsidR="00DC54C9" w:rsidRDefault="00DC54C9">
    <w:pPr>
      <w:pStyle w:val="Header"/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8501" w14:textId="77777777" w:rsidR="00DC54C9" w:rsidRDefault="00DC54C9">
    <w:pPr>
      <w:pStyle w:val="Header"/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00B2" w14:textId="77777777" w:rsidR="00DC54C9" w:rsidRDefault="00DC54C9">
    <w:pPr>
      <w:pStyle w:val="Header"/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3901" w14:textId="77777777" w:rsidR="00DC54C9" w:rsidRDefault="00DC54C9">
    <w:pPr>
      <w:pStyle w:val="Header"/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4CF4" w14:textId="77777777" w:rsidR="00DC54C9" w:rsidRDefault="00DC54C9">
    <w:pPr>
      <w:pStyle w:val="Header"/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92DC" w14:textId="77777777" w:rsidR="00DC54C9" w:rsidRDefault="00DC54C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1C81" w14:textId="77777777" w:rsidR="00DC54C9" w:rsidRDefault="00DC54C9">
    <w:pPr>
      <w:pStyle w:val="Header"/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0D9D" w14:textId="77777777" w:rsidR="00DC54C9" w:rsidRDefault="00DC54C9">
    <w:pPr>
      <w:pStyle w:val="Header"/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212F" w14:textId="77777777" w:rsidR="00DC54C9" w:rsidRDefault="00DC54C9">
    <w:pPr>
      <w:pStyle w:val="Header"/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521D" w14:textId="77777777" w:rsidR="00DC54C9" w:rsidRDefault="00DC54C9">
    <w:pPr>
      <w:pStyle w:val="Header"/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3592" w14:textId="77777777" w:rsidR="00DC54C9" w:rsidRDefault="00DC54C9">
    <w:pPr>
      <w:pStyle w:val="Header"/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BD39" w14:textId="77777777" w:rsidR="00DC54C9" w:rsidRDefault="00DC54C9">
    <w:pPr>
      <w:pStyle w:val="Header"/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874B" w14:textId="77777777" w:rsidR="00DC54C9" w:rsidRDefault="00DC54C9">
    <w:pPr>
      <w:pStyle w:val="Header"/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4212" w14:textId="77777777" w:rsidR="00DC54C9" w:rsidRDefault="00DC54C9">
    <w:pPr>
      <w:pStyle w:val="Header"/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C708" w14:textId="77777777" w:rsidR="00DC54C9" w:rsidRDefault="00DC54C9">
    <w:pPr>
      <w:pStyle w:val="Header"/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8779" w14:textId="77777777" w:rsidR="00DC54C9" w:rsidRDefault="00DC54C9">
    <w:pPr>
      <w:pStyle w:val="Header"/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DC46" w14:textId="77777777" w:rsidR="00DC54C9" w:rsidRDefault="00DC54C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97C1" w14:textId="77777777" w:rsidR="00DC54C9" w:rsidRDefault="00DC54C9">
    <w:pPr>
      <w:pStyle w:val="Header"/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0CA1" w14:textId="77777777" w:rsidR="00DC54C9" w:rsidRDefault="00DC54C9">
    <w:pPr>
      <w:pStyle w:val="Header"/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2D4F" w14:textId="77777777" w:rsidR="00DC54C9" w:rsidRDefault="00DC54C9">
    <w:pPr>
      <w:pStyle w:val="Header"/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F159" w14:textId="77777777" w:rsidR="00DC54C9" w:rsidRDefault="00DC54C9">
    <w:pPr>
      <w:pStyle w:val="Header"/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502C" w14:textId="77777777" w:rsidR="00DC54C9" w:rsidRDefault="00DC54C9">
    <w:pPr>
      <w:pStyle w:val="Header"/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BB6E" w14:textId="77777777" w:rsidR="00DC54C9" w:rsidRDefault="00DC54C9">
    <w:pPr>
      <w:pStyle w:val="Header"/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C4ED" w14:textId="77777777" w:rsidR="00DC54C9" w:rsidRDefault="00DC54C9">
    <w:pPr>
      <w:pStyle w:val="Header"/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4DB4" w14:textId="77777777" w:rsidR="00DC54C9" w:rsidRDefault="00DC54C9">
    <w:pPr>
      <w:pStyle w:val="Header"/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F855" w14:textId="77777777" w:rsidR="00DC54C9" w:rsidRDefault="00DC54C9">
    <w:pPr>
      <w:pStyle w:val="Header"/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5C2CE" w14:textId="77777777" w:rsidR="00DC54C9" w:rsidRDefault="00DC54C9">
    <w:pPr>
      <w:pStyle w:val="Header"/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6862" w14:textId="77777777" w:rsidR="00DC54C9" w:rsidRDefault="00DC5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1F02CAF"/>
    <w:multiLevelType w:val="hybridMultilevel"/>
    <w:tmpl w:val="DD242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82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ttachedTemplate r:id="rId1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FD"/>
    <w:rsid w:val="000103A1"/>
    <w:rsid w:val="00040E82"/>
    <w:rsid w:val="000648A1"/>
    <w:rsid w:val="00087A7D"/>
    <w:rsid w:val="000A0693"/>
    <w:rsid w:val="00163D4D"/>
    <w:rsid w:val="001A72DD"/>
    <w:rsid w:val="00202D43"/>
    <w:rsid w:val="0020640C"/>
    <w:rsid w:val="0021094A"/>
    <w:rsid w:val="00222EFC"/>
    <w:rsid w:val="002734E7"/>
    <w:rsid w:val="002D0D97"/>
    <w:rsid w:val="003A2FB0"/>
    <w:rsid w:val="003B4C7E"/>
    <w:rsid w:val="003C1D84"/>
    <w:rsid w:val="003D1AA9"/>
    <w:rsid w:val="00403AAE"/>
    <w:rsid w:val="004917AE"/>
    <w:rsid w:val="004C1338"/>
    <w:rsid w:val="0058330E"/>
    <w:rsid w:val="005B09AE"/>
    <w:rsid w:val="005D2503"/>
    <w:rsid w:val="00650A97"/>
    <w:rsid w:val="0065438C"/>
    <w:rsid w:val="006647DC"/>
    <w:rsid w:val="00672019"/>
    <w:rsid w:val="006829D0"/>
    <w:rsid w:val="006A0336"/>
    <w:rsid w:val="006A5288"/>
    <w:rsid w:val="006A6772"/>
    <w:rsid w:val="006B374B"/>
    <w:rsid w:val="006C3831"/>
    <w:rsid w:val="006D40EE"/>
    <w:rsid w:val="00715B3C"/>
    <w:rsid w:val="00723FF6"/>
    <w:rsid w:val="007A7BE9"/>
    <w:rsid w:val="008157FD"/>
    <w:rsid w:val="00837F9E"/>
    <w:rsid w:val="00865CCC"/>
    <w:rsid w:val="00876C3A"/>
    <w:rsid w:val="008D4628"/>
    <w:rsid w:val="008D5A61"/>
    <w:rsid w:val="008F1141"/>
    <w:rsid w:val="0093391E"/>
    <w:rsid w:val="00967114"/>
    <w:rsid w:val="009B3DAD"/>
    <w:rsid w:val="00A41D05"/>
    <w:rsid w:val="00AD7EC4"/>
    <w:rsid w:val="00AF6DAB"/>
    <w:rsid w:val="00B01A2C"/>
    <w:rsid w:val="00B05A17"/>
    <w:rsid w:val="00B36690"/>
    <w:rsid w:val="00B96CED"/>
    <w:rsid w:val="00BE6823"/>
    <w:rsid w:val="00BE7674"/>
    <w:rsid w:val="00C147B5"/>
    <w:rsid w:val="00C20157"/>
    <w:rsid w:val="00C67EB1"/>
    <w:rsid w:val="00C73F1A"/>
    <w:rsid w:val="00C8009C"/>
    <w:rsid w:val="00C839E9"/>
    <w:rsid w:val="00C923E8"/>
    <w:rsid w:val="00CB652D"/>
    <w:rsid w:val="00CC1A82"/>
    <w:rsid w:val="00D45D33"/>
    <w:rsid w:val="00D460E2"/>
    <w:rsid w:val="00D5768B"/>
    <w:rsid w:val="00D96733"/>
    <w:rsid w:val="00DC1361"/>
    <w:rsid w:val="00DC54C9"/>
    <w:rsid w:val="00DE4B7B"/>
    <w:rsid w:val="00DF5273"/>
    <w:rsid w:val="00DF7236"/>
    <w:rsid w:val="00E3192D"/>
    <w:rsid w:val="00E463CB"/>
    <w:rsid w:val="00E8018D"/>
    <w:rsid w:val="00E96002"/>
    <w:rsid w:val="00EE784A"/>
    <w:rsid w:val="00F109E2"/>
    <w:rsid w:val="00FB375E"/>
    <w:rsid w:val="00FC577D"/>
    <w:rsid w:val="00FD0DEE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C5AF5"/>
  <w15:chartTrackingRefBased/>
  <w15:docId w15:val="{03B4BE35-F7AB-486A-9379-03D8069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238"/>
      <w:outlineLvl w:val="0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Code">
    <w:name w:val="Code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jc w:val="center"/>
      <w:outlineLvl w:val="0"/>
    </w:pPr>
    <w:rPr>
      <w:b/>
      <w:bCs/>
      <w:sz w:val="36"/>
    </w:rPr>
  </w:style>
  <w:style w:type="paragraph" w:styleId="BodyTextIndent">
    <w:name w:val="Body Text Indent"/>
    <w:basedOn w:val="Normal"/>
    <w:semiHidden/>
    <w:pPr>
      <w:ind w:left="180"/>
    </w:pPr>
    <w:rPr>
      <w:b/>
      <w:bCs/>
      <w:sz w:val="16"/>
    </w:rPr>
  </w:style>
  <w:style w:type="paragraph" w:styleId="BodyTextIndent2">
    <w:name w:val="Body Text Indent 2"/>
    <w:basedOn w:val="Normal"/>
    <w:semiHidden/>
    <w:pPr>
      <w:ind w:left="120" w:hanging="120"/>
    </w:pPr>
    <w:rPr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4.xml"/><Relationship Id="rId299" Type="http://schemas.openxmlformats.org/officeDocument/2006/relationships/header" Target="header146.xml"/><Relationship Id="rId21" Type="http://schemas.openxmlformats.org/officeDocument/2006/relationships/footer" Target="footer6.xml"/><Relationship Id="rId63" Type="http://schemas.openxmlformats.org/officeDocument/2006/relationships/footer" Target="footer27.xml"/><Relationship Id="rId159" Type="http://schemas.openxmlformats.org/officeDocument/2006/relationships/footer" Target="footer75.xml"/><Relationship Id="rId170" Type="http://schemas.openxmlformats.org/officeDocument/2006/relationships/header" Target="header81.xml"/><Relationship Id="rId226" Type="http://schemas.openxmlformats.org/officeDocument/2006/relationships/header" Target="header109.xml"/><Relationship Id="rId268" Type="http://schemas.openxmlformats.org/officeDocument/2006/relationships/header" Target="header130.xml"/><Relationship Id="rId32" Type="http://schemas.openxmlformats.org/officeDocument/2006/relationships/header" Target="header12.xml"/><Relationship Id="rId74" Type="http://schemas.openxmlformats.org/officeDocument/2006/relationships/header" Target="header33.xml"/><Relationship Id="rId128" Type="http://schemas.openxmlformats.org/officeDocument/2006/relationships/header" Target="header60.xml"/><Relationship Id="rId5" Type="http://schemas.openxmlformats.org/officeDocument/2006/relationships/styles" Target="styles.xml"/><Relationship Id="rId181" Type="http://schemas.openxmlformats.org/officeDocument/2006/relationships/footer" Target="footer86.xml"/><Relationship Id="rId237" Type="http://schemas.openxmlformats.org/officeDocument/2006/relationships/footer" Target="footer114.xml"/><Relationship Id="rId279" Type="http://schemas.openxmlformats.org/officeDocument/2006/relationships/footer" Target="footer135.xml"/><Relationship Id="rId43" Type="http://schemas.openxmlformats.org/officeDocument/2006/relationships/footer" Target="footer17.xml"/><Relationship Id="rId139" Type="http://schemas.openxmlformats.org/officeDocument/2006/relationships/footer" Target="footer65.xml"/><Relationship Id="rId290" Type="http://schemas.openxmlformats.org/officeDocument/2006/relationships/header" Target="header141.xml"/><Relationship Id="rId304" Type="http://schemas.openxmlformats.org/officeDocument/2006/relationships/header" Target="header148.xml"/><Relationship Id="rId85" Type="http://schemas.openxmlformats.org/officeDocument/2006/relationships/footer" Target="footer38.xml"/><Relationship Id="rId150" Type="http://schemas.openxmlformats.org/officeDocument/2006/relationships/footer" Target="footer70.xml"/><Relationship Id="rId192" Type="http://schemas.openxmlformats.org/officeDocument/2006/relationships/footer" Target="footer91.xml"/><Relationship Id="rId206" Type="http://schemas.openxmlformats.org/officeDocument/2006/relationships/header" Target="header99.xml"/><Relationship Id="rId248" Type="http://schemas.openxmlformats.org/officeDocument/2006/relationships/header" Target="header120.xml"/><Relationship Id="rId12" Type="http://schemas.openxmlformats.org/officeDocument/2006/relationships/footer" Target="footer1.xml"/><Relationship Id="rId108" Type="http://schemas.openxmlformats.org/officeDocument/2006/relationships/footer" Target="footer49.xml"/><Relationship Id="rId315" Type="http://schemas.openxmlformats.org/officeDocument/2006/relationships/footer" Target="footer153.xml"/><Relationship Id="rId54" Type="http://schemas.openxmlformats.org/officeDocument/2006/relationships/footer" Target="footer22.xml"/><Relationship Id="rId96" Type="http://schemas.openxmlformats.org/officeDocument/2006/relationships/footer" Target="footer43.xml"/><Relationship Id="rId161" Type="http://schemas.openxmlformats.org/officeDocument/2006/relationships/header" Target="header77.xml"/><Relationship Id="rId217" Type="http://schemas.openxmlformats.org/officeDocument/2006/relationships/footer" Target="footer104.xml"/><Relationship Id="rId259" Type="http://schemas.openxmlformats.org/officeDocument/2006/relationships/footer" Target="footer125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270" Type="http://schemas.openxmlformats.org/officeDocument/2006/relationships/footer" Target="footer130.xml"/><Relationship Id="rId65" Type="http://schemas.openxmlformats.org/officeDocument/2006/relationships/header" Target="header29.xml"/><Relationship Id="rId130" Type="http://schemas.openxmlformats.org/officeDocument/2006/relationships/header" Target="header61.xml"/><Relationship Id="rId172" Type="http://schemas.openxmlformats.org/officeDocument/2006/relationships/header" Target="header82.xml"/><Relationship Id="rId228" Type="http://schemas.openxmlformats.org/officeDocument/2006/relationships/footer" Target="footer109.xml"/><Relationship Id="rId13" Type="http://schemas.openxmlformats.org/officeDocument/2006/relationships/footer" Target="footer2.xml"/><Relationship Id="rId109" Type="http://schemas.openxmlformats.org/officeDocument/2006/relationships/footer" Target="footer50.xml"/><Relationship Id="rId260" Type="http://schemas.openxmlformats.org/officeDocument/2006/relationships/header" Target="header126.xml"/><Relationship Id="rId281" Type="http://schemas.openxmlformats.org/officeDocument/2006/relationships/header" Target="header137.xml"/><Relationship Id="rId316" Type="http://schemas.openxmlformats.org/officeDocument/2006/relationships/fontTable" Target="fontTable.xml"/><Relationship Id="rId34" Type="http://schemas.openxmlformats.org/officeDocument/2006/relationships/header" Target="header13.xml"/><Relationship Id="rId55" Type="http://schemas.openxmlformats.org/officeDocument/2006/relationships/footer" Target="footer23.xml"/><Relationship Id="rId76" Type="http://schemas.openxmlformats.org/officeDocument/2006/relationships/header" Target="header34.xml"/><Relationship Id="rId97" Type="http://schemas.openxmlformats.org/officeDocument/2006/relationships/footer" Target="footer44.xml"/><Relationship Id="rId120" Type="http://schemas.openxmlformats.org/officeDocument/2006/relationships/footer" Target="footer55.xml"/><Relationship Id="rId141" Type="http://schemas.openxmlformats.org/officeDocument/2006/relationships/footer" Target="footer66.xml"/><Relationship Id="rId7" Type="http://schemas.openxmlformats.org/officeDocument/2006/relationships/webSettings" Target="webSettings.xml"/><Relationship Id="rId162" Type="http://schemas.openxmlformats.org/officeDocument/2006/relationships/footer" Target="footer76.xml"/><Relationship Id="rId183" Type="http://schemas.openxmlformats.org/officeDocument/2006/relationships/footer" Target="footer87.xml"/><Relationship Id="rId218" Type="http://schemas.openxmlformats.org/officeDocument/2006/relationships/header" Target="header105.xml"/><Relationship Id="rId239" Type="http://schemas.openxmlformats.org/officeDocument/2006/relationships/header" Target="header116.xml"/><Relationship Id="rId250" Type="http://schemas.openxmlformats.org/officeDocument/2006/relationships/header" Target="header121.xml"/><Relationship Id="rId271" Type="http://schemas.openxmlformats.org/officeDocument/2006/relationships/footer" Target="footer131.xml"/><Relationship Id="rId292" Type="http://schemas.openxmlformats.org/officeDocument/2006/relationships/header" Target="header142.xml"/><Relationship Id="rId306" Type="http://schemas.openxmlformats.org/officeDocument/2006/relationships/footer" Target="footer148.xml"/><Relationship Id="rId24" Type="http://schemas.openxmlformats.org/officeDocument/2006/relationships/footer" Target="footer7.xml"/><Relationship Id="rId45" Type="http://schemas.openxmlformats.org/officeDocument/2006/relationships/footer" Target="footer18.xml"/><Relationship Id="rId66" Type="http://schemas.openxmlformats.org/officeDocument/2006/relationships/footer" Target="footer28.xml"/><Relationship Id="rId87" Type="http://schemas.openxmlformats.org/officeDocument/2006/relationships/footer" Target="footer39.xml"/><Relationship Id="rId110" Type="http://schemas.openxmlformats.org/officeDocument/2006/relationships/header" Target="header51.xml"/><Relationship Id="rId131" Type="http://schemas.openxmlformats.org/officeDocument/2006/relationships/header" Target="header62.xml"/><Relationship Id="rId152" Type="http://schemas.openxmlformats.org/officeDocument/2006/relationships/header" Target="header72.xml"/><Relationship Id="rId173" Type="http://schemas.openxmlformats.org/officeDocument/2006/relationships/header" Target="header83.xml"/><Relationship Id="rId194" Type="http://schemas.openxmlformats.org/officeDocument/2006/relationships/header" Target="header93.xml"/><Relationship Id="rId208" Type="http://schemas.openxmlformats.org/officeDocument/2006/relationships/header" Target="header100.xml"/><Relationship Id="rId229" Type="http://schemas.openxmlformats.org/officeDocument/2006/relationships/footer" Target="footer110.xml"/><Relationship Id="rId240" Type="http://schemas.openxmlformats.org/officeDocument/2006/relationships/footer" Target="footer115.xml"/><Relationship Id="rId261" Type="http://schemas.openxmlformats.org/officeDocument/2006/relationships/footer" Target="footer126.xml"/><Relationship Id="rId14" Type="http://schemas.openxmlformats.org/officeDocument/2006/relationships/header" Target="header3.xml"/><Relationship Id="rId35" Type="http://schemas.openxmlformats.org/officeDocument/2006/relationships/header" Target="header14.xml"/><Relationship Id="rId56" Type="http://schemas.openxmlformats.org/officeDocument/2006/relationships/header" Target="header24.xml"/><Relationship Id="rId77" Type="http://schemas.openxmlformats.org/officeDocument/2006/relationships/header" Target="header35.xml"/><Relationship Id="rId100" Type="http://schemas.openxmlformats.org/officeDocument/2006/relationships/header" Target="header46.xml"/><Relationship Id="rId282" Type="http://schemas.openxmlformats.org/officeDocument/2006/relationships/footer" Target="footer136.xml"/><Relationship Id="rId317" Type="http://schemas.openxmlformats.org/officeDocument/2006/relationships/theme" Target="theme/theme1.xml"/><Relationship Id="rId8" Type="http://schemas.openxmlformats.org/officeDocument/2006/relationships/footnotes" Target="footnotes.xml"/><Relationship Id="rId98" Type="http://schemas.openxmlformats.org/officeDocument/2006/relationships/header" Target="header45.xml"/><Relationship Id="rId121" Type="http://schemas.openxmlformats.org/officeDocument/2006/relationships/footer" Target="footer56.xml"/><Relationship Id="rId142" Type="http://schemas.openxmlformats.org/officeDocument/2006/relationships/header" Target="header67.xml"/><Relationship Id="rId163" Type="http://schemas.openxmlformats.org/officeDocument/2006/relationships/footer" Target="footer77.xml"/><Relationship Id="rId184" Type="http://schemas.openxmlformats.org/officeDocument/2006/relationships/header" Target="header88.xml"/><Relationship Id="rId219" Type="http://schemas.openxmlformats.org/officeDocument/2006/relationships/footer" Target="footer105.xml"/><Relationship Id="rId230" Type="http://schemas.openxmlformats.org/officeDocument/2006/relationships/header" Target="header111.xml"/><Relationship Id="rId251" Type="http://schemas.openxmlformats.org/officeDocument/2006/relationships/header" Target="header122.xml"/><Relationship Id="rId25" Type="http://schemas.openxmlformats.org/officeDocument/2006/relationships/footer" Target="footer8.xml"/><Relationship Id="rId46" Type="http://schemas.openxmlformats.org/officeDocument/2006/relationships/header" Target="header19.xml"/><Relationship Id="rId67" Type="http://schemas.openxmlformats.org/officeDocument/2006/relationships/footer" Target="footer29.xml"/><Relationship Id="rId272" Type="http://schemas.openxmlformats.org/officeDocument/2006/relationships/header" Target="header132.xml"/><Relationship Id="rId293" Type="http://schemas.openxmlformats.org/officeDocument/2006/relationships/header" Target="header143.xml"/><Relationship Id="rId307" Type="http://schemas.openxmlformats.org/officeDocument/2006/relationships/footer" Target="footer149.xml"/><Relationship Id="rId88" Type="http://schemas.openxmlformats.org/officeDocument/2006/relationships/header" Target="header40.xml"/><Relationship Id="rId111" Type="http://schemas.openxmlformats.org/officeDocument/2006/relationships/footer" Target="footer51.xml"/><Relationship Id="rId132" Type="http://schemas.openxmlformats.org/officeDocument/2006/relationships/footer" Target="footer61.xml"/><Relationship Id="rId153" Type="http://schemas.openxmlformats.org/officeDocument/2006/relationships/footer" Target="footer72.xml"/><Relationship Id="rId174" Type="http://schemas.openxmlformats.org/officeDocument/2006/relationships/footer" Target="footer82.xml"/><Relationship Id="rId195" Type="http://schemas.openxmlformats.org/officeDocument/2006/relationships/footer" Target="footer93.xml"/><Relationship Id="rId209" Type="http://schemas.openxmlformats.org/officeDocument/2006/relationships/header" Target="header101.xml"/><Relationship Id="rId220" Type="http://schemas.openxmlformats.org/officeDocument/2006/relationships/header" Target="header106.xml"/><Relationship Id="rId241" Type="http://schemas.openxmlformats.org/officeDocument/2006/relationships/footer" Target="footer116.xml"/><Relationship Id="rId15" Type="http://schemas.openxmlformats.org/officeDocument/2006/relationships/footer" Target="footer3.xml"/><Relationship Id="rId36" Type="http://schemas.openxmlformats.org/officeDocument/2006/relationships/footer" Target="footer13.xml"/><Relationship Id="rId57" Type="http://schemas.openxmlformats.org/officeDocument/2006/relationships/footer" Target="footer24.xml"/><Relationship Id="rId262" Type="http://schemas.openxmlformats.org/officeDocument/2006/relationships/header" Target="header127.xml"/><Relationship Id="rId283" Type="http://schemas.openxmlformats.org/officeDocument/2006/relationships/footer" Target="footer137.xml"/><Relationship Id="rId78" Type="http://schemas.openxmlformats.org/officeDocument/2006/relationships/footer" Target="footer34.xml"/><Relationship Id="rId99" Type="http://schemas.openxmlformats.org/officeDocument/2006/relationships/footer" Target="footer45.xml"/><Relationship Id="rId101" Type="http://schemas.openxmlformats.org/officeDocument/2006/relationships/header" Target="header47.xml"/><Relationship Id="rId122" Type="http://schemas.openxmlformats.org/officeDocument/2006/relationships/header" Target="header57.xml"/><Relationship Id="rId143" Type="http://schemas.openxmlformats.org/officeDocument/2006/relationships/header" Target="header68.xml"/><Relationship Id="rId164" Type="http://schemas.openxmlformats.org/officeDocument/2006/relationships/header" Target="header78.xml"/><Relationship Id="rId185" Type="http://schemas.openxmlformats.org/officeDocument/2006/relationships/header" Target="header89.xml"/><Relationship Id="rId9" Type="http://schemas.openxmlformats.org/officeDocument/2006/relationships/endnotes" Target="endnotes.xml"/><Relationship Id="rId210" Type="http://schemas.openxmlformats.org/officeDocument/2006/relationships/footer" Target="footer100.xml"/><Relationship Id="rId26" Type="http://schemas.openxmlformats.org/officeDocument/2006/relationships/header" Target="header9.xml"/><Relationship Id="rId231" Type="http://schemas.openxmlformats.org/officeDocument/2006/relationships/footer" Target="footer111.xml"/><Relationship Id="rId252" Type="http://schemas.openxmlformats.org/officeDocument/2006/relationships/footer" Target="footer121.xml"/><Relationship Id="rId273" Type="http://schemas.openxmlformats.org/officeDocument/2006/relationships/footer" Target="footer132.xml"/><Relationship Id="rId294" Type="http://schemas.openxmlformats.org/officeDocument/2006/relationships/footer" Target="footer142.xml"/><Relationship Id="rId308" Type="http://schemas.openxmlformats.org/officeDocument/2006/relationships/header" Target="header150.xml"/><Relationship Id="rId47" Type="http://schemas.openxmlformats.org/officeDocument/2006/relationships/header" Target="header20.xml"/><Relationship Id="rId68" Type="http://schemas.openxmlformats.org/officeDocument/2006/relationships/header" Target="header30.xml"/><Relationship Id="rId89" Type="http://schemas.openxmlformats.org/officeDocument/2006/relationships/header" Target="header41.xml"/><Relationship Id="rId112" Type="http://schemas.openxmlformats.org/officeDocument/2006/relationships/header" Target="header52.xml"/><Relationship Id="rId133" Type="http://schemas.openxmlformats.org/officeDocument/2006/relationships/footer" Target="footer62.xml"/><Relationship Id="rId154" Type="http://schemas.openxmlformats.org/officeDocument/2006/relationships/header" Target="header73.xml"/><Relationship Id="rId175" Type="http://schemas.openxmlformats.org/officeDocument/2006/relationships/footer" Target="footer83.xml"/><Relationship Id="rId196" Type="http://schemas.openxmlformats.org/officeDocument/2006/relationships/header" Target="header94.xml"/><Relationship Id="rId200" Type="http://schemas.openxmlformats.org/officeDocument/2006/relationships/header" Target="header96.xml"/><Relationship Id="rId16" Type="http://schemas.openxmlformats.org/officeDocument/2006/relationships/header" Target="header4.xml"/><Relationship Id="rId221" Type="http://schemas.openxmlformats.org/officeDocument/2006/relationships/header" Target="header107.xml"/><Relationship Id="rId242" Type="http://schemas.openxmlformats.org/officeDocument/2006/relationships/header" Target="header117.xml"/><Relationship Id="rId263" Type="http://schemas.openxmlformats.org/officeDocument/2006/relationships/header" Target="header128.xml"/><Relationship Id="rId284" Type="http://schemas.openxmlformats.org/officeDocument/2006/relationships/header" Target="header138.xml"/><Relationship Id="rId37" Type="http://schemas.openxmlformats.org/officeDocument/2006/relationships/footer" Target="footer14.xml"/><Relationship Id="rId58" Type="http://schemas.openxmlformats.org/officeDocument/2006/relationships/header" Target="header25.xml"/><Relationship Id="rId79" Type="http://schemas.openxmlformats.org/officeDocument/2006/relationships/footer" Target="footer35.xml"/><Relationship Id="rId102" Type="http://schemas.openxmlformats.org/officeDocument/2006/relationships/footer" Target="footer46.xml"/><Relationship Id="rId123" Type="http://schemas.openxmlformats.org/officeDocument/2006/relationships/footer" Target="footer57.xml"/><Relationship Id="rId144" Type="http://schemas.openxmlformats.org/officeDocument/2006/relationships/footer" Target="footer67.xml"/><Relationship Id="rId90" Type="http://schemas.openxmlformats.org/officeDocument/2006/relationships/footer" Target="footer40.xml"/><Relationship Id="rId165" Type="http://schemas.openxmlformats.org/officeDocument/2006/relationships/footer" Target="footer78.xml"/><Relationship Id="rId186" Type="http://schemas.openxmlformats.org/officeDocument/2006/relationships/footer" Target="footer88.xml"/><Relationship Id="rId211" Type="http://schemas.openxmlformats.org/officeDocument/2006/relationships/footer" Target="footer101.xml"/><Relationship Id="rId232" Type="http://schemas.openxmlformats.org/officeDocument/2006/relationships/header" Target="header112.xml"/><Relationship Id="rId253" Type="http://schemas.openxmlformats.org/officeDocument/2006/relationships/footer" Target="footer122.xml"/><Relationship Id="rId274" Type="http://schemas.openxmlformats.org/officeDocument/2006/relationships/header" Target="header133.xml"/><Relationship Id="rId295" Type="http://schemas.openxmlformats.org/officeDocument/2006/relationships/footer" Target="footer143.xml"/><Relationship Id="rId309" Type="http://schemas.openxmlformats.org/officeDocument/2006/relationships/footer" Target="footer150.xml"/><Relationship Id="rId27" Type="http://schemas.openxmlformats.org/officeDocument/2006/relationships/footer" Target="footer9.xml"/><Relationship Id="rId48" Type="http://schemas.openxmlformats.org/officeDocument/2006/relationships/footer" Target="footer19.xml"/><Relationship Id="rId69" Type="http://schemas.openxmlformats.org/officeDocument/2006/relationships/footer" Target="footer30.xml"/><Relationship Id="rId113" Type="http://schemas.openxmlformats.org/officeDocument/2006/relationships/header" Target="header53.xml"/><Relationship Id="rId134" Type="http://schemas.openxmlformats.org/officeDocument/2006/relationships/header" Target="header63.xml"/><Relationship Id="rId80" Type="http://schemas.openxmlformats.org/officeDocument/2006/relationships/header" Target="header36.xml"/><Relationship Id="rId155" Type="http://schemas.openxmlformats.org/officeDocument/2006/relationships/header" Target="header74.xml"/><Relationship Id="rId176" Type="http://schemas.openxmlformats.org/officeDocument/2006/relationships/header" Target="header84.xml"/><Relationship Id="rId197" Type="http://schemas.openxmlformats.org/officeDocument/2006/relationships/header" Target="header95.xml"/><Relationship Id="rId201" Type="http://schemas.openxmlformats.org/officeDocument/2006/relationships/footer" Target="footer96.xml"/><Relationship Id="rId222" Type="http://schemas.openxmlformats.org/officeDocument/2006/relationships/footer" Target="footer106.xml"/><Relationship Id="rId243" Type="http://schemas.openxmlformats.org/officeDocument/2006/relationships/footer" Target="footer117.xml"/><Relationship Id="rId264" Type="http://schemas.openxmlformats.org/officeDocument/2006/relationships/footer" Target="footer127.xml"/><Relationship Id="rId285" Type="http://schemas.openxmlformats.org/officeDocument/2006/relationships/footer" Target="footer138.xml"/><Relationship Id="rId17" Type="http://schemas.openxmlformats.org/officeDocument/2006/relationships/header" Target="header5.xml"/><Relationship Id="rId38" Type="http://schemas.openxmlformats.org/officeDocument/2006/relationships/header" Target="header15.xml"/><Relationship Id="rId59" Type="http://schemas.openxmlformats.org/officeDocument/2006/relationships/header" Target="header26.xml"/><Relationship Id="rId103" Type="http://schemas.openxmlformats.org/officeDocument/2006/relationships/footer" Target="footer47.xml"/><Relationship Id="rId124" Type="http://schemas.openxmlformats.org/officeDocument/2006/relationships/header" Target="header58.xml"/><Relationship Id="rId310" Type="http://schemas.openxmlformats.org/officeDocument/2006/relationships/header" Target="header151.xml"/><Relationship Id="rId70" Type="http://schemas.openxmlformats.org/officeDocument/2006/relationships/header" Target="header31.xml"/><Relationship Id="rId91" Type="http://schemas.openxmlformats.org/officeDocument/2006/relationships/footer" Target="footer41.xml"/><Relationship Id="rId145" Type="http://schemas.openxmlformats.org/officeDocument/2006/relationships/footer" Target="footer68.xml"/><Relationship Id="rId166" Type="http://schemas.openxmlformats.org/officeDocument/2006/relationships/header" Target="header79.xml"/><Relationship Id="rId187" Type="http://schemas.openxmlformats.org/officeDocument/2006/relationships/footer" Target="footer89.xml"/><Relationship Id="rId1" Type="http://schemas.openxmlformats.org/officeDocument/2006/relationships/customXml" Target="../customXml/item1.xml"/><Relationship Id="rId212" Type="http://schemas.openxmlformats.org/officeDocument/2006/relationships/header" Target="header102.xml"/><Relationship Id="rId233" Type="http://schemas.openxmlformats.org/officeDocument/2006/relationships/header" Target="header113.xml"/><Relationship Id="rId254" Type="http://schemas.openxmlformats.org/officeDocument/2006/relationships/header" Target="header123.xml"/><Relationship Id="rId28" Type="http://schemas.openxmlformats.org/officeDocument/2006/relationships/header" Target="header10.xml"/><Relationship Id="rId49" Type="http://schemas.openxmlformats.org/officeDocument/2006/relationships/footer" Target="footer20.xml"/><Relationship Id="rId114" Type="http://schemas.openxmlformats.org/officeDocument/2006/relationships/footer" Target="footer52.xml"/><Relationship Id="rId275" Type="http://schemas.openxmlformats.org/officeDocument/2006/relationships/header" Target="header134.xml"/><Relationship Id="rId296" Type="http://schemas.openxmlformats.org/officeDocument/2006/relationships/header" Target="header144.xml"/><Relationship Id="rId300" Type="http://schemas.openxmlformats.org/officeDocument/2006/relationships/footer" Target="footer145.xml"/><Relationship Id="rId60" Type="http://schemas.openxmlformats.org/officeDocument/2006/relationships/footer" Target="footer25.xml"/><Relationship Id="rId81" Type="http://schemas.openxmlformats.org/officeDocument/2006/relationships/footer" Target="footer36.xml"/><Relationship Id="rId135" Type="http://schemas.openxmlformats.org/officeDocument/2006/relationships/footer" Target="footer63.xml"/><Relationship Id="rId156" Type="http://schemas.openxmlformats.org/officeDocument/2006/relationships/footer" Target="footer73.xml"/><Relationship Id="rId177" Type="http://schemas.openxmlformats.org/officeDocument/2006/relationships/footer" Target="footer84.xml"/><Relationship Id="rId198" Type="http://schemas.openxmlformats.org/officeDocument/2006/relationships/footer" Target="footer94.xml"/><Relationship Id="rId202" Type="http://schemas.openxmlformats.org/officeDocument/2006/relationships/header" Target="header97.xml"/><Relationship Id="rId223" Type="http://schemas.openxmlformats.org/officeDocument/2006/relationships/footer" Target="footer107.xml"/><Relationship Id="rId244" Type="http://schemas.openxmlformats.org/officeDocument/2006/relationships/header" Target="header118.xml"/><Relationship Id="rId18" Type="http://schemas.openxmlformats.org/officeDocument/2006/relationships/footer" Target="footer4.xml"/><Relationship Id="rId39" Type="http://schemas.openxmlformats.org/officeDocument/2006/relationships/footer" Target="footer15.xml"/><Relationship Id="rId265" Type="http://schemas.openxmlformats.org/officeDocument/2006/relationships/footer" Target="footer128.xml"/><Relationship Id="rId286" Type="http://schemas.openxmlformats.org/officeDocument/2006/relationships/header" Target="header139.xml"/><Relationship Id="rId50" Type="http://schemas.openxmlformats.org/officeDocument/2006/relationships/header" Target="header21.xml"/><Relationship Id="rId104" Type="http://schemas.openxmlformats.org/officeDocument/2006/relationships/header" Target="header48.xml"/><Relationship Id="rId125" Type="http://schemas.openxmlformats.org/officeDocument/2006/relationships/header" Target="header59.xml"/><Relationship Id="rId146" Type="http://schemas.openxmlformats.org/officeDocument/2006/relationships/header" Target="header69.xml"/><Relationship Id="rId167" Type="http://schemas.openxmlformats.org/officeDocument/2006/relationships/header" Target="header80.xml"/><Relationship Id="rId188" Type="http://schemas.openxmlformats.org/officeDocument/2006/relationships/header" Target="header90.xml"/><Relationship Id="rId311" Type="http://schemas.openxmlformats.org/officeDocument/2006/relationships/header" Target="header152.xml"/><Relationship Id="rId71" Type="http://schemas.openxmlformats.org/officeDocument/2006/relationships/header" Target="header32.xml"/><Relationship Id="rId92" Type="http://schemas.openxmlformats.org/officeDocument/2006/relationships/header" Target="header42.xml"/><Relationship Id="rId213" Type="http://schemas.openxmlformats.org/officeDocument/2006/relationships/footer" Target="footer102.xml"/><Relationship Id="rId234" Type="http://schemas.openxmlformats.org/officeDocument/2006/relationships/footer" Target="footer11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55" Type="http://schemas.openxmlformats.org/officeDocument/2006/relationships/footer" Target="footer123.xml"/><Relationship Id="rId276" Type="http://schemas.openxmlformats.org/officeDocument/2006/relationships/footer" Target="footer133.xml"/><Relationship Id="rId297" Type="http://schemas.openxmlformats.org/officeDocument/2006/relationships/footer" Target="footer144.xml"/><Relationship Id="rId40" Type="http://schemas.openxmlformats.org/officeDocument/2006/relationships/header" Target="header16.xml"/><Relationship Id="rId115" Type="http://schemas.openxmlformats.org/officeDocument/2006/relationships/footer" Target="footer53.xml"/><Relationship Id="rId136" Type="http://schemas.openxmlformats.org/officeDocument/2006/relationships/header" Target="header64.xml"/><Relationship Id="rId157" Type="http://schemas.openxmlformats.org/officeDocument/2006/relationships/footer" Target="footer74.xml"/><Relationship Id="rId178" Type="http://schemas.openxmlformats.org/officeDocument/2006/relationships/header" Target="header85.xml"/><Relationship Id="rId301" Type="http://schemas.openxmlformats.org/officeDocument/2006/relationships/footer" Target="footer146.xml"/><Relationship Id="rId61" Type="http://schemas.openxmlformats.org/officeDocument/2006/relationships/footer" Target="footer26.xml"/><Relationship Id="rId82" Type="http://schemas.openxmlformats.org/officeDocument/2006/relationships/header" Target="header37.xml"/><Relationship Id="rId199" Type="http://schemas.openxmlformats.org/officeDocument/2006/relationships/footer" Target="footer95.xml"/><Relationship Id="rId203" Type="http://schemas.openxmlformats.org/officeDocument/2006/relationships/header" Target="header98.xml"/><Relationship Id="rId19" Type="http://schemas.openxmlformats.org/officeDocument/2006/relationships/footer" Target="footer5.xml"/><Relationship Id="rId224" Type="http://schemas.openxmlformats.org/officeDocument/2006/relationships/header" Target="header108.xml"/><Relationship Id="rId245" Type="http://schemas.openxmlformats.org/officeDocument/2006/relationships/header" Target="header119.xml"/><Relationship Id="rId266" Type="http://schemas.openxmlformats.org/officeDocument/2006/relationships/header" Target="header129.xml"/><Relationship Id="rId287" Type="http://schemas.openxmlformats.org/officeDocument/2006/relationships/header" Target="header140.xml"/><Relationship Id="rId30" Type="http://schemas.openxmlformats.org/officeDocument/2006/relationships/footer" Target="footer10.xml"/><Relationship Id="rId105" Type="http://schemas.openxmlformats.org/officeDocument/2006/relationships/footer" Target="footer48.xml"/><Relationship Id="rId126" Type="http://schemas.openxmlformats.org/officeDocument/2006/relationships/footer" Target="footer58.xml"/><Relationship Id="rId147" Type="http://schemas.openxmlformats.org/officeDocument/2006/relationships/footer" Target="footer69.xml"/><Relationship Id="rId168" Type="http://schemas.openxmlformats.org/officeDocument/2006/relationships/footer" Target="footer79.xml"/><Relationship Id="rId312" Type="http://schemas.openxmlformats.org/officeDocument/2006/relationships/footer" Target="footer151.xml"/><Relationship Id="rId51" Type="http://schemas.openxmlformats.org/officeDocument/2006/relationships/footer" Target="footer21.xml"/><Relationship Id="rId72" Type="http://schemas.openxmlformats.org/officeDocument/2006/relationships/footer" Target="footer31.xml"/><Relationship Id="rId93" Type="http://schemas.openxmlformats.org/officeDocument/2006/relationships/footer" Target="footer42.xml"/><Relationship Id="rId189" Type="http://schemas.openxmlformats.org/officeDocument/2006/relationships/footer" Target="footer90.xml"/><Relationship Id="rId3" Type="http://schemas.openxmlformats.org/officeDocument/2006/relationships/customXml" Target="../customXml/item3.xml"/><Relationship Id="rId214" Type="http://schemas.openxmlformats.org/officeDocument/2006/relationships/header" Target="header103.xml"/><Relationship Id="rId235" Type="http://schemas.openxmlformats.org/officeDocument/2006/relationships/footer" Target="footer113.xml"/><Relationship Id="rId256" Type="http://schemas.openxmlformats.org/officeDocument/2006/relationships/header" Target="header124.xml"/><Relationship Id="rId277" Type="http://schemas.openxmlformats.org/officeDocument/2006/relationships/footer" Target="footer134.xml"/><Relationship Id="rId298" Type="http://schemas.openxmlformats.org/officeDocument/2006/relationships/header" Target="header145.xml"/><Relationship Id="rId116" Type="http://schemas.openxmlformats.org/officeDocument/2006/relationships/header" Target="header54.xml"/><Relationship Id="rId137" Type="http://schemas.openxmlformats.org/officeDocument/2006/relationships/header" Target="header65.xml"/><Relationship Id="rId158" Type="http://schemas.openxmlformats.org/officeDocument/2006/relationships/header" Target="header75.xml"/><Relationship Id="rId302" Type="http://schemas.openxmlformats.org/officeDocument/2006/relationships/header" Target="header147.xml"/><Relationship Id="rId20" Type="http://schemas.openxmlformats.org/officeDocument/2006/relationships/header" Target="header6.xml"/><Relationship Id="rId41" Type="http://schemas.openxmlformats.org/officeDocument/2006/relationships/header" Target="header17.xml"/><Relationship Id="rId62" Type="http://schemas.openxmlformats.org/officeDocument/2006/relationships/header" Target="header27.xml"/><Relationship Id="rId83" Type="http://schemas.openxmlformats.org/officeDocument/2006/relationships/header" Target="header38.xml"/><Relationship Id="rId179" Type="http://schemas.openxmlformats.org/officeDocument/2006/relationships/header" Target="header86.xml"/><Relationship Id="rId190" Type="http://schemas.openxmlformats.org/officeDocument/2006/relationships/header" Target="header91.xml"/><Relationship Id="rId204" Type="http://schemas.openxmlformats.org/officeDocument/2006/relationships/footer" Target="footer97.xml"/><Relationship Id="rId225" Type="http://schemas.openxmlformats.org/officeDocument/2006/relationships/footer" Target="footer108.xml"/><Relationship Id="rId246" Type="http://schemas.openxmlformats.org/officeDocument/2006/relationships/footer" Target="footer118.xml"/><Relationship Id="rId267" Type="http://schemas.openxmlformats.org/officeDocument/2006/relationships/footer" Target="footer129.xml"/><Relationship Id="rId288" Type="http://schemas.openxmlformats.org/officeDocument/2006/relationships/footer" Target="footer139.xml"/><Relationship Id="rId106" Type="http://schemas.openxmlformats.org/officeDocument/2006/relationships/header" Target="header49.xml"/><Relationship Id="rId127" Type="http://schemas.openxmlformats.org/officeDocument/2006/relationships/footer" Target="footer59.xml"/><Relationship Id="rId313" Type="http://schemas.openxmlformats.org/officeDocument/2006/relationships/footer" Target="footer152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52" Type="http://schemas.openxmlformats.org/officeDocument/2006/relationships/header" Target="header22.xml"/><Relationship Id="rId73" Type="http://schemas.openxmlformats.org/officeDocument/2006/relationships/footer" Target="footer32.xml"/><Relationship Id="rId94" Type="http://schemas.openxmlformats.org/officeDocument/2006/relationships/header" Target="header43.xml"/><Relationship Id="rId148" Type="http://schemas.openxmlformats.org/officeDocument/2006/relationships/header" Target="header70.xml"/><Relationship Id="rId169" Type="http://schemas.openxmlformats.org/officeDocument/2006/relationships/footer" Target="footer80.xml"/><Relationship Id="rId4" Type="http://schemas.openxmlformats.org/officeDocument/2006/relationships/numbering" Target="numbering.xml"/><Relationship Id="rId180" Type="http://schemas.openxmlformats.org/officeDocument/2006/relationships/footer" Target="footer85.xml"/><Relationship Id="rId215" Type="http://schemas.openxmlformats.org/officeDocument/2006/relationships/header" Target="header104.xml"/><Relationship Id="rId236" Type="http://schemas.openxmlformats.org/officeDocument/2006/relationships/header" Target="header114.xml"/><Relationship Id="rId257" Type="http://schemas.openxmlformats.org/officeDocument/2006/relationships/header" Target="header125.xml"/><Relationship Id="rId278" Type="http://schemas.openxmlformats.org/officeDocument/2006/relationships/header" Target="header135.xml"/><Relationship Id="rId303" Type="http://schemas.openxmlformats.org/officeDocument/2006/relationships/footer" Target="footer147.xml"/><Relationship Id="rId42" Type="http://schemas.openxmlformats.org/officeDocument/2006/relationships/footer" Target="footer16.xml"/><Relationship Id="rId84" Type="http://schemas.openxmlformats.org/officeDocument/2006/relationships/footer" Target="footer37.xml"/><Relationship Id="rId138" Type="http://schemas.openxmlformats.org/officeDocument/2006/relationships/footer" Target="footer64.xml"/><Relationship Id="rId191" Type="http://schemas.openxmlformats.org/officeDocument/2006/relationships/header" Target="header92.xml"/><Relationship Id="rId205" Type="http://schemas.openxmlformats.org/officeDocument/2006/relationships/footer" Target="footer98.xml"/><Relationship Id="rId247" Type="http://schemas.openxmlformats.org/officeDocument/2006/relationships/footer" Target="footer119.xml"/><Relationship Id="rId107" Type="http://schemas.openxmlformats.org/officeDocument/2006/relationships/header" Target="header50.xml"/><Relationship Id="rId289" Type="http://schemas.openxmlformats.org/officeDocument/2006/relationships/footer" Target="footer140.xml"/><Relationship Id="rId11" Type="http://schemas.openxmlformats.org/officeDocument/2006/relationships/header" Target="header2.xml"/><Relationship Id="rId53" Type="http://schemas.openxmlformats.org/officeDocument/2006/relationships/header" Target="header23.xml"/><Relationship Id="rId149" Type="http://schemas.openxmlformats.org/officeDocument/2006/relationships/header" Target="header71.xml"/><Relationship Id="rId314" Type="http://schemas.openxmlformats.org/officeDocument/2006/relationships/header" Target="header153.xml"/><Relationship Id="rId95" Type="http://schemas.openxmlformats.org/officeDocument/2006/relationships/header" Target="header44.xml"/><Relationship Id="rId160" Type="http://schemas.openxmlformats.org/officeDocument/2006/relationships/header" Target="header76.xml"/><Relationship Id="rId216" Type="http://schemas.openxmlformats.org/officeDocument/2006/relationships/footer" Target="footer103.xml"/><Relationship Id="rId258" Type="http://schemas.openxmlformats.org/officeDocument/2006/relationships/footer" Target="footer124.xml"/><Relationship Id="rId22" Type="http://schemas.openxmlformats.org/officeDocument/2006/relationships/header" Target="header7.xml"/><Relationship Id="rId64" Type="http://schemas.openxmlformats.org/officeDocument/2006/relationships/header" Target="header28.xml"/><Relationship Id="rId118" Type="http://schemas.openxmlformats.org/officeDocument/2006/relationships/header" Target="header55.xml"/><Relationship Id="rId171" Type="http://schemas.openxmlformats.org/officeDocument/2006/relationships/footer" Target="footer81.xml"/><Relationship Id="rId227" Type="http://schemas.openxmlformats.org/officeDocument/2006/relationships/header" Target="header110.xml"/><Relationship Id="rId269" Type="http://schemas.openxmlformats.org/officeDocument/2006/relationships/header" Target="header131.xml"/><Relationship Id="rId33" Type="http://schemas.openxmlformats.org/officeDocument/2006/relationships/footer" Target="footer12.xml"/><Relationship Id="rId129" Type="http://schemas.openxmlformats.org/officeDocument/2006/relationships/footer" Target="footer60.xml"/><Relationship Id="rId280" Type="http://schemas.openxmlformats.org/officeDocument/2006/relationships/header" Target="header136.xml"/><Relationship Id="rId75" Type="http://schemas.openxmlformats.org/officeDocument/2006/relationships/footer" Target="footer33.xml"/><Relationship Id="rId140" Type="http://schemas.openxmlformats.org/officeDocument/2006/relationships/header" Target="header66.xml"/><Relationship Id="rId182" Type="http://schemas.openxmlformats.org/officeDocument/2006/relationships/header" Target="header87.xml"/><Relationship Id="rId6" Type="http://schemas.openxmlformats.org/officeDocument/2006/relationships/settings" Target="settings.xml"/><Relationship Id="rId238" Type="http://schemas.openxmlformats.org/officeDocument/2006/relationships/header" Target="header115.xml"/><Relationship Id="rId291" Type="http://schemas.openxmlformats.org/officeDocument/2006/relationships/footer" Target="footer141.xml"/><Relationship Id="rId305" Type="http://schemas.openxmlformats.org/officeDocument/2006/relationships/header" Target="header149.xml"/><Relationship Id="rId44" Type="http://schemas.openxmlformats.org/officeDocument/2006/relationships/header" Target="header18.xml"/><Relationship Id="rId86" Type="http://schemas.openxmlformats.org/officeDocument/2006/relationships/header" Target="header39.xml"/><Relationship Id="rId151" Type="http://schemas.openxmlformats.org/officeDocument/2006/relationships/footer" Target="footer71.xml"/><Relationship Id="rId193" Type="http://schemas.openxmlformats.org/officeDocument/2006/relationships/footer" Target="footer92.xml"/><Relationship Id="rId207" Type="http://schemas.openxmlformats.org/officeDocument/2006/relationships/footer" Target="footer99.xml"/><Relationship Id="rId249" Type="http://schemas.openxmlformats.org/officeDocument/2006/relationships/footer" Target="footer12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WYE\Halapp\Flex\Live\Eros\Macros\halnot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3FA3DC6639C488CDCE9D8C64F3394" ma:contentTypeVersion="6" ma:contentTypeDescription="Create a new document." ma:contentTypeScope="" ma:versionID="29364972de70806ab1e06e83a4a03828">
  <xsd:schema xmlns:xsd="http://www.w3.org/2001/XMLSchema" xmlns:xs="http://www.w3.org/2001/XMLSchema" xmlns:p="http://schemas.microsoft.com/office/2006/metadata/properties" xmlns:ns2="53666667-2390-49f0-852c-6fab5a6c9b35" xmlns:ns3="4dae31fa-7f92-477c-8204-fcb759fbb3d7" targetNamespace="http://schemas.microsoft.com/office/2006/metadata/properties" ma:root="true" ma:fieldsID="9ce2e5bb28642b6df3c040dfd7f43059" ns2:_="" ns3:_="">
    <xsd:import namespace="53666667-2390-49f0-852c-6fab5a6c9b35"/>
    <xsd:import namespace="4dae31fa-7f92-477c-8204-fcb759fbb3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66667-2390-49f0-852c-6fab5a6c9b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e31fa-7f92-477c-8204-fcb759fbb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C0F84-34D7-4868-9B7F-5FB6FF87C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0387B-E5CB-46D1-B4B8-11B816E14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2B737E-8CB4-4F6B-8CE4-F0DE607F8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66667-2390-49f0-852c-6fab5a6c9b35"/>
    <ds:schemaRef ds:uri="4dae31fa-7f92-477c-8204-fcb759fbb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WYE\Halapp\Flex\Live\Eros\Macros\halnotice.dot</Template>
  <TotalTime>0</TotalTime>
  <Pages>51</Pages>
  <Words>12612</Words>
  <Characters>71894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</vt:lpstr>
    </vt:vector>
  </TitlesOfParts>
  <Company>Halarose</Company>
  <LinksUpToDate>false</LinksUpToDate>
  <CharactersWithSpaces>84338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</dc:title>
  <dc:subject/>
  <dc:creator>Dylan Price</dc:creator>
  <cp:keywords/>
  <dc:description/>
  <cp:lastModifiedBy>Joel Ridler</cp:lastModifiedBy>
  <cp:revision>2</cp:revision>
  <cp:lastPrinted>2004-04-05T02:42:00Z</cp:lastPrinted>
  <dcterms:created xsi:type="dcterms:W3CDTF">2022-04-06T13:55:00Z</dcterms:created>
  <dcterms:modified xsi:type="dcterms:W3CDTF">2022-04-06T13:55:00Z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0x010100D933FA3DC6639C488CDCE9D8C64F3394</vt:lpwstr>
  </property>
</Properties>
</file>
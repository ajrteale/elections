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152" w:rsidRPr="00E9097E" w:rsidRDefault="00403152" w:rsidP="00114557">
      <w:pPr>
        <w:jc w:val="center"/>
        <w:rPr>
          <w:noProof/>
          <w:sz w:val="16"/>
          <w:szCs w:val="16"/>
        </w:rPr>
      </w:pPr>
      <w:bookmarkStart w:id="0" w:name="_GoBack"/>
      <w:bookmarkEnd w:id="0"/>
      <w:r w:rsidRPr="003345F0">
        <w:rPr>
          <w:noProof/>
          <w:sz w:val="16"/>
          <w:szCs w:val="16"/>
        </w:rPr>
        <w:t>Newcastle upon Tyne</w:t>
      </w:r>
    </w:p>
    <w:p w:rsidR="00403152" w:rsidRPr="00BE2A08" w:rsidRDefault="00403152" w:rsidP="0066763D">
      <w:pPr>
        <w:pStyle w:val="Header"/>
        <w:shd w:val="clear" w:color="auto" w:fill="000000"/>
        <w:jc w:val="center"/>
        <w:rPr>
          <w:b/>
          <w:noProof/>
          <w:sz w:val="24"/>
          <w:szCs w:val="24"/>
        </w:rPr>
      </w:pPr>
      <w:r w:rsidRPr="00BE2A08">
        <w:rPr>
          <w:b/>
          <w:noProof/>
          <w:sz w:val="32"/>
          <w:szCs w:val="32"/>
        </w:rPr>
        <w:t>STATEMENT OF PERSONS NOMINATED AND NOTICE OF POLL</w:t>
      </w:r>
    </w:p>
    <w:p w:rsidR="00403152" w:rsidRPr="00BE2A08" w:rsidRDefault="00403152" w:rsidP="0066763D">
      <w:pPr>
        <w:jc w:val="center"/>
        <w:rPr>
          <w:b/>
          <w:noProof/>
          <w:sz w:val="24"/>
          <w:szCs w:val="24"/>
        </w:rPr>
      </w:pPr>
      <w:r w:rsidRPr="00BE2A08">
        <w:rPr>
          <w:b/>
          <w:noProof/>
          <w:sz w:val="24"/>
          <w:szCs w:val="24"/>
        </w:rPr>
        <w:t xml:space="preserve">Date of Election : </w:t>
      </w:r>
      <w:r w:rsidRPr="003345F0">
        <w:rPr>
          <w:b/>
          <w:noProof/>
          <w:sz w:val="24"/>
          <w:szCs w:val="24"/>
        </w:rPr>
        <w:t>Thursday 5 May 2016</w:t>
      </w:r>
    </w:p>
    <w:p w:rsidR="00403152" w:rsidRPr="00FC79D6" w:rsidRDefault="00403152" w:rsidP="0066763D">
      <w:pPr>
        <w:jc w:val="center"/>
        <w:rPr>
          <w:noProof/>
          <w:sz w:val="16"/>
          <w:szCs w:val="16"/>
        </w:rPr>
      </w:pPr>
    </w:p>
    <w:p w:rsidR="00403152" w:rsidRPr="00FC79D6" w:rsidRDefault="00403152" w:rsidP="0066763D">
      <w:pPr>
        <w:spacing w:line="276" w:lineRule="auto"/>
        <w:ind w:left="196" w:hanging="196"/>
        <w:rPr>
          <w:noProof/>
          <w:sz w:val="16"/>
          <w:szCs w:val="16"/>
        </w:rPr>
      </w:pPr>
      <w:r w:rsidRPr="00FC79D6">
        <w:rPr>
          <w:noProof/>
          <w:sz w:val="16"/>
          <w:szCs w:val="16"/>
        </w:rPr>
        <w:t xml:space="preserve">1. Polling will take place between the hours of </w:t>
      </w:r>
      <w:r w:rsidRPr="003345F0">
        <w:rPr>
          <w:noProof/>
          <w:sz w:val="16"/>
          <w:szCs w:val="16"/>
        </w:rPr>
        <w:t>7:00 am</w:t>
      </w:r>
      <w:r w:rsidRPr="00FC79D6">
        <w:rPr>
          <w:noProof/>
          <w:sz w:val="16"/>
          <w:szCs w:val="16"/>
        </w:rPr>
        <w:t xml:space="preserve"> to </w:t>
      </w:r>
      <w:r w:rsidRPr="003345F0">
        <w:rPr>
          <w:noProof/>
          <w:sz w:val="16"/>
          <w:szCs w:val="16"/>
        </w:rPr>
        <w:t>10:00 pm</w:t>
      </w:r>
      <w:r w:rsidRPr="00FC79D6">
        <w:rPr>
          <w:noProof/>
          <w:sz w:val="16"/>
          <w:szCs w:val="16"/>
        </w:rPr>
        <w:t xml:space="preserve"> on </w:t>
      </w:r>
      <w:r w:rsidRPr="003345F0">
        <w:rPr>
          <w:noProof/>
          <w:sz w:val="16"/>
          <w:szCs w:val="16"/>
        </w:rPr>
        <w:t>Thursday 5 May 2016</w:t>
      </w:r>
      <w:r>
        <w:rPr>
          <w:noProof/>
          <w:sz w:val="16"/>
          <w:szCs w:val="16"/>
        </w:rPr>
        <w:t>,</w:t>
      </w:r>
      <w:r w:rsidRPr="00FC79D6">
        <w:rPr>
          <w:noProof/>
          <w:sz w:val="16"/>
          <w:szCs w:val="16"/>
        </w:rPr>
        <w:t xml:space="preserve"> for the election of </w:t>
      </w:r>
      <w:r w:rsidRPr="003345F0">
        <w:rPr>
          <w:noProof/>
          <w:sz w:val="16"/>
          <w:szCs w:val="16"/>
        </w:rPr>
        <w:t>City Councillor</w:t>
      </w:r>
      <w:r>
        <w:rPr>
          <w:noProof/>
          <w:sz w:val="16"/>
          <w:szCs w:val="16"/>
        </w:rPr>
        <w:t>s</w:t>
      </w:r>
      <w:r w:rsidRPr="00FC79D6">
        <w:rPr>
          <w:noProof/>
          <w:sz w:val="16"/>
          <w:szCs w:val="16"/>
        </w:rPr>
        <w:t xml:space="preserve"> for each of the undermentioned Wards, there remaining in each case more validly nominated candidates tha</w:t>
      </w:r>
      <w:r>
        <w:rPr>
          <w:noProof/>
          <w:sz w:val="16"/>
          <w:szCs w:val="16"/>
        </w:rPr>
        <w:t xml:space="preserve">n </w:t>
      </w:r>
      <w:r w:rsidRPr="00FC79D6">
        <w:rPr>
          <w:noProof/>
          <w:sz w:val="16"/>
          <w:szCs w:val="16"/>
        </w:rPr>
        <w:t>seats.</w:t>
      </w:r>
    </w:p>
    <w:p w:rsidR="00403152" w:rsidRPr="00FC79D6" w:rsidRDefault="00403152" w:rsidP="0066763D">
      <w:pPr>
        <w:spacing w:line="276" w:lineRule="auto"/>
        <w:ind w:left="196" w:hanging="196"/>
        <w:rPr>
          <w:noProof/>
          <w:sz w:val="16"/>
          <w:szCs w:val="16"/>
        </w:rPr>
      </w:pPr>
      <w:r w:rsidRPr="00FC79D6">
        <w:rPr>
          <w:noProof/>
          <w:sz w:val="16"/>
          <w:szCs w:val="16"/>
        </w:rPr>
        <w:t>2. The name, description (if any) and address of each candidaets, together with the names of proposer, seconder and assentors are shown below for each Ward.</w:t>
      </w:r>
    </w:p>
    <w:p w:rsidR="00403152" w:rsidRPr="00FC79D6" w:rsidRDefault="00403152" w:rsidP="0066763D">
      <w:pPr>
        <w:spacing w:line="276" w:lineRule="auto"/>
        <w:ind w:left="196" w:hanging="196"/>
        <w:rPr>
          <w:noProof/>
          <w:sz w:val="16"/>
          <w:szCs w:val="16"/>
        </w:rPr>
      </w:pPr>
      <w:r w:rsidRPr="00FC79D6">
        <w:rPr>
          <w:noProof/>
          <w:sz w:val="16"/>
          <w:szCs w:val="16"/>
        </w:rPr>
        <w:t>3. Any candidate who an entry in the last column (invalid), in no longer standing at this election</w:t>
      </w:r>
    </w:p>
    <w:p w:rsidR="00403152" w:rsidRPr="008577F9" w:rsidRDefault="00403152" w:rsidP="008D41E7">
      <w:pPr>
        <w:spacing w:line="276" w:lineRule="auto"/>
        <w:ind w:left="196" w:hanging="196"/>
        <w:jc w:val="both"/>
        <w:rPr>
          <w:noProof/>
          <w:sz w:val="4"/>
          <w:szCs w:val="4"/>
        </w:rPr>
      </w:pPr>
      <w:r w:rsidRPr="00FC79D6">
        <w:rPr>
          <w:noProof/>
          <w:sz w:val="16"/>
          <w:szCs w:val="16"/>
        </w:rPr>
        <w:t xml:space="preserve">4. Where contested this poll is taken together with </w:t>
      </w:r>
      <w:r w:rsidRPr="003345F0">
        <w:rPr>
          <w:noProof/>
          <w:sz w:val="16"/>
          <w:szCs w:val="16"/>
        </w:rPr>
        <w:t>the election of Police and Crime Commissioner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  <w:gridCol w:w="3261"/>
        <w:gridCol w:w="2552"/>
        <w:gridCol w:w="6634"/>
        <w:gridCol w:w="793"/>
      </w:tblGrid>
      <w:tr w:rsidR="00403152" w:rsidRPr="00FC79D6" w:rsidTr="009956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3345F0">
              <w:rPr>
                <w:b/>
                <w:noProof/>
                <w:sz w:val="16"/>
                <w:szCs w:val="16"/>
              </w:rPr>
              <w:t>Benwell and Scotswood</w:t>
            </w:r>
          </w:p>
        </w:tc>
      </w:tr>
      <w:tr w:rsidR="00403152" w:rsidRPr="00FC79D6" w:rsidTr="006F53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Candidate</w:t>
            </w:r>
          </w:p>
        </w:tc>
        <w:tc>
          <w:tcPr>
            <w:tcW w:w="104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Home Address</w:t>
            </w:r>
          </w:p>
        </w:tc>
        <w:tc>
          <w:tcPr>
            <w:tcW w:w="817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Description (if any)</w:t>
            </w:r>
          </w:p>
        </w:tc>
        <w:tc>
          <w:tcPr>
            <w:tcW w:w="212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Proposer</w:t>
            </w:r>
          </w:p>
        </w:tc>
        <w:tc>
          <w:tcPr>
            <w:tcW w:w="25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Invalid</w:t>
            </w: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ARMSTRONG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Neville Douthwaite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32 Polwarth Crescent, Newcastle upon Tyne, NE3 2EE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The Conservative Party Candidate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Douglas Stuart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Douglas Joan B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Snowdon Michelle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Snowdon Craig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Storey Daniel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Batson Valerie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Rutter Margaret I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Rutter John 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Taylor Marion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McDonald Lena J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BICKERTON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Mark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Flat 3 St Cuthberts Court, Coxlodge Road, Newcastle, NE3 3XF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UK Independence Party (UKIP)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Taberham Paul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Taberham Nurmala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Bell Steven D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Bolam Josephine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Proud Francis D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Proud Lyn 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Strong Danielle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Duffield Winifred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Naylor David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Young Dawn E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HIGGINS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Rob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11 Highwood Road, Denton Burn, Newcastle upon Tyne, NE15 7UR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Labour Party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Stephenson Hazel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Cooney Margaret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Stephenson Trevor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Flint Elizabeth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Jardine Paula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Thornton Jessica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Brady Shirley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Brady Thomas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Cooney Patrick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Stephenson Andrew T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IRVING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Lee Daniel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92 Earls Drive, Denton Burn, Newcastle, NE15 7DL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Green Party candidate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Irving Gillian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Irving Shirley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Irving George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Jones Patrick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Walker Elizabeth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Gordon Evelyn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Nicholson Jonathan 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Hutchinson Edith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Nicholson Sheila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Cuthbertson Joyce E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362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LAVERICK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Helen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21 Grey Street, Newcastle upon Tyne, NE13 7DT</w:t>
            </w:r>
          </w:p>
        </w:tc>
        <w:tc>
          <w:tcPr>
            <w:tcW w:w="816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Liberal Democrats</w:t>
            </w:r>
          </w:p>
        </w:tc>
        <w:tc>
          <w:tcPr>
            <w:tcW w:w="2123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Hindmarsh Helen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Hewson Kay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Farrelly Michael 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Farrelly Carole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Held Samantha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Kennedy Ann Marie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Nuttall John 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Wait Norma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Fieldhouse Margaret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Kell Michelle</w:t>
            </w:r>
          </w:p>
        </w:tc>
        <w:tc>
          <w:tcPr>
            <w:tcW w:w="255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</w:tbl>
    <w:p w:rsidR="00403152" w:rsidRPr="008577F9" w:rsidRDefault="00403152" w:rsidP="008D41E7">
      <w:pPr>
        <w:spacing w:line="276" w:lineRule="auto"/>
        <w:ind w:left="196" w:hanging="196"/>
        <w:jc w:val="both"/>
        <w:rPr>
          <w:noProof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  <w:gridCol w:w="3261"/>
        <w:gridCol w:w="2552"/>
        <w:gridCol w:w="6634"/>
        <w:gridCol w:w="793"/>
      </w:tblGrid>
      <w:tr w:rsidR="00403152" w:rsidRPr="00FC79D6" w:rsidTr="009956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3345F0">
              <w:rPr>
                <w:b/>
                <w:noProof/>
                <w:sz w:val="16"/>
                <w:szCs w:val="16"/>
              </w:rPr>
              <w:t>Blakelaw</w:t>
            </w:r>
          </w:p>
        </w:tc>
      </w:tr>
      <w:tr w:rsidR="00403152" w:rsidRPr="00FC79D6" w:rsidTr="006F53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Candidate</w:t>
            </w:r>
          </w:p>
        </w:tc>
        <w:tc>
          <w:tcPr>
            <w:tcW w:w="104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Home Address</w:t>
            </w:r>
          </w:p>
        </w:tc>
        <w:tc>
          <w:tcPr>
            <w:tcW w:w="817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Description (if any)</w:t>
            </w:r>
          </w:p>
        </w:tc>
        <w:tc>
          <w:tcPr>
            <w:tcW w:w="212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Proposer</w:t>
            </w:r>
          </w:p>
        </w:tc>
        <w:tc>
          <w:tcPr>
            <w:tcW w:w="25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Invalid</w:t>
            </w: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DERHAM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Brendan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100 Fenham Hall Drive, Newcastle, NE4 9XB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Green Party candidate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Pearson James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Tyer Margaret 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Anderson Anthony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Bennett Louise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Dixon Francesca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Saint Anne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Daniels Thomas W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Rutherford Brenda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Mowatt Adam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Mowatt Rebecca K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LANE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Ritchie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98 Hillhead Parkway, Newcastle upon Tyne, NE5 1LJ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UK Independence Party (UKIP)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Monkhouse David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Denniston Christopher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Robson Tracey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Hawman Patricia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Nellis Rachael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Bullock Martin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Denniston Rosalyne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Spencer George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Spencer June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Climpson Stuart L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LANGLEY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James Gerard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19 Daylesford Drive, Newcastle upon Tyne, NE3 1TW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The Conservative Party Candidate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Kaer Olive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Forster Margaret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Thornton Mary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Thornton George B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Johnson Margaret A 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Wynne Mary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Shearer Michael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Brantingham Kim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Brantingham Philip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Ross Sharon L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SCHARDT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Bill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3 Maudlin Place, Newcastle upon Tyne, NE5 3LE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Liberal Democrats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Hadley Colin 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Hadley Elaine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Wilson Lilian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Wilson James W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Simmons Andrew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Morley John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Kettle Sandra D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Clark Margaret 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O`Toole Martin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O`Toole Norah B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362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STOCKDALE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David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1 St Buryan Crescent, Blakelaw, Newcastle, NE5 3XF</w:t>
            </w:r>
          </w:p>
        </w:tc>
        <w:tc>
          <w:tcPr>
            <w:tcW w:w="816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Labour Party</w:t>
            </w:r>
          </w:p>
        </w:tc>
        <w:tc>
          <w:tcPr>
            <w:tcW w:w="2123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Giovinchi Gabriella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Allibhai Mark K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Hardy-Giovinchi Lynn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Giovinchi Victoria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Allibhai Kerry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Kong Yong Qing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Allibhai Nashir I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Forster Sandra S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Kilpatrick Margaret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McCartney Jean</w:t>
            </w:r>
          </w:p>
        </w:tc>
        <w:tc>
          <w:tcPr>
            <w:tcW w:w="255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</w:tbl>
    <w:p w:rsidR="00403152" w:rsidRPr="008577F9" w:rsidRDefault="00403152" w:rsidP="008D41E7">
      <w:pPr>
        <w:spacing w:line="276" w:lineRule="auto"/>
        <w:ind w:left="196" w:hanging="196"/>
        <w:jc w:val="both"/>
        <w:rPr>
          <w:noProof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  <w:gridCol w:w="3261"/>
        <w:gridCol w:w="2552"/>
        <w:gridCol w:w="6634"/>
        <w:gridCol w:w="793"/>
      </w:tblGrid>
      <w:tr w:rsidR="00403152" w:rsidRPr="00FC79D6" w:rsidTr="009956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3345F0">
              <w:rPr>
                <w:b/>
                <w:noProof/>
                <w:sz w:val="16"/>
                <w:szCs w:val="16"/>
              </w:rPr>
              <w:lastRenderedPageBreak/>
              <w:t>Byker</w:t>
            </w:r>
          </w:p>
        </w:tc>
      </w:tr>
      <w:tr w:rsidR="00403152" w:rsidRPr="00FC79D6" w:rsidTr="006F53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Candidate</w:t>
            </w:r>
          </w:p>
        </w:tc>
        <w:tc>
          <w:tcPr>
            <w:tcW w:w="104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Home Address</w:t>
            </w:r>
          </w:p>
        </w:tc>
        <w:tc>
          <w:tcPr>
            <w:tcW w:w="817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Description (if any)</w:t>
            </w:r>
          </w:p>
        </w:tc>
        <w:tc>
          <w:tcPr>
            <w:tcW w:w="212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Proposer</w:t>
            </w:r>
          </w:p>
        </w:tc>
        <w:tc>
          <w:tcPr>
            <w:tcW w:w="25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Invalid</w:t>
            </w: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ALLISON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George Alfred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113 Allendale Road, Newcastle upon Tyne, NE6 2SY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Labour Party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Mitsides Elizabeth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Mitsides Allan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Downey Helen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Ward James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McLaughlin Carol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Bain Andrea 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Dunn Anne V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Dunn John W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Allison Julia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Robson Anne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MORPHET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Nick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2 Larchwood Avenue, Walkergate, Newcastle upon Tyne, NE6 4NX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Green Party candidate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Hartley Nicholas 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Hackworth Gordon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Dawson Timothy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Clay Sean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Ball Annie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Eskdale Shelley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McRae Julia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Smith Christopher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Thomas Isabelle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Wheatley John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NELSON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Mark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29 Ebor St, Heaton, Newcastle, NE6 5DL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Liberal Democrats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Bailey Sharon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Goncalues Sandra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Robson Noreen 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Graham Robert W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Oliver Sydney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Smith Leslie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Maund James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Maund Ann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Willox Margaret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Boyes Alan R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ROBINSON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Donald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31 Swarland Avenue, Benton, Newcastle upon Tyne, NE7 7TE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The Conservative Party Candidate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Buckley Ruby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Buckley George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Weatherly Ellis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May Patricia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Robinson-Young David 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Reekie Carol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Hordon Julie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Hastings John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Mason Shirley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Padgett Gordon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362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ROBINSON-YOUNG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David Tilley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32 Merchants Wharf, Byker, Newcastle upon Tyne, NE6 1TR</w:t>
            </w:r>
          </w:p>
        </w:tc>
        <w:tc>
          <w:tcPr>
            <w:tcW w:w="816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UK Independence Party (UKIP)</w:t>
            </w:r>
          </w:p>
        </w:tc>
        <w:tc>
          <w:tcPr>
            <w:tcW w:w="2123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Hardy Raymond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Taylorson Eric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Taylorson Jean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Anderson Graham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Hodgkinson John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Maguire Thomas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Buckley Keith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Whiteford Robert W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Carr William G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Maguire Stephen T</w:t>
            </w:r>
          </w:p>
        </w:tc>
        <w:tc>
          <w:tcPr>
            <w:tcW w:w="255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</w:tbl>
    <w:p w:rsidR="00403152" w:rsidRPr="008577F9" w:rsidRDefault="00403152" w:rsidP="008D41E7">
      <w:pPr>
        <w:spacing w:line="276" w:lineRule="auto"/>
        <w:ind w:left="196" w:hanging="196"/>
        <w:jc w:val="both"/>
        <w:rPr>
          <w:noProof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  <w:gridCol w:w="3261"/>
        <w:gridCol w:w="2552"/>
        <w:gridCol w:w="6634"/>
        <w:gridCol w:w="793"/>
      </w:tblGrid>
      <w:tr w:rsidR="00403152" w:rsidRPr="00FC79D6" w:rsidTr="009956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3345F0">
              <w:rPr>
                <w:b/>
                <w:noProof/>
                <w:sz w:val="16"/>
                <w:szCs w:val="16"/>
              </w:rPr>
              <w:t>Castle</w:t>
            </w:r>
          </w:p>
        </w:tc>
      </w:tr>
      <w:tr w:rsidR="00403152" w:rsidRPr="00FC79D6" w:rsidTr="006F53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Candidate</w:t>
            </w:r>
          </w:p>
        </w:tc>
        <w:tc>
          <w:tcPr>
            <w:tcW w:w="104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Home Address</w:t>
            </w:r>
          </w:p>
        </w:tc>
        <w:tc>
          <w:tcPr>
            <w:tcW w:w="817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Description (if any)</w:t>
            </w:r>
          </w:p>
        </w:tc>
        <w:tc>
          <w:tcPr>
            <w:tcW w:w="212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Proposer</w:t>
            </w:r>
          </w:p>
        </w:tc>
        <w:tc>
          <w:tcPr>
            <w:tcW w:w="25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Invalid</w:t>
            </w: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GRAHAM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Ian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5 Colnbrook Close, Kingston Park, Newcastle, NE3 2TP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Liberal Democrats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Clarehugh Philip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Clarehugh Mavis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Graham Margaret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Wesencraft Charles F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Gilhespy Graeme 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Down David C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Garbett Heather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Thompson Raymond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Hood Sylvia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Graham Lisa M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MARRON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Timothy Thomas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Braeside, Middle Drive, Woolsington, Newcastle, NE13 8BS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UK Independence Party (UKIP)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Armstrong Mary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Armstrong Shauna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Armstrong Marie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Armstrong Edward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Biggins June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Lee David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Hentze Detlef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Hentze Joan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Delaney Desmond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Smart Selina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THORP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Andrew Jonathan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4 Enid Street, Hazlerigg, Newcastle upon Tyne, NE13 7AX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Green Party candidate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Bill Alan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Makin Glenn P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Moore James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Moore Laura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Starforth Paul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Tuck Nicholas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Anderson Mark C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Dawes Sarah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Dawes Alan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Fitzgerald Michael F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TOWARD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Mary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Craigmillar, Prestwick Road, Dinnington, Newcastle upon Tyne, NE13 7AG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The Conservative Party Candidate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Toward Ronald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Toward Nichola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Toward Julian S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McNally Jacqueline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Ridley William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Ridley Joan G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Morrison Audrey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Morrison David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White Vivian M B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Porter Joyce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362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TURNER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Jacqui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8 Salters Close, Gosforth, Newcastle upon Tyne, NE3 5BW</w:t>
            </w:r>
          </w:p>
        </w:tc>
        <w:tc>
          <w:tcPr>
            <w:tcW w:w="816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Labour Party</w:t>
            </w:r>
          </w:p>
        </w:tc>
        <w:tc>
          <w:tcPr>
            <w:tcW w:w="2123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Gardiner Linda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MacKinlay June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Burn John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Burn Jennie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Gardiner Mark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Taylor Shonia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Gibson John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Taylor Muriel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Watson William K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McAllister Martin</w:t>
            </w:r>
          </w:p>
        </w:tc>
        <w:tc>
          <w:tcPr>
            <w:tcW w:w="255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</w:tbl>
    <w:p w:rsidR="00403152" w:rsidRPr="008577F9" w:rsidRDefault="00403152" w:rsidP="008D41E7">
      <w:pPr>
        <w:spacing w:line="276" w:lineRule="auto"/>
        <w:ind w:left="196" w:hanging="196"/>
        <w:jc w:val="both"/>
        <w:rPr>
          <w:noProof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  <w:gridCol w:w="3261"/>
        <w:gridCol w:w="2552"/>
        <w:gridCol w:w="6634"/>
        <w:gridCol w:w="793"/>
      </w:tblGrid>
      <w:tr w:rsidR="00403152" w:rsidRPr="00FC79D6" w:rsidTr="009956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3345F0">
              <w:rPr>
                <w:b/>
                <w:noProof/>
                <w:sz w:val="16"/>
                <w:szCs w:val="16"/>
              </w:rPr>
              <w:t>Dene</w:t>
            </w:r>
          </w:p>
        </w:tc>
      </w:tr>
      <w:tr w:rsidR="00403152" w:rsidRPr="00FC79D6" w:rsidTr="006F53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Candidate</w:t>
            </w:r>
          </w:p>
        </w:tc>
        <w:tc>
          <w:tcPr>
            <w:tcW w:w="104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Home Address</w:t>
            </w:r>
          </w:p>
        </w:tc>
        <w:tc>
          <w:tcPr>
            <w:tcW w:w="817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Description (if any)</w:t>
            </w:r>
          </w:p>
        </w:tc>
        <w:tc>
          <w:tcPr>
            <w:tcW w:w="212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Proposer</w:t>
            </w:r>
          </w:p>
        </w:tc>
        <w:tc>
          <w:tcPr>
            <w:tcW w:w="25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Invalid</w:t>
            </w: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BAILEY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Tab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3 Stannington Avenue, Heaton, Newcastle, NE6 5AA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Green Party candidate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Christie Liam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Wardle Susan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Ewing Logan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Tanjusay Analyn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Dane Sonia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Dunn Lilian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Martin Denis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Baird Harold 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Peek Lindsey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Cairns Stu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MONCKTON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Tim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10 Stanway Drive, Newcastle upon Tyne, NE7 7AT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The Conservative Party Candidate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Langley James G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McWilliams Marian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Atkin Joan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Willson Andrea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Bentham Jessie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Usher Beverley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Gardner Margaret 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Crozier Yvonne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Crozier Peter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Mills Anna-Lisa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MUAT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David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3 Stanway Drive, Newcastle upon Tyne, NE7 7AT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UK Independence Party (UKIP)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Sanderson Anthony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Muat Margaret 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Thompson Dean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Cairns George W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Cairns Julia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Shaw Arthur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Kane Valerie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Muat Andrew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Williams Wendy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Williams Kieron J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SPENCER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Sheila Claire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18 Roxburgh Place, Heaton, Newcastle upon Tyne, NE6 5HU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Labour Party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Moffat Barbara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McKeever Margaret P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Smith Daniel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Penny-Evans Clare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Marsden Linda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Cobill Stephen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Bhogal Paramjit S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Bartlett Christopher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Mitchell Caroline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Kitchen Leon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362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TAYLOR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Wendy Barbara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12 Boundary Gardens, High Heaton, Newcastle, NE7 7AA</w:t>
            </w:r>
          </w:p>
        </w:tc>
        <w:tc>
          <w:tcPr>
            <w:tcW w:w="816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Liberal Democrats</w:t>
            </w:r>
          </w:p>
        </w:tc>
        <w:tc>
          <w:tcPr>
            <w:tcW w:w="2123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Taylor Diane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Taylor Richard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Stobbs Irene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Stobbs Richard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Stalker Kathleen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Stalker Robert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Batey Sheila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Cain David F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Cain Margaret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Bell Peter J</w:t>
            </w:r>
          </w:p>
        </w:tc>
        <w:tc>
          <w:tcPr>
            <w:tcW w:w="255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</w:tbl>
    <w:p w:rsidR="00403152" w:rsidRPr="008577F9" w:rsidRDefault="00403152" w:rsidP="008D41E7">
      <w:pPr>
        <w:spacing w:line="276" w:lineRule="auto"/>
        <w:ind w:left="196" w:hanging="196"/>
        <w:jc w:val="both"/>
        <w:rPr>
          <w:noProof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  <w:gridCol w:w="3261"/>
        <w:gridCol w:w="2552"/>
        <w:gridCol w:w="6634"/>
        <w:gridCol w:w="793"/>
      </w:tblGrid>
      <w:tr w:rsidR="00403152" w:rsidRPr="00FC79D6" w:rsidTr="009956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3345F0">
              <w:rPr>
                <w:b/>
                <w:noProof/>
                <w:sz w:val="16"/>
                <w:szCs w:val="16"/>
              </w:rPr>
              <w:lastRenderedPageBreak/>
              <w:t>Denton</w:t>
            </w:r>
          </w:p>
        </w:tc>
      </w:tr>
      <w:tr w:rsidR="00403152" w:rsidRPr="00FC79D6" w:rsidTr="006F53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Candidate</w:t>
            </w:r>
          </w:p>
        </w:tc>
        <w:tc>
          <w:tcPr>
            <w:tcW w:w="104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Home Address</w:t>
            </w:r>
          </w:p>
        </w:tc>
        <w:tc>
          <w:tcPr>
            <w:tcW w:w="817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Description (if any)</w:t>
            </w:r>
          </w:p>
        </w:tc>
        <w:tc>
          <w:tcPr>
            <w:tcW w:w="212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Proposer</w:t>
            </w:r>
          </w:p>
        </w:tc>
        <w:tc>
          <w:tcPr>
            <w:tcW w:w="25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Invalid</w:t>
            </w: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ARMSTRONG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Sarah Jane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151 Linbridge Drive, West Denton, Newcastle, NE5 5DR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It`s time to put Newcastle first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Armstrong Margaret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Armstrong David P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Oxley Gwen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Oxley Richard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McNeill Paige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Dlamini Slindile I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Dlamini Glen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Nichol Tracy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Nichol John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Richardson Lisa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BIRKMYRE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Alan Henry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57 Greystoke Park, Newcastle upon Tyne, NE3 2DZ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The Conservative Party Candidate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Hirst Simon P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Davison Ryan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Taylor Karen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Peter Eleanor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Mark Patricia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Kennedy John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Renton Lisa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Grant Jill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Finlay Geraldine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Hodgson Frances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DAGLISH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Colin Thomas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45 Lordenshaw, West Denton, Newcastle upon Tyne, NE5 2YP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Liberal Democrats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Daglish Carol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Wood Andrew P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Bateman Tracy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Bateman Martine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Robinson Robert S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Robinson Sandra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Halford Margaret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Halford Richard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Virtue Peter W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Robinson Hayley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GREENHOUGH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Dan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8 Clarendon Mews, Brunton Lane, Newcastle upon Tyne, NE3 5ED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Labour Party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Barker Cynthia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Barker Leslie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Fiddes Diane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Muckle Catherine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Vincent Doreen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Auld David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Duerdin Susannah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Shakespeare Samantha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Lynch Michael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Thamman Prem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MOORE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Brian David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63 Rothwell Road, Gosforth, Newcastle, NE3 1UA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UK Independence Party (UKIP)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McGlen Catherine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Hastings Gillian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Armstrong Darren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Lord Michael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Quinn Jade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Younger Michael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Walsh Peter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Conlin Lynne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Field Barbara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Marshall Doris E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362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PITMAN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Spinoza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48 Stratford Grove West, Newcastle upon Tyne, NE6 5BB</w:t>
            </w:r>
          </w:p>
        </w:tc>
        <w:tc>
          <w:tcPr>
            <w:tcW w:w="816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Green Party candidate</w:t>
            </w:r>
          </w:p>
        </w:tc>
        <w:tc>
          <w:tcPr>
            <w:tcW w:w="2123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Jenkins Richard D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Hayes Louise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Coulson David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Welsh Michael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Robertson Kathleen 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Salt Kenneth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Lowdon Violet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Armstrong Christine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Allan Robert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Cooley Julie</w:t>
            </w:r>
          </w:p>
        </w:tc>
        <w:tc>
          <w:tcPr>
            <w:tcW w:w="255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</w:tbl>
    <w:p w:rsidR="00403152" w:rsidRPr="008577F9" w:rsidRDefault="00403152" w:rsidP="008D41E7">
      <w:pPr>
        <w:spacing w:line="276" w:lineRule="auto"/>
        <w:ind w:left="196" w:hanging="196"/>
        <w:jc w:val="both"/>
        <w:rPr>
          <w:noProof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  <w:gridCol w:w="3261"/>
        <w:gridCol w:w="2552"/>
        <w:gridCol w:w="6634"/>
        <w:gridCol w:w="793"/>
      </w:tblGrid>
      <w:tr w:rsidR="00403152" w:rsidRPr="00FC79D6" w:rsidTr="009956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3345F0">
              <w:rPr>
                <w:b/>
                <w:noProof/>
                <w:sz w:val="16"/>
                <w:szCs w:val="16"/>
              </w:rPr>
              <w:t>East Gosforth</w:t>
            </w:r>
          </w:p>
        </w:tc>
      </w:tr>
      <w:tr w:rsidR="00403152" w:rsidRPr="00FC79D6" w:rsidTr="006F53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Candidate</w:t>
            </w:r>
          </w:p>
        </w:tc>
        <w:tc>
          <w:tcPr>
            <w:tcW w:w="104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Home Address</w:t>
            </w:r>
          </w:p>
        </w:tc>
        <w:tc>
          <w:tcPr>
            <w:tcW w:w="817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Description (if any)</w:t>
            </w:r>
          </w:p>
        </w:tc>
        <w:tc>
          <w:tcPr>
            <w:tcW w:w="212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Proposer</w:t>
            </w:r>
          </w:p>
        </w:tc>
        <w:tc>
          <w:tcPr>
            <w:tcW w:w="25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Invalid</w:t>
            </w: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DUNNE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Peter John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2 Coniston Court, Slatyford Lane, Newcastle, NE5 2SH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UK Independence Party (UKIP)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Moore Brian D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Ash Caroline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Laing Caroline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Holliday James 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Higgins Catherine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Maggio Anthony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Findlay Charles K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Morris Patricia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Morris Peter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Fernandes Jose D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FRAY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Nicholas Alan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2 Wyndham Ave, Kenton, Newcastle upon Tyne, NE3 4QE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Trade Unionist and Socialist Coalition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Cree Brian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Angus Sheila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Wadsworth Robert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Fenton Alan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Charlton Barbara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Urwin Barbara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Short James 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Lattimer Violet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Rowe Nicholas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Marvin Sara J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HINTON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Frances Christine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62 Hollywood Crescent, Gosforth, Newcastle upon Tyne, NE3 5DP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Green Party candidate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Hazlitt Sheila F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Maughan Lynne 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Bird Marilyn I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Finnemore Christopher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Tulloch Sarah 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Stewart Susan C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Bell Rodney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Giblin-Jowett Hellen C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Dunn Christine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Halliday Janice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HUGHES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Gareth James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76 Granville Road, Gosforth, Newcastle upon Tyne, NE3 5LD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Labour Party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Driscoll Jamie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Arnold Nicholas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Lydon Michael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Mackenzie Lynda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Ainsley Arlene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Turner Jacqueline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Simon Nicholas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Smith Peter 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Bird Simon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Dargie Alison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RAYMONT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Dominic Mark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29 Wolveleigh Terrace, Newcastle upon Tyne, NE3 1UP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Liberal Democrats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Leggott Peter 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Leggott Pauline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Cookson Michael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Cookson Dorothy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Raymont Andrea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Strathdee Sheila M 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Kavanagh Peter 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Robson Susan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Hawkins Dave G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Roy Alistair I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362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WAKE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Alison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3 Dene Grove, South Gosforth, Newcastle upon Tyne, NE3 1PX</w:t>
            </w:r>
          </w:p>
        </w:tc>
        <w:tc>
          <w:tcPr>
            <w:tcW w:w="816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The Conservative Party Candidate</w:t>
            </w:r>
          </w:p>
        </w:tc>
        <w:tc>
          <w:tcPr>
            <w:tcW w:w="2123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Wake Kenneth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Wake Ann I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Charlton Ann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Charlton Michael M G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Masson Hamish V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Hardy Helen M 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Taylor Matthew 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Dark James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Oliver Derek W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Clark Joan</w:t>
            </w:r>
          </w:p>
        </w:tc>
        <w:tc>
          <w:tcPr>
            <w:tcW w:w="255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</w:tbl>
    <w:p w:rsidR="00403152" w:rsidRPr="008577F9" w:rsidRDefault="00403152" w:rsidP="008D41E7">
      <w:pPr>
        <w:spacing w:line="276" w:lineRule="auto"/>
        <w:ind w:left="196" w:hanging="196"/>
        <w:jc w:val="both"/>
        <w:rPr>
          <w:noProof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  <w:gridCol w:w="3261"/>
        <w:gridCol w:w="2552"/>
        <w:gridCol w:w="6634"/>
        <w:gridCol w:w="793"/>
      </w:tblGrid>
      <w:tr w:rsidR="00403152" w:rsidRPr="00FC79D6" w:rsidTr="009956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3345F0">
              <w:rPr>
                <w:b/>
                <w:noProof/>
                <w:sz w:val="16"/>
                <w:szCs w:val="16"/>
              </w:rPr>
              <w:t>Elswick</w:t>
            </w:r>
          </w:p>
        </w:tc>
      </w:tr>
      <w:tr w:rsidR="00403152" w:rsidRPr="00FC79D6" w:rsidTr="006F53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Candidate</w:t>
            </w:r>
          </w:p>
        </w:tc>
        <w:tc>
          <w:tcPr>
            <w:tcW w:w="104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Home Address</w:t>
            </w:r>
          </w:p>
        </w:tc>
        <w:tc>
          <w:tcPr>
            <w:tcW w:w="817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Description (if any)</w:t>
            </w:r>
          </w:p>
        </w:tc>
        <w:tc>
          <w:tcPr>
            <w:tcW w:w="212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Proposer</w:t>
            </w:r>
          </w:p>
        </w:tc>
        <w:tc>
          <w:tcPr>
            <w:tcW w:w="25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Invalid</w:t>
            </w: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KENYON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James Peter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9 Sycamore Avenue, Dinnington, Newcastle upon Tyne, NE13 7JY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Liberal Democrats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Higgins Ruth C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Higgins Terence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Sutherland Elizabeth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Haxon Roy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Younas Mohammed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Payne Ernest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Payne Ann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Finley Joan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Finley John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Islam Nargis C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PAGE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Mark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Room 1, 104 Dilston Road, Arthurs Hill, Fenham, Newcastle, NE4 5AB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UK Independence Party (UKIP)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Johnson Colin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Ward Keith 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Tierney Linda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Tierney John T 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Nielsen Dale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Boustead Jean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Boustead Eric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Roger Nora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Moyes Arthur 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Moyes Dorothy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PITMAN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Taymar Gem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10 Kenilworth Road, Newcastle upon Tyne, NE4 6RQ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Green Party candidate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Toyne Clare 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Brettle Derek 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Halliday John G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Haydon Joseph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Shaw Barbara S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Johnston Sharon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Chapman Kevin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Stephenson Malcolm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Stephenson Shirley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White Nathan O M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SCHOFIELD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Ann Veronica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1 Greenfield Place, Summerhill Square, Newcastle upon Tyne, NE4 6AX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Labour Party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White John 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Paterson Jacqueline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McMahon Mary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Colley Maureen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Ahad Dipu S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Javed Saira 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Javed Amber S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Javed Abbie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Morrison Patricia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Uddin Shahida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362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TOWARD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Ron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Craigmillar, Prestwick Road, Dinnington, Newcastle upon Tyne, NE13 7AG</w:t>
            </w:r>
          </w:p>
        </w:tc>
        <w:tc>
          <w:tcPr>
            <w:tcW w:w="816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The Conservative Party Candidate</w:t>
            </w:r>
          </w:p>
        </w:tc>
        <w:tc>
          <w:tcPr>
            <w:tcW w:w="2123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Chan Victor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Luntley Robert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Sutton William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Harrison Margaret A W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Vincent Rebecca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Lisle Margaret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Poppleton Gloria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Robson Michael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Lisle Ann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Russell Jim</w:t>
            </w:r>
          </w:p>
        </w:tc>
        <w:tc>
          <w:tcPr>
            <w:tcW w:w="255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</w:tbl>
    <w:p w:rsidR="00403152" w:rsidRPr="008577F9" w:rsidRDefault="00403152" w:rsidP="008D41E7">
      <w:pPr>
        <w:spacing w:line="276" w:lineRule="auto"/>
        <w:ind w:left="196" w:hanging="196"/>
        <w:jc w:val="both"/>
        <w:rPr>
          <w:noProof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  <w:gridCol w:w="3261"/>
        <w:gridCol w:w="2552"/>
        <w:gridCol w:w="6634"/>
        <w:gridCol w:w="793"/>
      </w:tblGrid>
      <w:tr w:rsidR="00403152" w:rsidRPr="00FC79D6" w:rsidTr="009956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3345F0">
              <w:rPr>
                <w:b/>
                <w:noProof/>
                <w:sz w:val="16"/>
                <w:szCs w:val="16"/>
              </w:rPr>
              <w:lastRenderedPageBreak/>
              <w:t>Fawdon</w:t>
            </w:r>
          </w:p>
        </w:tc>
      </w:tr>
      <w:tr w:rsidR="00403152" w:rsidRPr="00FC79D6" w:rsidTr="006F53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Candidate</w:t>
            </w:r>
          </w:p>
        </w:tc>
        <w:tc>
          <w:tcPr>
            <w:tcW w:w="104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Home Address</w:t>
            </w:r>
          </w:p>
        </w:tc>
        <w:tc>
          <w:tcPr>
            <w:tcW w:w="817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Description (if any)</w:t>
            </w:r>
          </w:p>
        </w:tc>
        <w:tc>
          <w:tcPr>
            <w:tcW w:w="212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Proposer</w:t>
            </w:r>
          </w:p>
        </w:tc>
        <w:tc>
          <w:tcPr>
            <w:tcW w:w="25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Invalid</w:t>
            </w: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AXFORD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Steve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70 Haydon Close, Newcastle upon Tyne, NE3 2BZ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The Conservative Party Candidate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Thompson Karen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Kundi Surjeet S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Bond Sophie 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Henderson James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Cunningham Peter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Wilson Susan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Broady Ilene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Perkins Brenda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Bennett Carole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Watson Lynda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FERNANDES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Alexis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35 Chatton Wynd, Newcastle upon Tyne, NE3 2ND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UK Independence Party (UKIP)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Lyddon Helen 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Hogarth Lisa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Walker Lynda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Mitchell Joe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Dixon David G S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Dixon Linda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Nardini Paolo O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Nardini Anna P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Bickerton Mark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Cornish Gary T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GARDNER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Michael James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28 Coxlodge Road, Newcastle upon Tyne, Tyne and Wear, NE3 3UZ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Green Party candidate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Grant John D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Grant Sylvia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Timney James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Timney Pauline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Sargeant Nicola C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Potts David 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Salahaldin Sheren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Reid Albert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Reid Hilda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Mcpeake Natalie J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HINDMARSH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Brenda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4 Fawdon Lane, Fawdon, Newcastle upon Tyne, NE3 2AA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Liberal Democrats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Clark Ronald D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Connell Tracy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Ramsey Sydney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Ramsey Norma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Richardson Lovel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Bell Beatrice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Hynes Joan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Jackman Joyce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Carruthers Sylvia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Clark Kathleen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362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PENNY-EVANS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Clare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63 Cleveland Gardens, High Heaton, Newcastle upon Tyne, NE7 7QH</w:t>
            </w:r>
          </w:p>
        </w:tc>
        <w:tc>
          <w:tcPr>
            <w:tcW w:w="816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Labour Party</w:t>
            </w:r>
          </w:p>
        </w:tc>
        <w:tc>
          <w:tcPr>
            <w:tcW w:w="2123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Whittaker Michael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Smith Clare 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Thompson Joseph W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Hall Owen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Hall Constance S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Mackie Rosy D I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Reay Vivienne 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Boardman Richard K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Tarn David K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Smith Archie T</w:t>
            </w:r>
          </w:p>
        </w:tc>
        <w:tc>
          <w:tcPr>
            <w:tcW w:w="255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</w:tbl>
    <w:p w:rsidR="00403152" w:rsidRPr="008577F9" w:rsidRDefault="00403152" w:rsidP="008D41E7">
      <w:pPr>
        <w:spacing w:line="276" w:lineRule="auto"/>
        <w:ind w:left="196" w:hanging="196"/>
        <w:jc w:val="both"/>
        <w:rPr>
          <w:noProof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  <w:gridCol w:w="3261"/>
        <w:gridCol w:w="2552"/>
        <w:gridCol w:w="6634"/>
        <w:gridCol w:w="793"/>
      </w:tblGrid>
      <w:tr w:rsidR="00403152" w:rsidRPr="00FC79D6" w:rsidTr="009956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3345F0">
              <w:rPr>
                <w:b/>
                <w:noProof/>
                <w:sz w:val="16"/>
                <w:szCs w:val="16"/>
              </w:rPr>
              <w:t>Fenham</w:t>
            </w:r>
          </w:p>
        </w:tc>
      </w:tr>
      <w:tr w:rsidR="00403152" w:rsidRPr="00FC79D6" w:rsidTr="006F53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Candidate</w:t>
            </w:r>
          </w:p>
        </w:tc>
        <w:tc>
          <w:tcPr>
            <w:tcW w:w="104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Home Address</w:t>
            </w:r>
          </w:p>
        </w:tc>
        <w:tc>
          <w:tcPr>
            <w:tcW w:w="817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Description (if any)</w:t>
            </w:r>
          </w:p>
        </w:tc>
        <w:tc>
          <w:tcPr>
            <w:tcW w:w="212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Proposer</w:t>
            </w:r>
          </w:p>
        </w:tc>
        <w:tc>
          <w:tcPr>
            <w:tcW w:w="25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Invalid</w:t>
            </w: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BALLANTYNE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Christopher Thomas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92 The Avenue, Newcastle upon Tyne, NE6 4XE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UK Independence Party (UKIP)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Lowther Norman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Wright Daniel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Emmett Patricia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Hodgson Barry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Gilroy John 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Tulip Sharon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Harding Norma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Young James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Young Jean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Roll David G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MORRISSEY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Christine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15 Pangbourne Close, West Denton Park, Newcastle upon Tyne, NE15 8UX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Liberal Democrats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Sheville Caroline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Emery Robert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Honey Ann C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Honey Simon P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Honey Thomas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Strickson Elizabeth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Strickson Anthony 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Routledge Brian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Routledge Janet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Rayner Raymond M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STARK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Andrew Arthur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Room 4, Flat 22B, Owen Court, Richardson Road, Newcastle, NE2 4BH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Green Party candidate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Alderson Kevin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Alderson Margaret 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Alderson Eileene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Davison David 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Lowther Irene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Ramsey Lorna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Jeavons Jane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Palmer Jean 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Palmer Joshua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Dunfield Rachel S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TALBOT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Marion Elizabeth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5 Alexandra Rd, Heaton, Newcastle, NE6 5QS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Labour Party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Cooney Isabella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Howe Sheila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Brodin Norman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Brodin Margaret 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Ghost Janet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Ghost Nicholas C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Sutcliffe Louise K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Morley Philip C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Blenkinsop Stephen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Canet Rafael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362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WAKE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Kenneth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Knarsdale House, 23 Roseworth Cres, Newcastle upon Tyne, NE3 1NR</w:t>
            </w:r>
          </w:p>
        </w:tc>
        <w:tc>
          <w:tcPr>
            <w:tcW w:w="816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The Conservative Party Candidate</w:t>
            </w:r>
          </w:p>
        </w:tc>
        <w:tc>
          <w:tcPr>
            <w:tcW w:w="2123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Oliver Pat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Milne Margaret 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Buist Carl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McMullen Peter 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McMullen Lilian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Rutherford Veronica 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Rutherford Joseph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Hands Lyndsey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Cartwright Pamela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Marshall Hylton</w:t>
            </w:r>
          </w:p>
        </w:tc>
        <w:tc>
          <w:tcPr>
            <w:tcW w:w="255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</w:tbl>
    <w:p w:rsidR="00403152" w:rsidRPr="008577F9" w:rsidRDefault="00403152" w:rsidP="008D41E7">
      <w:pPr>
        <w:spacing w:line="276" w:lineRule="auto"/>
        <w:ind w:left="196" w:hanging="196"/>
        <w:jc w:val="both"/>
        <w:rPr>
          <w:noProof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  <w:gridCol w:w="3261"/>
        <w:gridCol w:w="2552"/>
        <w:gridCol w:w="6634"/>
        <w:gridCol w:w="793"/>
      </w:tblGrid>
      <w:tr w:rsidR="00403152" w:rsidRPr="00FC79D6" w:rsidTr="009956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3345F0">
              <w:rPr>
                <w:b/>
                <w:noProof/>
                <w:sz w:val="16"/>
                <w:szCs w:val="16"/>
              </w:rPr>
              <w:t>Kenton</w:t>
            </w:r>
          </w:p>
        </w:tc>
      </w:tr>
      <w:tr w:rsidR="00403152" w:rsidRPr="00FC79D6" w:rsidTr="006F53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Candidate</w:t>
            </w:r>
          </w:p>
        </w:tc>
        <w:tc>
          <w:tcPr>
            <w:tcW w:w="104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Home Address</w:t>
            </w:r>
          </w:p>
        </w:tc>
        <w:tc>
          <w:tcPr>
            <w:tcW w:w="817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Description (if any)</w:t>
            </w:r>
          </w:p>
        </w:tc>
        <w:tc>
          <w:tcPr>
            <w:tcW w:w="212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Proposer</w:t>
            </w:r>
          </w:p>
        </w:tc>
        <w:tc>
          <w:tcPr>
            <w:tcW w:w="25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Invalid</w:t>
            </w: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BELL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Simon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10 Whitebridge Close, Newcastle upon Tyne, NE3 2DN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The Conservative Party Candidate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Kyte Stephen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Kyte Marian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Vine Elizabeth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Vine Derek W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Ramshaw Colin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Haskin Elizabeth D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Reed Claire W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Reed John 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Wind Frederick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Kyte Megan R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CHRISTIE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Ian Kilgour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14 Drummond Road, Kenton, Newcastle upon Tyne, NE3 4SS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Green Party candidate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Turner David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Turner Mavis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Parker Tracey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Carr Anthony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Holliday Heather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Cowens Elizabeth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Harrison Keith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Psarros Stavros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Kaniari Aglaia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Atkinson Steven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CONNELL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Tracy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119 Haydon Close, Newcastle upon Tyne, NE3 2BZ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Liberal Democrats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Bolton Glen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Needham Adele B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Needham Paul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Giles Joanna S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Newman Yvonne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Newman David I B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Hawken Jonathan D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Emmerson Alan 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Killen Vincent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Gibson Alan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GOURLEY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Oisin Patrick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153 Kenton Lane, Newcastle upon Tyne, NE3 3QB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Trade Unionist and Socialist Coalition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Fray Nicholas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Goodwin Genevene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Dinning Paul S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Quigley Lynn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Quigley Ben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McElduff Michael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Muir Jamie V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Gourley Kim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Welsh Philip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Welsh Muriel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STANSFIELD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Penelope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4 Rosebery Crescent, Newcastle upon Tyne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UK Independence Party (UKIP)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Anderson Alec 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Anderson Catherine 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Harrop Victoria I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Reeve Sandra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Reeve Colin F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Middis Peter 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Purvis Anthony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Worrall John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Delaney Anthony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Tazey Melville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362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STREATHER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Jane Louise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2(B) West Avenue, Gosforth, Newcastle upon Tyne, NE3 4ES</w:t>
            </w:r>
          </w:p>
        </w:tc>
        <w:tc>
          <w:tcPr>
            <w:tcW w:w="816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Labour Party</w:t>
            </w:r>
          </w:p>
        </w:tc>
        <w:tc>
          <w:tcPr>
            <w:tcW w:w="2123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Carter Margaret 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Kilgour Karen 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Buck Pauline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Crozier Katherine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Hare Margaret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Kilgour Gary W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Rodgers Sarah 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Rodgers Jamie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Hartas Christine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Hartas William J</w:t>
            </w:r>
          </w:p>
        </w:tc>
        <w:tc>
          <w:tcPr>
            <w:tcW w:w="255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</w:tbl>
    <w:p w:rsidR="00403152" w:rsidRPr="008577F9" w:rsidRDefault="00403152" w:rsidP="008D41E7">
      <w:pPr>
        <w:spacing w:line="276" w:lineRule="auto"/>
        <w:ind w:left="196" w:hanging="196"/>
        <w:jc w:val="both"/>
        <w:rPr>
          <w:noProof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  <w:gridCol w:w="3261"/>
        <w:gridCol w:w="2552"/>
        <w:gridCol w:w="6634"/>
        <w:gridCol w:w="793"/>
      </w:tblGrid>
      <w:tr w:rsidR="00403152" w:rsidRPr="00FC79D6" w:rsidTr="009956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3345F0">
              <w:rPr>
                <w:b/>
                <w:noProof/>
                <w:sz w:val="16"/>
                <w:szCs w:val="16"/>
              </w:rPr>
              <w:lastRenderedPageBreak/>
              <w:t>Lemington</w:t>
            </w:r>
          </w:p>
        </w:tc>
      </w:tr>
      <w:tr w:rsidR="00403152" w:rsidRPr="00FC79D6" w:rsidTr="006F53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Candidate</w:t>
            </w:r>
          </w:p>
        </w:tc>
        <w:tc>
          <w:tcPr>
            <w:tcW w:w="104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Home Address</w:t>
            </w:r>
          </w:p>
        </w:tc>
        <w:tc>
          <w:tcPr>
            <w:tcW w:w="817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Description (if any)</w:t>
            </w:r>
          </w:p>
        </w:tc>
        <w:tc>
          <w:tcPr>
            <w:tcW w:w="212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Proposer</w:t>
            </w:r>
          </w:p>
        </w:tc>
        <w:tc>
          <w:tcPr>
            <w:tcW w:w="25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Invalid</w:t>
            </w: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ADIE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Mike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158 Hollywood Avenue, Gosforth, Newcastle, NE3 5BT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UK Independence Party (UKIP)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Wishart Cheryl 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Rayner Abbie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Thirtle Danny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Best Mandy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Overton Elaine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Sim Lynette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Sim James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Peaker Lisa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Peaker Thomas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Peaker Laura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MCGUINNESS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Kim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180 West Avenue, Newcastle upon Tyne, NE5 5JH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Labour Party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Dawson John W W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Phillipson Barry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Dawson Dorothy C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Phillipson Mary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Robinson Paul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Harrison Margaret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Jarvis Richard C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Jarvis Pauline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Cook David B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Cook Elizabeth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MORRISSEY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PJ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15 Pangbourne Close, West Denton Park, Newcastle upon Tyne, NE15 8UX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Liberal Democrats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Morrissey Christine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Morrissey Ciaran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Langfield Irene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Moorhead Barbara 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Hunter Lawrence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Hunter Ann V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Graham Geoffrey D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Graham Linda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Graham Stuart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Graham Pauline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ROBINSON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Alison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17 Baroness Drive, Denton Burn, Newcastle, NE15 7AT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The Conservative Party Candidate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Manz-Dumbarton Matthew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Hebron Margaret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Hebron Bruce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Sandiford Sylvia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Miller Lynne C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Cafferkey Niall 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Robson Evelyn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Lever Beverley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Robinson Brian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Redpath Rachel M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SMITH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Jason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74 Falstone Avenue, South West Denton, Lemington, Newcastle upon Tyne, NE15 7SG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It`s time to put Newcastle first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Smith Maureen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Smith Malcolm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Gallon Andrew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Snow Alyson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Snow Peter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Thackray Stephen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Thackray Kieron B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McMillan David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McMillan Helen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McMillan Andrew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362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SPRAY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Ross Anthony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Flat 29, Rosedale Court, Portland Road, Shieldfield, Newcastle upon Tyne, NE2 1BU</w:t>
            </w:r>
          </w:p>
        </w:tc>
        <w:tc>
          <w:tcPr>
            <w:tcW w:w="816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Green Party candidate</w:t>
            </w:r>
          </w:p>
        </w:tc>
        <w:tc>
          <w:tcPr>
            <w:tcW w:w="2123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Charnley Annie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Quickfall Adam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Driscoll Luke S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Todd Mark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Dobson Lynn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Tiffin Katie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Brown Anne S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Harrison Claire 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Storey Jean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Nolan Christine M</w:t>
            </w:r>
          </w:p>
        </w:tc>
        <w:tc>
          <w:tcPr>
            <w:tcW w:w="255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</w:tbl>
    <w:p w:rsidR="00403152" w:rsidRPr="008577F9" w:rsidRDefault="00403152" w:rsidP="008D41E7">
      <w:pPr>
        <w:spacing w:line="276" w:lineRule="auto"/>
        <w:ind w:left="196" w:hanging="196"/>
        <w:jc w:val="both"/>
        <w:rPr>
          <w:noProof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  <w:gridCol w:w="3261"/>
        <w:gridCol w:w="2552"/>
        <w:gridCol w:w="6634"/>
        <w:gridCol w:w="793"/>
      </w:tblGrid>
      <w:tr w:rsidR="00403152" w:rsidRPr="00FC79D6" w:rsidTr="009956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3345F0">
              <w:rPr>
                <w:b/>
                <w:noProof/>
                <w:sz w:val="16"/>
                <w:szCs w:val="16"/>
              </w:rPr>
              <w:t>Newburn</w:t>
            </w:r>
          </w:p>
        </w:tc>
      </w:tr>
      <w:tr w:rsidR="00403152" w:rsidRPr="00FC79D6" w:rsidTr="006F53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Candidate</w:t>
            </w:r>
          </w:p>
        </w:tc>
        <w:tc>
          <w:tcPr>
            <w:tcW w:w="104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Home Address</w:t>
            </w:r>
          </w:p>
        </w:tc>
        <w:tc>
          <w:tcPr>
            <w:tcW w:w="817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Description (if any)</w:t>
            </w:r>
          </w:p>
        </w:tc>
        <w:tc>
          <w:tcPr>
            <w:tcW w:w="212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Proposer</w:t>
            </w:r>
          </w:p>
        </w:tc>
        <w:tc>
          <w:tcPr>
            <w:tcW w:w="25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Invalid</w:t>
            </w: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BREWSTER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Christopher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2 Emblehope Drive, Gosforth, Newcastle upon Tyne, NE3 4RW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The Conservative Party Candidate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Lush Michael 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Lush Carol A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Watson Michael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Earl Valerie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Wylie Frank S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Bartram Stephen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Chapman Joan 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Chapman Peter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Harvey Kathleen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Hall Keith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FAIRLIE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Steve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24 Hawthorn Street, Walbottle, Newcastle upon Tyne, NE15 8JS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Labour Party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Wright Linda I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Wright Colin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Routledge Valerie C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Capocci Norma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Ledger Brian 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Ledger Margaret P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Young Laura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Robinson Elizabeth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Robinson Frank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Gerry Edna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GORDON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John Alan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197 Chadderton Drive, Newcastle upon Tyne, NE5 1HR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It`s time to put Newcastle first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Henry Robert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Henry Simon P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Walker Ingrid V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Walker James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Thomson Peter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Thomson Danna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Kent Jeremy G B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Kent Sharon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Welsh Stephen W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Welsh Jennifer A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HUNTER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Lawrence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58 Combe Drive, West Denton Park, Newcastle upon Tyne, NE15 8XD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Liberal Democrats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Stephenson Juliet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Weatherall Harry 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Curwen Margery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Curwen Collingwood D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Donkin Cassandra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Donkin James D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Weatherall Mary I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Brophy Michele S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Elliott Stephen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Young Linda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362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ROBERTSON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James Douglas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4 Ashbrooke Drive, Ponteland, NE20 9QG</w:t>
            </w:r>
          </w:p>
        </w:tc>
        <w:tc>
          <w:tcPr>
            <w:tcW w:w="816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UK Independence Party (UKIP)</w:t>
            </w:r>
          </w:p>
        </w:tc>
        <w:tc>
          <w:tcPr>
            <w:tcW w:w="2123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Young Beverley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Taylor Anne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Atkinson John W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Smith Alan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Clarke Susan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Graham Steven G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Jobson Colin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Adams Kevin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Adams Julie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Adams Jack</w:t>
            </w:r>
          </w:p>
        </w:tc>
        <w:tc>
          <w:tcPr>
            <w:tcW w:w="255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</w:tbl>
    <w:p w:rsidR="00403152" w:rsidRPr="008577F9" w:rsidRDefault="00403152" w:rsidP="008D41E7">
      <w:pPr>
        <w:spacing w:line="276" w:lineRule="auto"/>
        <w:ind w:left="196" w:hanging="196"/>
        <w:jc w:val="both"/>
        <w:rPr>
          <w:noProof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  <w:gridCol w:w="3261"/>
        <w:gridCol w:w="2552"/>
        <w:gridCol w:w="6634"/>
        <w:gridCol w:w="793"/>
      </w:tblGrid>
      <w:tr w:rsidR="00403152" w:rsidRPr="00FC79D6" w:rsidTr="009956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3345F0">
              <w:rPr>
                <w:b/>
                <w:noProof/>
                <w:sz w:val="16"/>
                <w:szCs w:val="16"/>
              </w:rPr>
              <w:t>North Heaton</w:t>
            </w:r>
          </w:p>
        </w:tc>
      </w:tr>
      <w:tr w:rsidR="00403152" w:rsidRPr="00FC79D6" w:rsidTr="006F53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Candidate</w:t>
            </w:r>
          </w:p>
        </w:tc>
        <w:tc>
          <w:tcPr>
            <w:tcW w:w="104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Home Address</w:t>
            </w:r>
          </w:p>
        </w:tc>
        <w:tc>
          <w:tcPr>
            <w:tcW w:w="817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Description (if any)</w:t>
            </w:r>
          </w:p>
        </w:tc>
        <w:tc>
          <w:tcPr>
            <w:tcW w:w="212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Proposer</w:t>
            </w:r>
          </w:p>
        </w:tc>
        <w:tc>
          <w:tcPr>
            <w:tcW w:w="25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Invalid</w:t>
            </w: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BARTLE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James Robert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5 Cochrane Park Ave, Newcastle upon Tyne, NE7 7JU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The Conservative Party Candidate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Storey Deborah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Bartle Valerie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Bartle Robert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Simmonette Doris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Nichols Cornelia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Nichols William W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Henderson John W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Dobie John G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Dobie Christine P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Mcclarence Sarah E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CASEY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Nora Maebh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7 St Albans Crescent, Newcastle upon Tyne, NE6 5UQ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Labour Party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Stephenson John P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Blau Christoph W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Gill Rebecca C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Woodhead Paul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Talbot Marion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Fisher Anthony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Kavanagh Alexander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Say Rebecca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Smith Stephen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Smith Felicity M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EDMUNDSON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Elisabeth Margery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18 Wilmington Close, Newcastle upon Tyne, NE3 2SF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UK Independence Party (UKIP)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Miller Jacqueline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English Barry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Sinclair Dorothy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Atkinson George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Drape Dorothy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Drape Kenneth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Lyth Sylvia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Chilton John G S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Lupyna Gillian V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Rowe Patricia A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HERBERT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Joe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37 Honister Avenue, High West Jesmond, Newcastle upon Tyne, Tyne and Wear, NE2 3PA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Green Party candidate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Newton Glen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Lilly Inga 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Lilly Edmund F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Ratford Andrew D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Ratford Kathleen 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Douglas Liam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Graney Anne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Warnock Cullagh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Bown Nicholas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Fisher Julia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362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HUDDART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Doreen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144 Biddlestone Rd, Heaton, Newcastle, NE6 5SP</w:t>
            </w:r>
          </w:p>
        </w:tc>
        <w:tc>
          <w:tcPr>
            <w:tcW w:w="816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Liberal Democrats</w:t>
            </w:r>
          </w:p>
        </w:tc>
        <w:tc>
          <w:tcPr>
            <w:tcW w:w="2123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Stone Gregory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Robinson Karen 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Signey William F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Cassidy Joan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Cassidy Anthony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Wick Barry D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Miller Karen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Wick Gina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Dove Helen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Johnstone Donald</w:t>
            </w:r>
          </w:p>
        </w:tc>
        <w:tc>
          <w:tcPr>
            <w:tcW w:w="255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</w:tbl>
    <w:p w:rsidR="00403152" w:rsidRPr="008577F9" w:rsidRDefault="00403152" w:rsidP="008D41E7">
      <w:pPr>
        <w:spacing w:line="276" w:lineRule="auto"/>
        <w:ind w:left="196" w:hanging="196"/>
        <w:jc w:val="both"/>
        <w:rPr>
          <w:noProof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  <w:gridCol w:w="3261"/>
        <w:gridCol w:w="2552"/>
        <w:gridCol w:w="6634"/>
        <w:gridCol w:w="793"/>
      </w:tblGrid>
      <w:tr w:rsidR="00403152" w:rsidRPr="00FC79D6" w:rsidTr="009956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3345F0">
              <w:rPr>
                <w:b/>
                <w:noProof/>
                <w:sz w:val="16"/>
                <w:szCs w:val="16"/>
              </w:rPr>
              <w:lastRenderedPageBreak/>
              <w:t>North Jesmond</w:t>
            </w:r>
          </w:p>
        </w:tc>
      </w:tr>
      <w:tr w:rsidR="00403152" w:rsidRPr="00FC79D6" w:rsidTr="006F53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Candidate</w:t>
            </w:r>
          </w:p>
        </w:tc>
        <w:tc>
          <w:tcPr>
            <w:tcW w:w="104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Home Address</w:t>
            </w:r>
          </w:p>
        </w:tc>
        <w:tc>
          <w:tcPr>
            <w:tcW w:w="817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Description (if any)</w:t>
            </w:r>
          </w:p>
        </w:tc>
        <w:tc>
          <w:tcPr>
            <w:tcW w:w="212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Proposer</w:t>
            </w:r>
          </w:p>
        </w:tc>
        <w:tc>
          <w:tcPr>
            <w:tcW w:w="25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Invalid</w:t>
            </w: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CRUTE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Duncan Carlyle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32 Lynemouth Way, Newcastle upon Tyne, NE13 9GA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The Conservative Party Candidate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Mackie David 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Serfontein June I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Reed Paul S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Smith Jessica F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Kysh Angela L 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Baron Margaret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Baron Richard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Dixon Deborah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Dodd Sidney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Bruce Ishita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KEATING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Gerard Francis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2 Lavender Gardens, Jesmond, Newcastle upon Tyne, NE2 3DE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Liberal Democrats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Breakey Peter F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Breakey Sarah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Armstrong Ronald D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Keating Lucy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Armstrong Elizabeth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Besag David 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Ord April K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Welby Crispin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Paton Nigel 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Breakey David L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LEWIS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Mark Barton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1 Braebridge Place, Newcastle upon Tyne, NE3 4PX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UK Independence Party (UKIP)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Thornton Ernest 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Thornton Sheila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Curran Patrick 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Senior Christopher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Byren Robert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Gibson Paul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Moffat Janice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Winter Rex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Muse Roger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Pickersgill Richard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NAQVI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Shehla Khatoon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63a Highbury, Jesmond, Newcastle upon Tyne, NE2 3LN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Green Party candidate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Hudson Ian F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Stanley Martin 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Quinn Lorraine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Potter Stephen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Potter Lois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Durham Patricia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Riseborough Alan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Riseborough Judith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Howard William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Howard Kathryn A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362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POSTLETHWAITE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Stella Rogers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35 Brandling Place South, Jesmond, Newcastle upon Tyne, NE2 4RU</w:t>
            </w:r>
          </w:p>
        </w:tc>
        <w:tc>
          <w:tcPr>
            <w:tcW w:w="816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Labour Party</w:t>
            </w:r>
          </w:p>
        </w:tc>
        <w:tc>
          <w:tcPr>
            <w:tcW w:w="2123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Johnson Denise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Clarke Christopher J 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Mendelson Felicity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Clarke Fiona K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Hood John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Jarah Edward W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Jarah Eileen P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Armitage Luke E O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Avery Oskar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Denholm David</w:t>
            </w:r>
          </w:p>
        </w:tc>
        <w:tc>
          <w:tcPr>
            <w:tcW w:w="255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</w:tbl>
    <w:p w:rsidR="00403152" w:rsidRPr="008577F9" w:rsidRDefault="00403152" w:rsidP="008D41E7">
      <w:pPr>
        <w:spacing w:line="276" w:lineRule="auto"/>
        <w:ind w:left="196" w:hanging="196"/>
        <w:jc w:val="both"/>
        <w:rPr>
          <w:noProof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  <w:gridCol w:w="3261"/>
        <w:gridCol w:w="2552"/>
        <w:gridCol w:w="6634"/>
        <w:gridCol w:w="793"/>
      </w:tblGrid>
      <w:tr w:rsidR="00403152" w:rsidRPr="00FC79D6" w:rsidTr="009956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3345F0">
              <w:rPr>
                <w:b/>
                <w:noProof/>
                <w:sz w:val="16"/>
                <w:szCs w:val="16"/>
              </w:rPr>
              <w:t>Ouseburn</w:t>
            </w:r>
          </w:p>
        </w:tc>
      </w:tr>
      <w:tr w:rsidR="00403152" w:rsidRPr="00FC79D6" w:rsidTr="006F53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Candidate</w:t>
            </w:r>
          </w:p>
        </w:tc>
        <w:tc>
          <w:tcPr>
            <w:tcW w:w="104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Home Address</w:t>
            </w:r>
          </w:p>
        </w:tc>
        <w:tc>
          <w:tcPr>
            <w:tcW w:w="817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Description (if any)</w:t>
            </w:r>
          </w:p>
        </w:tc>
        <w:tc>
          <w:tcPr>
            <w:tcW w:w="212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Proposer</w:t>
            </w:r>
          </w:p>
        </w:tc>
        <w:tc>
          <w:tcPr>
            <w:tcW w:w="25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Invalid</w:t>
            </w: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HOLLAND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Paula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33 Bolingbroke Street, Heaton, Newcastle upon Tyne, NE6 5PH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Labour Party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Maines Norman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King Theresa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Chisholm Alistair S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Wellings Andrew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Davis Melissa J S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Snaith Elaine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Ullah Syed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Whitby Edmund D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Moriarty Pauline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King Graeme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HOWSE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Stephen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12 Tintern Crescent, Newcastle upon Tyne, NE6 5JD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Liberal Democrats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Kane Gareth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Johnson Karen 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McMichan Kerry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Burn Stephen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Fulton Lorna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Batstone Christopher W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Colvin Smith Keith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Fearon Clare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Heidrich Elizabeth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Barnes Christine N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KYTE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Marian Julie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5 The Uplands, Kenton, Newcastle upon Tyne, NE3 4LH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The Conservative Party Candidate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Smee Christopher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Lewis Duncan W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Malcolm Tre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Powell Jack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Corr Rowan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Forrester John 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Forrester Lisa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Dawson Richard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Goodwill Harold W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Fox Natalie G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O`HARE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Sarah Kate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Flat 3, Room 5, Turner Court, Stoddart Street, Newcastle upon Tyne, NE2 1AA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Green Party candidate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Pettingill Ralph D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McDonald Philip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Whittaker John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Kennedy Carl W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Ellitson Laurie C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Champney-Smith Eve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Hamilton Daniel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Devine Kenneth P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Harrison Alastair K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Armstrong Kadie C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TODD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Joseph Peter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79 Middle Street, Newcastle upon Tyne, NE6 4DB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UK Independence Party (UKIP)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Logan Christopher 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Logan Beryl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Stewart Nicola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Rea Joseph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Gelley Catherine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Scott Wendy 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Jounhi Touria El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Hart Kim 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Baldwin Martha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Robertson Muriel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362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WILSON-BODDY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Matthew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12 Clayton Park Square, Newcastle upon Tyne, NE2 4DP</w:t>
            </w:r>
          </w:p>
        </w:tc>
        <w:tc>
          <w:tcPr>
            <w:tcW w:w="816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Trade Unionist and Socialist Coalition</w:t>
            </w:r>
          </w:p>
        </w:tc>
        <w:tc>
          <w:tcPr>
            <w:tcW w:w="2123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Cain Christopher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Armstrong Geofrey C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Ratcliffe Dorothy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Gandham Michael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Allen Michele 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Aal Bronwen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Clark Judith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Hynes Ben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Farquharson Keith D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Phethean Ellen P</w:t>
            </w:r>
          </w:p>
        </w:tc>
        <w:tc>
          <w:tcPr>
            <w:tcW w:w="255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</w:tbl>
    <w:p w:rsidR="00403152" w:rsidRPr="008577F9" w:rsidRDefault="00403152" w:rsidP="008D41E7">
      <w:pPr>
        <w:spacing w:line="276" w:lineRule="auto"/>
        <w:ind w:left="196" w:hanging="196"/>
        <w:jc w:val="both"/>
        <w:rPr>
          <w:noProof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  <w:gridCol w:w="3261"/>
        <w:gridCol w:w="2552"/>
        <w:gridCol w:w="6634"/>
        <w:gridCol w:w="793"/>
      </w:tblGrid>
      <w:tr w:rsidR="00403152" w:rsidRPr="00FC79D6" w:rsidTr="009956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3345F0">
              <w:rPr>
                <w:b/>
                <w:noProof/>
                <w:sz w:val="16"/>
                <w:szCs w:val="16"/>
              </w:rPr>
              <w:t>Parklands</w:t>
            </w:r>
          </w:p>
        </w:tc>
      </w:tr>
      <w:tr w:rsidR="00403152" w:rsidRPr="00FC79D6" w:rsidTr="006F53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Candidate</w:t>
            </w:r>
          </w:p>
        </w:tc>
        <w:tc>
          <w:tcPr>
            <w:tcW w:w="104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Home Address</w:t>
            </w:r>
          </w:p>
        </w:tc>
        <w:tc>
          <w:tcPr>
            <w:tcW w:w="817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Description (if any)</w:t>
            </w:r>
          </w:p>
        </w:tc>
        <w:tc>
          <w:tcPr>
            <w:tcW w:w="212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Proposer</w:t>
            </w:r>
          </w:p>
        </w:tc>
        <w:tc>
          <w:tcPr>
            <w:tcW w:w="25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Invalid</w:t>
            </w: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ALLEN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Pauline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45 Laburnum Ave, Walkerville, Newcastle, NE6 4PP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Liberal Democrats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Shipley John W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Ashby Robin A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Shipley Margaret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Steen Judith 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Steen Colin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Rowell Kathleen V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Ashby Mary 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Brook David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Brook Sheila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Haddow Michael I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ATKINSON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John William James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58 Hawthorn Street, Newcastle upon Tyne, NE15 8JS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UK Independence Party (UKIP)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Crawford Janice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Holmes Fiona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Wilson Ruth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Corke Lorraine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Gillin Steven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Fox Douglas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Dockerty John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King Stephen P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Skelton Stanly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Skelton Ann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IRVINE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Sandy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45 Woodbine Road, Gosforth, Newcastle upon Tyne, NE3 1DE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Green Party candidate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Hyman Gillian 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Hyman Adrian O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Parlour Ralph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Berry Malcolm C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Cranswick Meghan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Berry Patrick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Thomson Christopher B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Heywood John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Todd Alan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Todd Valerie E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JEWERS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Karen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6 Flaxby Close, Newcastle upon Tyne, NE3 5LP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The Conservative Party Candidate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McPherson Matthew 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Birkmyre Alan 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Jewers Joanna 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Jewers Emma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White Kay V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White Ian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Jewers Richard J C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Thompson Julie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Thompson Stephen J G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Thompson Philip J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362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RAHMAN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Shumel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8 Willerby Drive, Whitebridge Park, Newcastle upon Tyne, NE3 5LL</w:t>
            </w:r>
          </w:p>
        </w:tc>
        <w:tc>
          <w:tcPr>
            <w:tcW w:w="816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Labour Party</w:t>
            </w:r>
          </w:p>
        </w:tc>
        <w:tc>
          <w:tcPr>
            <w:tcW w:w="2123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Greenhough Daniel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Pearson Susan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Eunson Susan C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Eunson Ronald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Mitchell Heather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Mitchell Catherine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Mitchell Steven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Hughes Gareth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Gordon Gilda 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Day Thomas P L</w:t>
            </w:r>
          </w:p>
        </w:tc>
        <w:tc>
          <w:tcPr>
            <w:tcW w:w="255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</w:tbl>
    <w:p w:rsidR="00403152" w:rsidRPr="008577F9" w:rsidRDefault="00403152" w:rsidP="008D41E7">
      <w:pPr>
        <w:spacing w:line="276" w:lineRule="auto"/>
        <w:ind w:left="196" w:hanging="196"/>
        <w:jc w:val="both"/>
        <w:rPr>
          <w:noProof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  <w:gridCol w:w="3261"/>
        <w:gridCol w:w="2552"/>
        <w:gridCol w:w="6634"/>
        <w:gridCol w:w="793"/>
      </w:tblGrid>
      <w:tr w:rsidR="00403152" w:rsidRPr="00FC79D6" w:rsidTr="009956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3345F0">
              <w:rPr>
                <w:b/>
                <w:noProof/>
                <w:sz w:val="16"/>
                <w:szCs w:val="16"/>
              </w:rPr>
              <w:lastRenderedPageBreak/>
              <w:t>South Heaton</w:t>
            </w:r>
          </w:p>
        </w:tc>
      </w:tr>
      <w:tr w:rsidR="00403152" w:rsidRPr="00FC79D6" w:rsidTr="006F53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Candidate</w:t>
            </w:r>
          </w:p>
        </w:tc>
        <w:tc>
          <w:tcPr>
            <w:tcW w:w="104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Home Address</w:t>
            </w:r>
          </w:p>
        </w:tc>
        <w:tc>
          <w:tcPr>
            <w:tcW w:w="817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Description (if any)</w:t>
            </w:r>
          </w:p>
        </w:tc>
        <w:tc>
          <w:tcPr>
            <w:tcW w:w="212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Proposer</w:t>
            </w:r>
          </w:p>
        </w:tc>
        <w:tc>
          <w:tcPr>
            <w:tcW w:w="25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Invalid</w:t>
            </w: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BOAM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Samuel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6 Mowbray Street, Newcastle upon Tyne, NE6 5NL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The Conservative Party Candidate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Simpson Timothy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Cape Maria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Gonzalez Andrew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Graham Cecelia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Hall Brenda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Forsyth Phyllis P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Feltham Thomas K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Reah Geoffrey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Murray John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Lodge Carol A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GRAY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Andrew John Plevins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61 Addycombe Terrace, Heaton, Newcastle upon Tyne, NE6 5NB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Green Party candidate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Rabley Michael D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Gray Sean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Lafferty Christopher P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Shepherdson David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Morton Stephanie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Laing Christopher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Sagar Peter 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Figgis Sinead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Watson Sion K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Kester Gillian L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PEACOCK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Max Elliott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10 Warton Terrace, Newcastle, NE6 5LR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UK Independence Party (UKIP)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Askwith James 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Galbraith Margaret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Baxter Patricia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Valentine Mary B G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Galbraith James M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Miller Claire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Juan Karen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Gray Keith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Gray Sheila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Howie David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SMITH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Catherine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7 Chester St, Sandyford, Newcastle, NE2 1AT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Liberal Democrats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Huddart Doreen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Nelson Mark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Hayat Umer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Goudie Harriet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Flynn Deacan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Hayat Sarawary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Fullen Carl D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O`Hare Dale C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Blackett Francis W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Blackett Norma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362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STEPHENSON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John-Paul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21 Acton Place, High Heaton, Newcastle upon Tyne, NE7 7RL</w:t>
            </w:r>
          </w:p>
        </w:tc>
        <w:tc>
          <w:tcPr>
            <w:tcW w:w="816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Labour Party</w:t>
            </w:r>
          </w:p>
        </w:tc>
        <w:tc>
          <w:tcPr>
            <w:tcW w:w="2123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Spencer Sheila C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Barnett Jill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Kelly Paul F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Watson Tania K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Nash Deborah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Richardson Corrine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Fallow Rory P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McGrath Rachell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Bell Matilda 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Forbes Nicholas I</w:t>
            </w:r>
          </w:p>
        </w:tc>
        <w:tc>
          <w:tcPr>
            <w:tcW w:w="255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</w:tbl>
    <w:p w:rsidR="00403152" w:rsidRPr="008577F9" w:rsidRDefault="00403152" w:rsidP="008D41E7">
      <w:pPr>
        <w:spacing w:line="276" w:lineRule="auto"/>
        <w:ind w:left="196" w:hanging="196"/>
        <w:jc w:val="both"/>
        <w:rPr>
          <w:noProof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  <w:gridCol w:w="3261"/>
        <w:gridCol w:w="2552"/>
        <w:gridCol w:w="6634"/>
        <w:gridCol w:w="793"/>
      </w:tblGrid>
      <w:tr w:rsidR="00403152" w:rsidRPr="00FC79D6" w:rsidTr="009956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3345F0">
              <w:rPr>
                <w:b/>
                <w:noProof/>
                <w:sz w:val="16"/>
                <w:szCs w:val="16"/>
              </w:rPr>
              <w:t>South Jesmond</w:t>
            </w:r>
          </w:p>
        </w:tc>
      </w:tr>
      <w:tr w:rsidR="00403152" w:rsidRPr="00FC79D6" w:rsidTr="006F53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Candidate</w:t>
            </w:r>
          </w:p>
        </w:tc>
        <w:tc>
          <w:tcPr>
            <w:tcW w:w="104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Home Address</w:t>
            </w:r>
          </w:p>
        </w:tc>
        <w:tc>
          <w:tcPr>
            <w:tcW w:w="817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Description (if any)</w:t>
            </w:r>
          </w:p>
        </w:tc>
        <w:tc>
          <w:tcPr>
            <w:tcW w:w="212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Proposer</w:t>
            </w:r>
          </w:p>
        </w:tc>
        <w:tc>
          <w:tcPr>
            <w:tcW w:w="25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Invalid</w:t>
            </w: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ASKWITH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James Lee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53 Eighth Avenue, Newcastle upon Tyne, NE6 5YB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UK Independence Party (UKIP)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Ho Fong Mui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Rawlley Geeta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Allott James G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Casey Peter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Walton Terry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Padden John K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O`Neill Mark 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Mossom Kevin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Hackett Brendon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Greenwell Stephanie K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BUSBY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Matt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72 Buston Terrace, Jesmond, Newcastle upon Tyne, NE2 2JL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Green Party candidate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Waterston Anthony J 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Waterston Elizabeth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Matheson Desmond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Marsella Paul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Gray Charles 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Pugh Jane 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Hardy Jeremy C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Harding Roberta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Kellett Peter W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Uribe De Kellett Angela M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MCPHERSON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Matthew Thomas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23 Waterbury Road, Newcastle upon Tyne, NE3 5AJ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The Conservative Party Candidate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Bell James F P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Rowe Neil W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Doherty Joyce 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Whaley Diana C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Walton Winifred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Fletcher Walter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Fletcher Mavis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Kennedy Patricia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Kennedy Malcolm W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Wardle Peter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MENDELSON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Felicity Ann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37 Queens Road, Jesmond, Newcastle on Tyne, NE2 2PR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Labour Party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Spencer-Gregson Elizabeth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Fielder Andrew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MacKay Lorna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Talbot David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Varty Susan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Postlethwaite Stella 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Fry David 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Fiaschi Kathia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Rogers Elizabeth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Postlethwaite Rosa R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362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WOODWARK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Tom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34 Valley View, Jesmond, Newcastle upon Tyne, NE2 2JS</w:t>
            </w:r>
          </w:p>
        </w:tc>
        <w:tc>
          <w:tcPr>
            <w:tcW w:w="816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Liberal Democrats</w:t>
            </w:r>
          </w:p>
        </w:tc>
        <w:tc>
          <w:tcPr>
            <w:tcW w:w="2123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Walker Catherine E B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Walker Robert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Craig Charles 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Craig Kirsten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McCarthy Terence 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Rozner Lorna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Ranson Pamela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Nicholls Jack C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Evans Patricia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Evans Anthony</w:t>
            </w:r>
          </w:p>
        </w:tc>
        <w:tc>
          <w:tcPr>
            <w:tcW w:w="255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</w:tbl>
    <w:p w:rsidR="00403152" w:rsidRPr="008577F9" w:rsidRDefault="00403152" w:rsidP="008D41E7">
      <w:pPr>
        <w:spacing w:line="276" w:lineRule="auto"/>
        <w:ind w:left="196" w:hanging="196"/>
        <w:jc w:val="both"/>
        <w:rPr>
          <w:noProof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  <w:gridCol w:w="3261"/>
        <w:gridCol w:w="2552"/>
        <w:gridCol w:w="6634"/>
        <w:gridCol w:w="793"/>
      </w:tblGrid>
      <w:tr w:rsidR="00403152" w:rsidRPr="00FC79D6" w:rsidTr="009956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3345F0">
              <w:rPr>
                <w:b/>
                <w:noProof/>
                <w:sz w:val="16"/>
                <w:szCs w:val="16"/>
              </w:rPr>
              <w:t>Walker</w:t>
            </w:r>
          </w:p>
        </w:tc>
      </w:tr>
      <w:tr w:rsidR="00403152" w:rsidRPr="00FC79D6" w:rsidTr="006F53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Candidate</w:t>
            </w:r>
          </w:p>
        </w:tc>
        <w:tc>
          <w:tcPr>
            <w:tcW w:w="104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Home Address</w:t>
            </w:r>
          </w:p>
        </w:tc>
        <w:tc>
          <w:tcPr>
            <w:tcW w:w="817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Description (if any)</w:t>
            </w:r>
          </w:p>
        </w:tc>
        <w:tc>
          <w:tcPr>
            <w:tcW w:w="212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Proposer</w:t>
            </w:r>
          </w:p>
        </w:tc>
        <w:tc>
          <w:tcPr>
            <w:tcW w:w="25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Invalid</w:t>
            </w: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ATKIN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Joan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29 Teviotdale Gdns, Newcastle upon Tyne, NE7 7PU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The Conservative Party Candidate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Marron Marie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Tweedy David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Bartle Aimee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Buglass Kevin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Buglass Neville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Clements Elizabeth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Allen George B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Wilson Arthur G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Wilson Andrew G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Mayes Mark A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BOYLE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Christopher Peter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287 Heaton Rd, Newcastle, NE6 5QD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Liberal Democrats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Gravell Annie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Gravell William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Burn Michael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Fidel Arnelito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Fidel Mercelita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Armstrong Elizabeth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Lamb Nicola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Lunn Lillian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Dale Margaret 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Winship Mary K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SANDERSON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Tony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18 Haversham Close, Newcastle, NE7 7LR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UK Independence Party (UKIP)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Farrelly Ian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Laughton Irene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Joyce Brenda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Young Alan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Young Donna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Brooke Michael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Robson Leah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Reid Hayley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Hall Ivan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Hall Michelle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TOOBY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David Michael James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13 Otterburn Terrace, Jesmond, Newcastle upon Tyne, NE2 3AP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Green Party candidate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Kirkbride Linda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Renforth Kenneth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Jelley Rebecca 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Blair James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Parker Andrew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Rundle Isobel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Smith Deborah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Wearmouth Irene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Reed Leslie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McDonald John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362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WOOD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David Leslie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42 The Wills Building, Wills Oval, Newcastle upon Tyne, NE7 7RW</w:t>
            </w:r>
          </w:p>
        </w:tc>
        <w:tc>
          <w:tcPr>
            <w:tcW w:w="816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Labour Party</w:t>
            </w:r>
          </w:p>
        </w:tc>
        <w:tc>
          <w:tcPr>
            <w:tcW w:w="2123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Allen Margaret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Bell Susan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McBarron Kerry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Scott Lindsey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Hoyle Denise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Wood Patricia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Wood Stephen 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Kirkbride Lisa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Brannen Brian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Brannen Margaret R</w:t>
            </w:r>
          </w:p>
        </w:tc>
        <w:tc>
          <w:tcPr>
            <w:tcW w:w="255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</w:tbl>
    <w:p w:rsidR="00403152" w:rsidRPr="008577F9" w:rsidRDefault="00403152" w:rsidP="008D41E7">
      <w:pPr>
        <w:spacing w:line="276" w:lineRule="auto"/>
        <w:ind w:left="196" w:hanging="196"/>
        <w:jc w:val="both"/>
        <w:rPr>
          <w:noProof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  <w:gridCol w:w="3261"/>
        <w:gridCol w:w="2552"/>
        <w:gridCol w:w="6634"/>
        <w:gridCol w:w="793"/>
      </w:tblGrid>
      <w:tr w:rsidR="00403152" w:rsidRPr="00FC79D6" w:rsidTr="009956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3345F0">
              <w:rPr>
                <w:b/>
                <w:noProof/>
                <w:sz w:val="16"/>
                <w:szCs w:val="16"/>
              </w:rPr>
              <w:lastRenderedPageBreak/>
              <w:t>Walkergate</w:t>
            </w:r>
          </w:p>
        </w:tc>
      </w:tr>
      <w:tr w:rsidR="00403152" w:rsidRPr="00FC79D6" w:rsidTr="006F53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Candidate</w:t>
            </w:r>
          </w:p>
        </w:tc>
        <w:tc>
          <w:tcPr>
            <w:tcW w:w="104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Home Address</w:t>
            </w:r>
          </w:p>
        </w:tc>
        <w:tc>
          <w:tcPr>
            <w:tcW w:w="817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Description (if any)</w:t>
            </w:r>
          </w:p>
        </w:tc>
        <w:tc>
          <w:tcPr>
            <w:tcW w:w="212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Proposer</w:t>
            </w:r>
          </w:p>
        </w:tc>
        <w:tc>
          <w:tcPr>
            <w:tcW w:w="25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Invalid</w:t>
            </w: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BESAG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David Haydn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24 Glenthorn Rd, Jesmond, Newcastle upon Tyne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Liberal Democrats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Bhatti Karamat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Bhatti Samia-Ali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Bhatti Huda-Ali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Gallagher Deborah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Allen Peter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Allen Pauline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Gill Norma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Sewell Elizabeth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Sewell Geoffrey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Paterson William W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CHRISTIE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Liam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12 Gallalaw Terrace, Newcastle upon Tyne, NE3 1TD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Green Party candidate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Insua-Summerhays Oliver S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Royal David S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Pearson Michael S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Pearson Lynda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Pringle Bryn S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Pringle Susan R O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Atkinson Winifred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Fairclough Peter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Fairclough Phyllis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Dunne Leonard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HARDY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Ray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163 Tunstall Avenue, Newcastle upon Tyne, NE6 2XN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UK Independence Party (UKIP)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Wortley Thomas 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Wortley Sharon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Quillen Catherine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Harrison Susan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Woolf Vivien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Welch Neil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Wallace Joyce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Bias Shelley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McCann Anthony B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Gill Jacqueline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LEVY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Martin Richard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13 Shoreham Court, Newcastle upon Tyne, NE3 2XG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Communist Party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Luke Ethel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Maddison Keith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Hood Julie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Hood Jennifer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Ward James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Larthe De Langladvre Thomas H P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Brown Maureen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Brown Joseph S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Ferguson Linda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Marston Daniel J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MCWILLIAMS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Marian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8 Stanway Drive, Newcastle upon Tyne, NE7 7AT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The Conservative Party Candidate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McAllister Ada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Taylor Ronald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Agnew Sheila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Gallagher John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Proctor Daniel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Cowen Constance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Pegg Brian P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Gill Brian J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Hurren Norma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Hurren Herbert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362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WOOD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Stephen Laird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684 Welbeck Road, Walker, Newcastle, NE6 4JU</w:t>
            </w:r>
          </w:p>
        </w:tc>
        <w:tc>
          <w:tcPr>
            <w:tcW w:w="816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Labour Party</w:t>
            </w:r>
          </w:p>
        </w:tc>
        <w:tc>
          <w:tcPr>
            <w:tcW w:w="2123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Hindmarch June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Davison Sandra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Donaldson Alan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Donaldson Joan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Iveson Vikki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Harrison Dorothy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Harrison David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Wood Donna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Wood Adam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Lowson Maureen B</w:t>
            </w:r>
          </w:p>
        </w:tc>
        <w:tc>
          <w:tcPr>
            <w:tcW w:w="255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</w:tbl>
    <w:p w:rsidR="00403152" w:rsidRPr="008577F9" w:rsidRDefault="00403152" w:rsidP="008D41E7">
      <w:pPr>
        <w:spacing w:line="276" w:lineRule="auto"/>
        <w:ind w:left="196" w:hanging="196"/>
        <w:jc w:val="both"/>
        <w:rPr>
          <w:noProof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  <w:gridCol w:w="3261"/>
        <w:gridCol w:w="2552"/>
        <w:gridCol w:w="6634"/>
        <w:gridCol w:w="793"/>
      </w:tblGrid>
      <w:tr w:rsidR="00403152" w:rsidRPr="00FC79D6" w:rsidTr="009956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3345F0">
              <w:rPr>
                <w:b/>
                <w:noProof/>
                <w:sz w:val="16"/>
                <w:szCs w:val="16"/>
              </w:rPr>
              <w:t>West Gosforth</w:t>
            </w:r>
          </w:p>
        </w:tc>
      </w:tr>
      <w:tr w:rsidR="00403152" w:rsidRPr="00FC79D6" w:rsidTr="006F53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Candidate</w:t>
            </w:r>
          </w:p>
        </w:tc>
        <w:tc>
          <w:tcPr>
            <w:tcW w:w="104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Home Address</w:t>
            </w:r>
          </w:p>
        </w:tc>
        <w:tc>
          <w:tcPr>
            <w:tcW w:w="817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Description (if any)</w:t>
            </w:r>
          </w:p>
        </w:tc>
        <w:tc>
          <w:tcPr>
            <w:tcW w:w="212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Proposer</w:t>
            </w:r>
          </w:p>
        </w:tc>
        <w:tc>
          <w:tcPr>
            <w:tcW w:w="25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Invalid</w:t>
            </w: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AVERY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Oskar Andrew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8 Queens Terrace, Jesmond, Newcastle upon Tyne, NE2 2PL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Labour Party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Gorman Thomas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Underwood Christopher P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Couvela John P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Elcock Howard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Watson Matthew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Riley Vincent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Dodds William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Neil Derek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Underwood Allison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Young Sally A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COTT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Nick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35 Hedley Terrace, Gosforth, Newcastle upon Tyne, NE3 1DP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Liberal Democrats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Slesenger Jacqueline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Slesenger David S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Faulkner David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Faulkner Sylvia B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Dart Muriel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Dart Kenneth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Brown Jonathan F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Brown Jean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Schapira Kurt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Schapira Eva E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COULTHARD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Paul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40 Broomy Hill Road, Throckley, Newcastle upon Tyne, NE15 9NT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UK Independence Party (UKIP)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Fisher Vikki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Ward Susan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Barclay Thomas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Patterson Margaret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Mordue Alan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Mordue Gladys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Clark Irene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Clark David 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Porter Jeffrey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Stansfield Penelope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FORD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Alistair Christian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Flat B, 31 West Avenue, Newcastle upon Tyne, NE3 4ES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Green Party candidate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Bowen Emma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MacDonald Peter V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MacDonald Susan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Roberts Paul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Morrison Michelle I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Wales Garry 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Ormerod Christina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Dawson Richard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Rimmer David 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Kurek Michael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362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KYTE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Steve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5 The Uplands, Newcastle upon Tyne, NE3 4LH</w:t>
            </w:r>
          </w:p>
        </w:tc>
        <w:tc>
          <w:tcPr>
            <w:tcW w:w="816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The Conservative Party Candidate</w:t>
            </w:r>
          </w:p>
        </w:tc>
        <w:tc>
          <w:tcPr>
            <w:tcW w:w="2123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Carmichael Gladys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Summersby Marie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Parker Eric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Thurtle William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Chatfield Priscilla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Chapman Edna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Chapman Norman D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Gregg Edith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Wheeler Margaret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Maine Brigid</w:t>
            </w:r>
          </w:p>
        </w:tc>
        <w:tc>
          <w:tcPr>
            <w:tcW w:w="255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</w:tbl>
    <w:p w:rsidR="00403152" w:rsidRPr="008577F9" w:rsidRDefault="00403152" w:rsidP="008D41E7">
      <w:pPr>
        <w:spacing w:line="276" w:lineRule="auto"/>
        <w:ind w:left="196" w:hanging="196"/>
        <w:jc w:val="both"/>
        <w:rPr>
          <w:noProof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  <w:gridCol w:w="3261"/>
        <w:gridCol w:w="2552"/>
        <w:gridCol w:w="6634"/>
        <w:gridCol w:w="793"/>
      </w:tblGrid>
      <w:tr w:rsidR="00403152" w:rsidRPr="00FC79D6" w:rsidTr="009956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3345F0">
              <w:rPr>
                <w:b/>
                <w:noProof/>
                <w:sz w:val="16"/>
                <w:szCs w:val="16"/>
              </w:rPr>
              <w:t>Westerhope</w:t>
            </w:r>
          </w:p>
        </w:tc>
      </w:tr>
      <w:tr w:rsidR="00403152" w:rsidRPr="00FC79D6" w:rsidTr="006F53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Candidate</w:t>
            </w:r>
          </w:p>
        </w:tc>
        <w:tc>
          <w:tcPr>
            <w:tcW w:w="104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Home Address</w:t>
            </w:r>
          </w:p>
        </w:tc>
        <w:tc>
          <w:tcPr>
            <w:tcW w:w="817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Description (if any)</w:t>
            </w:r>
          </w:p>
        </w:tc>
        <w:tc>
          <w:tcPr>
            <w:tcW w:w="212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Proposer</w:t>
            </w:r>
          </w:p>
        </w:tc>
        <w:tc>
          <w:tcPr>
            <w:tcW w:w="25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Invalid</w:t>
            </w: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DONNELLY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Marc James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17 Ladybank, Chapel Park, Newcastle upon Tyne, NE5 1UH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Independent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Hillicks Patricia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Hillicks David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Lattimer Elizabeth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Walker Dorothy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Martin Carole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Boland Dorothy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Wright Eunice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McCall Raymond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Hampton Kathleen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Jopling Nigel A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MCNALLY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Jacqueline Mary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1 Strawberry Terrace, Hazlerigg, Newcastle, NE13 7AR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The Conservative Party Candidate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Harrison Edith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Taylor Catherine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Martin Florence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Thompson Alan W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Bell Isabel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Rutherford Olive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Rutherford Reginald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Thompson Michael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Thompson Shirley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Stokoe Michael P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MONKHOUSE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David James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54 Angerton Gardens, Newcastle, NE5 2JB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UK Independence Party (UKIP)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Bellerby Gary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Lane Richard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Dixon Linda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Dixon Kenneth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Tears Amy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Riseborough Marilyn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Muckian Lillian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Gracie Kerry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Richardson Patricia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Watson Alan A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SHORTON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Ernie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28 Grosvenor Way, Chapel Park, Westerhope, Newcastle upon Tyne, NE5 1SF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It`s time to put Newcastle first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Shorton Olga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Cane Sheila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Cane Edmund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Cumberland Michael D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Cumberland Carol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Brown Robert W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Scott Dawn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Douglas Christopher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Davison Leslie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Grey John T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STEEN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Colin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19 Polwarth Drive, Brunton Park, Newcastle upon Tyne, NE3 5NH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Liberal Democrats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Brown Margaret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Cunningham Alan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Cunningham Elizabeth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Kay Agnes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Scott Denise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Scott Joyce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Scott Raymond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Wightman Charlotte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Waggott Hazel K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Pescott Leonard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362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ULLAH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Syed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56 King Charles Tower, Shield Street, Newcastle upon Tyne, NE2 1XX</w:t>
            </w:r>
          </w:p>
        </w:tc>
        <w:tc>
          <w:tcPr>
            <w:tcW w:w="816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Labour Party</w:t>
            </w:r>
          </w:p>
        </w:tc>
        <w:tc>
          <w:tcPr>
            <w:tcW w:w="2123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McGuinness Cara K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Hunter Brian S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Ward Thomas 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Ward Jean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Tiller Gina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Hall John 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Robson Ruth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Robson Kenneth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Hunter Elizabeth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Douglas James</w:t>
            </w:r>
          </w:p>
        </w:tc>
        <w:tc>
          <w:tcPr>
            <w:tcW w:w="255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</w:tbl>
    <w:p w:rsidR="00403152" w:rsidRPr="008577F9" w:rsidRDefault="00403152" w:rsidP="008D41E7">
      <w:pPr>
        <w:spacing w:line="276" w:lineRule="auto"/>
        <w:ind w:left="196" w:hanging="196"/>
        <w:jc w:val="both"/>
        <w:rPr>
          <w:noProof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  <w:gridCol w:w="3261"/>
        <w:gridCol w:w="2552"/>
        <w:gridCol w:w="6634"/>
        <w:gridCol w:w="793"/>
      </w:tblGrid>
      <w:tr w:rsidR="00403152" w:rsidRPr="00FC79D6" w:rsidTr="009956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3345F0">
              <w:rPr>
                <w:b/>
                <w:noProof/>
                <w:sz w:val="16"/>
                <w:szCs w:val="16"/>
              </w:rPr>
              <w:lastRenderedPageBreak/>
              <w:t>Westgate</w:t>
            </w:r>
          </w:p>
        </w:tc>
      </w:tr>
      <w:tr w:rsidR="00403152" w:rsidRPr="00FC79D6" w:rsidTr="006F53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Candidate</w:t>
            </w:r>
          </w:p>
        </w:tc>
        <w:tc>
          <w:tcPr>
            <w:tcW w:w="104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Home Address</w:t>
            </w:r>
          </w:p>
        </w:tc>
        <w:tc>
          <w:tcPr>
            <w:tcW w:w="817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Description (if any)</w:t>
            </w:r>
          </w:p>
        </w:tc>
        <w:tc>
          <w:tcPr>
            <w:tcW w:w="212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Proposer</w:t>
            </w:r>
          </w:p>
        </w:tc>
        <w:tc>
          <w:tcPr>
            <w:tcW w:w="25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Invalid</w:t>
            </w: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BROWN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Cliff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22 York St, Newcastle upon Tyne, NE4 6ET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Green Party candidate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Jackson Radcliffe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Foster Geraldine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Coombes David V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Pitman Taymar G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Foster William 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Gregory John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Gregory Shelagh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Haworth Allan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Trattles Douglas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Williams Kelly L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DOWN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Barbara Jane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9 Chelton Close, Newcastle upon Tyne, NE13 7NF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Liberal Democrats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Patterson Tracy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Phillips Brenda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McClarence Stephen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Crown Rosaline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Stewart Sarah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Ibrahim Shameem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Ibrahim Marianne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Ashley Beatrice K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Rymer Lesley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Walker Carla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FORBES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Nick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79 Rothbury Terrace, Newcastle upon Tyne, NE6 5XJ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Labour and Co-operative Party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Todd Kenneth W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Onwurah Chinyelu S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Fair Eileen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Fair Malcolm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Armstrong Elaine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Armstrong Robert 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Hall Janice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Hall Keith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Gilmore Maureen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Bell Gerald W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FORSTER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Colin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48 Woolsington Gardens, Newcastle upon Tyne, NE13 8AR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The Conservative Party Candidate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Crown Jason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Shilton Christopher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Coulthard James W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Greenwell Richard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Sensicle Melanie 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Sensicle Adrian P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Roche William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Lewis Conor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Pugh David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Fallon Daniel J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362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TAYLOR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Anne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2 Rupert Terrace, Newburn, Newcastle, NE15 8PS</w:t>
            </w:r>
          </w:p>
        </w:tc>
        <w:tc>
          <w:tcPr>
            <w:tcW w:w="816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UK Independence Party (UKIP)</w:t>
            </w:r>
          </w:p>
        </w:tc>
        <w:tc>
          <w:tcPr>
            <w:tcW w:w="2123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Kelly Valerie B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McClarence Debra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Chowdhury Sharmin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Curry John 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Alkour Andrea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Welsh Jacqueline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Magneron Kathleen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Magneron Michael P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Wasim Kazi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Hunter Joanne K</w:t>
            </w:r>
          </w:p>
        </w:tc>
        <w:tc>
          <w:tcPr>
            <w:tcW w:w="255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</w:tbl>
    <w:p w:rsidR="00403152" w:rsidRPr="008577F9" w:rsidRDefault="00403152" w:rsidP="008D41E7">
      <w:pPr>
        <w:spacing w:line="276" w:lineRule="auto"/>
        <w:ind w:left="196" w:hanging="196"/>
        <w:jc w:val="both"/>
        <w:rPr>
          <w:noProof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  <w:gridCol w:w="3261"/>
        <w:gridCol w:w="2552"/>
        <w:gridCol w:w="6634"/>
        <w:gridCol w:w="793"/>
      </w:tblGrid>
      <w:tr w:rsidR="00403152" w:rsidRPr="00FC79D6" w:rsidTr="009956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3345F0">
              <w:rPr>
                <w:b/>
                <w:noProof/>
                <w:sz w:val="16"/>
                <w:szCs w:val="16"/>
              </w:rPr>
              <w:t>Wingrove</w:t>
            </w:r>
          </w:p>
        </w:tc>
      </w:tr>
      <w:tr w:rsidR="00403152" w:rsidRPr="00FC79D6" w:rsidTr="006F53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Candidate</w:t>
            </w:r>
          </w:p>
        </w:tc>
        <w:tc>
          <w:tcPr>
            <w:tcW w:w="104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Home Address</w:t>
            </w:r>
          </w:p>
        </w:tc>
        <w:tc>
          <w:tcPr>
            <w:tcW w:w="817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Description (if any)</w:t>
            </w:r>
          </w:p>
        </w:tc>
        <w:tc>
          <w:tcPr>
            <w:tcW w:w="212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Proposer</w:t>
            </w:r>
          </w:p>
        </w:tc>
        <w:tc>
          <w:tcPr>
            <w:tcW w:w="25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Invalid</w:t>
            </w: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ALI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Irim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8 Middleton Avenue, Newcastle upon Tyne, NE4 9NB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Labour Party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Todd Nigel 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McCarty Joyce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Rochester David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Barnes Diana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Morrison Donald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Ahmed Erum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Akram Nasrin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Ali Sajid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Ali Imtiaz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Ali Julie A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DARWIN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Lyle Robert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43 Linden Way, Darras Hall, Ponteland, Northumberland, NE20 9DP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The Conservative Party Candidate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Page Andrea G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Morgan Faustina S 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Morgan Timothy D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Laws Anne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Bigley Venetia 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Smith Dorothy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Smyth Ann-Marie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Roberts Kathryn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Saunders John N 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Saunders Meriel S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FARSI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Mohammad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8 Warcop Court, Newcastle upon Tyne, NE3 2TA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Liberal Democrats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Glasgow June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Maddison Margaret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McQuillin Andrew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Pearson Moira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Crossling Kevin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Dad Ayoub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Akhtar Tazeem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Lawson Justin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Dowling Antony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Dowling Wendy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LEVY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Joseph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8 Harlow Avenue, Newcastle upon Tyne, NE3 2AS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UK Independence Party (UKIP)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Reah Keith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Elliott Derek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Horner Jennifer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Sample Linda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Sample Bryan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Harper Kathleen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Hudson Alice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Hudson John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Caddle Margaret E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Lee Hilda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362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PEARSON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John Stephen David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3 Belle Grove Place, Spital Tongues, Newcastle upon Tyne, NE2 4LH</w:t>
            </w:r>
          </w:p>
        </w:tc>
        <w:tc>
          <w:tcPr>
            <w:tcW w:w="816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Green Party candidate</w:t>
            </w:r>
          </w:p>
        </w:tc>
        <w:tc>
          <w:tcPr>
            <w:tcW w:w="2123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Pearson Pauline H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Pearson Sarah F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Field Rosemaria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Millward Kelly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Field Brian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Field Andrew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Kalaugher Mary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Clark Marion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Shea Maureen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Koelmans Albertus M</w:t>
            </w:r>
          </w:p>
        </w:tc>
        <w:tc>
          <w:tcPr>
            <w:tcW w:w="255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</w:tbl>
    <w:p w:rsidR="00403152" w:rsidRPr="008577F9" w:rsidRDefault="00403152" w:rsidP="008D41E7">
      <w:pPr>
        <w:spacing w:line="276" w:lineRule="auto"/>
        <w:ind w:left="196" w:hanging="196"/>
        <w:jc w:val="both"/>
        <w:rPr>
          <w:noProof/>
          <w:sz w:val="4"/>
          <w:szCs w:val="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  <w:gridCol w:w="3261"/>
        <w:gridCol w:w="2552"/>
        <w:gridCol w:w="6634"/>
        <w:gridCol w:w="793"/>
      </w:tblGrid>
      <w:tr w:rsidR="00403152" w:rsidRPr="00FC79D6" w:rsidTr="009956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3345F0">
              <w:rPr>
                <w:b/>
                <w:noProof/>
                <w:sz w:val="16"/>
                <w:szCs w:val="16"/>
              </w:rPr>
              <w:t>Woolsington</w:t>
            </w:r>
          </w:p>
        </w:tc>
      </w:tr>
      <w:tr w:rsidR="00403152" w:rsidRPr="00FC79D6" w:rsidTr="006F53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Candidate</w:t>
            </w:r>
          </w:p>
        </w:tc>
        <w:tc>
          <w:tcPr>
            <w:tcW w:w="104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Home Address</w:t>
            </w:r>
          </w:p>
        </w:tc>
        <w:tc>
          <w:tcPr>
            <w:tcW w:w="817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Description (if any)</w:t>
            </w:r>
          </w:p>
        </w:tc>
        <w:tc>
          <w:tcPr>
            <w:tcW w:w="212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Name of Proposer</w:t>
            </w:r>
          </w:p>
        </w:tc>
        <w:tc>
          <w:tcPr>
            <w:tcW w:w="254" w:type="pct"/>
            <w:tcBorders>
              <w:top w:val="single" w:sz="4" w:space="0" w:color="auto"/>
            </w:tcBorders>
            <w:shd w:val="pct15" w:color="auto" w:fill="FFFFFF"/>
            <w:vAlign w:val="center"/>
          </w:tcPr>
          <w:p w:rsidR="00403152" w:rsidRPr="00FC79D6" w:rsidRDefault="00403152" w:rsidP="004D33EB">
            <w:pPr>
              <w:keepNext/>
              <w:keepLines/>
              <w:rPr>
                <w:noProof/>
                <w:sz w:val="16"/>
                <w:szCs w:val="16"/>
              </w:rPr>
            </w:pPr>
            <w:r w:rsidRPr="00FC79D6">
              <w:rPr>
                <w:noProof/>
                <w:sz w:val="16"/>
                <w:szCs w:val="16"/>
              </w:rPr>
              <w:t>Invalid</w:t>
            </w: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LAVERICK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Ian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21 Grey St, Brunswick, Newcastle, NE13 7DT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Liberal Democrats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Lower Anita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Lower Philip G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Howey Anthony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Howey Donna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Howey John A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Howey Michael J D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Howey Lillian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Ruz Linda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Ruz Mark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Thomas William B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MCKINNELL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Ian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8 The Burnside, West Denton, Newcastle, NE5 5BS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UK Independence Party (UKIP)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Marron Timothy 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Marron Thomas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Marron Debra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Marron Jamie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Beattie John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Beattie Sylvia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Scott Kathleen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Knight Mildred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Hesse Hazel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Hesse William J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NORRIS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Sarah Elizabeth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2 Stratford Grove West, Newcastle upon Tyne, NE6 5BB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Green Party candidate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Little Courtney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Little Joanne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Coutts John W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Wright June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Royle Gordon P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Royle Patricia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Moreland Janice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Stephenson Walter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Barnes Brian 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Kerr Richard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PATTISON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Sharon Ann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202 Trevelyan Drive, Newbiggin Hall Estate, Newcastle upon Tyne, NE5 4BD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Labour Party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Pattison George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Robinson Jacqui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Taylor David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Burns Mary 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Ellison Eileen T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Ellison James G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Cavanagh Raymond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Robinson Robert G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Kennedy Lilian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Taylor Sheila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031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SHORTON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Olga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28 Grosvenor Way, Westerhope, Newcastle upon Tyne, NE5 1SF</w:t>
            </w:r>
          </w:p>
        </w:tc>
        <w:tc>
          <w:tcPr>
            <w:tcW w:w="817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It`s time to put Newcastle first</w:t>
            </w:r>
          </w:p>
        </w:tc>
        <w:tc>
          <w:tcPr>
            <w:tcW w:w="212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Barrass Sharon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Thomson Thomas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Hardy Parry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Turnbull Stacey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Barrett Alexandra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Blackham Gillian C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Titheridge Diane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Harland Tanya M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Taylor Angela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McGregor James</w:t>
            </w:r>
          </w:p>
        </w:tc>
        <w:tc>
          <w:tcPr>
            <w:tcW w:w="25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403152" w:rsidRPr="002F432C" w:rsidTr="004362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TOWARD</w:t>
            </w:r>
          </w:p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Julian</w:t>
            </w:r>
          </w:p>
        </w:tc>
        <w:tc>
          <w:tcPr>
            <w:tcW w:w="1044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5 Strawberry Terrace, Hazlerigg, Newcastle, NE13 7AR</w:t>
            </w:r>
          </w:p>
        </w:tc>
        <w:tc>
          <w:tcPr>
            <w:tcW w:w="816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The Conservative Party Candidate</w:t>
            </w:r>
          </w:p>
        </w:tc>
        <w:tc>
          <w:tcPr>
            <w:tcW w:w="2123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  <w:r w:rsidRPr="003345F0">
              <w:rPr>
                <w:noProof/>
                <w:sz w:val="16"/>
                <w:szCs w:val="16"/>
              </w:rPr>
              <w:t>King Anne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King Alfred J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Slater Brenda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Arnott Doreen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Smith Terence D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Smith Olga P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Kain John M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Hawthorn Joyce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Hawthorn William A</w:t>
            </w:r>
            <w:r w:rsidRPr="0018038B">
              <w:rPr>
                <w:sz w:val="16"/>
                <w:szCs w:val="16"/>
              </w:rPr>
              <w:t xml:space="preserve">, </w:t>
            </w:r>
            <w:r w:rsidRPr="003345F0">
              <w:rPr>
                <w:noProof/>
                <w:sz w:val="16"/>
                <w:szCs w:val="16"/>
              </w:rPr>
              <w:t>Brown Kenneth</w:t>
            </w:r>
          </w:p>
        </w:tc>
        <w:tc>
          <w:tcPr>
            <w:tcW w:w="255" w:type="pct"/>
          </w:tcPr>
          <w:p w:rsidR="00403152" w:rsidRPr="0018038B" w:rsidRDefault="00403152" w:rsidP="006234C0">
            <w:pPr>
              <w:keepNext/>
              <w:keepLines/>
              <w:rPr>
                <w:sz w:val="16"/>
                <w:szCs w:val="16"/>
              </w:rPr>
            </w:pPr>
          </w:p>
        </w:tc>
      </w:tr>
    </w:tbl>
    <w:p w:rsidR="00403152" w:rsidRPr="008577F9" w:rsidRDefault="00403152" w:rsidP="008D41E7">
      <w:pPr>
        <w:spacing w:line="276" w:lineRule="auto"/>
        <w:ind w:left="196" w:hanging="196"/>
        <w:jc w:val="both"/>
        <w:rPr>
          <w:noProof/>
          <w:sz w:val="4"/>
          <w:szCs w:val="4"/>
        </w:rPr>
      </w:pPr>
    </w:p>
    <w:p w:rsidR="00403152" w:rsidRPr="007B307E" w:rsidRDefault="00403152" w:rsidP="00403152">
      <w:pPr>
        <w:jc w:val="center"/>
        <w:rPr>
          <w:sz w:val="2"/>
          <w:szCs w:val="2"/>
        </w:rPr>
      </w:pPr>
    </w:p>
    <w:sectPr w:rsidR="00403152" w:rsidRPr="007B307E" w:rsidSect="0038379E">
      <w:footerReference w:type="default" r:id="rId7"/>
      <w:pgSz w:w="16840" w:h="11907" w:orient="landscape" w:code="9"/>
      <w:pgMar w:top="720" w:right="720" w:bottom="720" w:left="720" w:header="720" w:footer="4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152" w:rsidRDefault="00403152">
      <w:r>
        <w:separator/>
      </w:r>
    </w:p>
  </w:endnote>
  <w:endnote w:type="continuationSeparator" w:id="0">
    <w:p w:rsidR="00403152" w:rsidRDefault="00403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000" w:firstRow="0" w:lastRow="0" w:firstColumn="0" w:lastColumn="0" w:noHBand="0" w:noVBand="0"/>
    </w:tblPr>
    <w:tblGrid>
      <w:gridCol w:w="6796"/>
      <w:gridCol w:w="8820"/>
    </w:tblGrid>
    <w:tr w:rsidR="00403152" w:rsidRPr="00583DBE" w:rsidTr="000D250E">
      <w:tblPrEx>
        <w:tblCellMar>
          <w:top w:w="0" w:type="dxa"/>
          <w:bottom w:w="0" w:type="dxa"/>
        </w:tblCellMar>
      </w:tblPrEx>
      <w:tc>
        <w:tcPr>
          <w:tcW w:w="2176" w:type="pct"/>
          <w:vAlign w:val="center"/>
        </w:tcPr>
        <w:p w:rsidR="00403152" w:rsidRPr="00583DBE" w:rsidRDefault="00403152" w:rsidP="000D250E">
          <w:pPr>
            <w:rPr>
              <w:sz w:val="18"/>
            </w:rPr>
          </w:pPr>
          <w:r w:rsidRPr="00583DBE">
            <w:rPr>
              <w:sz w:val="18"/>
            </w:rPr>
            <w:t xml:space="preserve">Dated </w:t>
          </w:r>
          <w:r w:rsidRPr="00E20C5B">
            <w:rPr>
              <w:noProof/>
              <w:sz w:val="18"/>
            </w:rPr>
            <w:t>Friday 8 April 2016</w:t>
          </w:r>
        </w:p>
      </w:tc>
      <w:tc>
        <w:tcPr>
          <w:tcW w:w="2824" w:type="pct"/>
          <w:vAlign w:val="center"/>
        </w:tcPr>
        <w:p w:rsidR="00403152" w:rsidRPr="00583DBE" w:rsidRDefault="00403152" w:rsidP="000D250E">
          <w:pPr>
            <w:jc w:val="right"/>
            <w:rPr>
              <w:sz w:val="18"/>
            </w:rPr>
          </w:pPr>
          <w:r w:rsidRPr="00E20C5B">
            <w:rPr>
              <w:noProof/>
              <w:sz w:val="18"/>
            </w:rPr>
            <w:t>Pat Ritchie</w:t>
          </w:r>
        </w:p>
      </w:tc>
    </w:tr>
    <w:tr w:rsidR="00403152" w:rsidRPr="00583DBE" w:rsidTr="000D250E">
      <w:tblPrEx>
        <w:tblCellMar>
          <w:top w:w="0" w:type="dxa"/>
          <w:bottom w:w="0" w:type="dxa"/>
        </w:tblCellMar>
      </w:tblPrEx>
      <w:tc>
        <w:tcPr>
          <w:tcW w:w="2176" w:type="pct"/>
          <w:vAlign w:val="center"/>
        </w:tcPr>
        <w:p w:rsidR="00403152" w:rsidRPr="00583DBE" w:rsidRDefault="00403152" w:rsidP="000D250E">
          <w:pPr>
            <w:rPr>
              <w:sz w:val="18"/>
            </w:rPr>
          </w:pPr>
          <w:r w:rsidRPr="00583DBE">
            <w:rPr>
              <w:sz w:val="18"/>
            </w:rPr>
            <w:t xml:space="preserve">Page </w:t>
          </w:r>
          <w:r w:rsidRPr="00583DBE">
            <w:rPr>
              <w:sz w:val="18"/>
            </w:rPr>
            <w:fldChar w:fldCharType="begin"/>
          </w:r>
          <w:r w:rsidRPr="00583DBE">
            <w:rPr>
              <w:sz w:val="18"/>
            </w:rPr>
            <w:instrText xml:space="preserve"> PAGE   \* MERGEFORMAT </w:instrText>
          </w:r>
          <w:r w:rsidRPr="00583DBE">
            <w:rPr>
              <w:sz w:val="18"/>
            </w:rPr>
            <w:fldChar w:fldCharType="separate"/>
          </w:r>
          <w:r w:rsidR="00FD0BE9">
            <w:rPr>
              <w:noProof/>
              <w:sz w:val="18"/>
            </w:rPr>
            <w:t>2</w:t>
          </w:r>
          <w:r w:rsidRPr="00583DBE">
            <w:rPr>
              <w:sz w:val="18"/>
            </w:rPr>
            <w:fldChar w:fldCharType="end"/>
          </w:r>
          <w:r w:rsidRPr="00583DBE">
            <w:rPr>
              <w:sz w:val="18"/>
            </w:rPr>
            <w:t xml:space="preserve"> of </w:t>
          </w:r>
          <w:r w:rsidRPr="00583DBE">
            <w:rPr>
              <w:sz w:val="18"/>
            </w:rPr>
            <w:fldChar w:fldCharType="begin"/>
          </w:r>
          <w:r w:rsidRPr="00583DBE">
            <w:rPr>
              <w:sz w:val="18"/>
            </w:rPr>
            <w:instrText xml:space="preserve"> NUMPAGES   \* MERGEFORMAT </w:instrText>
          </w:r>
          <w:r w:rsidRPr="00583DBE">
            <w:rPr>
              <w:sz w:val="18"/>
            </w:rPr>
            <w:fldChar w:fldCharType="separate"/>
          </w:r>
          <w:r w:rsidR="00FD0BE9">
            <w:rPr>
              <w:noProof/>
              <w:sz w:val="18"/>
            </w:rPr>
            <w:t>9</w:t>
          </w:r>
          <w:r w:rsidRPr="00583DBE">
            <w:rPr>
              <w:sz w:val="18"/>
            </w:rPr>
            <w:fldChar w:fldCharType="end"/>
          </w:r>
        </w:p>
      </w:tc>
      <w:tc>
        <w:tcPr>
          <w:tcW w:w="2824" w:type="pct"/>
          <w:vAlign w:val="center"/>
        </w:tcPr>
        <w:p w:rsidR="00403152" w:rsidRPr="00583DBE" w:rsidRDefault="00403152" w:rsidP="000D250E">
          <w:pPr>
            <w:jc w:val="right"/>
            <w:rPr>
              <w:sz w:val="18"/>
            </w:rPr>
          </w:pPr>
          <w:r w:rsidRPr="00E20C5B">
            <w:rPr>
              <w:noProof/>
              <w:sz w:val="18"/>
            </w:rPr>
            <w:t>Returning Officer</w:t>
          </w:r>
        </w:p>
      </w:tc>
    </w:tr>
  </w:tbl>
  <w:p w:rsidR="00403152" w:rsidRPr="00583DBE" w:rsidRDefault="00403152" w:rsidP="00ED0049">
    <w:pPr>
      <w:pStyle w:val="Footer"/>
      <w:jc w:val="center"/>
      <w:rPr>
        <w:sz w:val="18"/>
        <w:szCs w:val="16"/>
      </w:rPr>
    </w:pPr>
    <w:r w:rsidRPr="00583DBE">
      <w:rPr>
        <w:sz w:val="18"/>
        <w:szCs w:val="16"/>
      </w:rPr>
      <w:t xml:space="preserve">Printed and published by the </w:t>
    </w:r>
    <w:r w:rsidRPr="00E20C5B">
      <w:rPr>
        <w:noProof/>
        <w:sz w:val="18"/>
        <w:szCs w:val="16"/>
      </w:rPr>
      <w:t>Returning Officer</w:t>
    </w:r>
    <w:r w:rsidRPr="00583DBE">
      <w:rPr>
        <w:sz w:val="18"/>
        <w:szCs w:val="16"/>
      </w:rPr>
      <w:t xml:space="preserve">, </w:t>
    </w:r>
    <w:r w:rsidRPr="00E20C5B">
      <w:rPr>
        <w:noProof/>
        <w:sz w:val="18"/>
        <w:szCs w:val="16"/>
      </w:rPr>
      <w:t>Civic Centre, Newcastle upon Tyne, NE1 8QH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152" w:rsidRDefault="00403152">
      <w:r>
        <w:separator/>
      </w:r>
    </w:p>
  </w:footnote>
  <w:footnote w:type="continuationSeparator" w:id="0">
    <w:p w:rsidR="00403152" w:rsidRDefault="004031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16E"/>
    <w:rsid w:val="0000711E"/>
    <w:rsid w:val="00050C90"/>
    <w:rsid w:val="000D250E"/>
    <w:rsid w:val="00114557"/>
    <w:rsid w:val="00123391"/>
    <w:rsid w:val="0014007A"/>
    <w:rsid w:val="0018038B"/>
    <w:rsid w:val="00194BF1"/>
    <w:rsid w:val="001A7D0B"/>
    <w:rsid w:val="001B4ABF"/>
    <w:rsid w:val="001E6D06"/>
    <w:rsid w:val="001F0AB0"/>
    <w:rsid w:val="00246D60"/>
    <w:rsid w:val="00261F3F"/>
    <w:rsid w:val="002662A3"/>
    <w:rsid w:val="00281F73"/>
    <w:rsid w:val="002B2FE7"/>
    <w:rsid w:val="002D1C80"/>
    <w:rsid w:val="002F432C"/>
    <w:rsid w:val="0038379E"/>
    <w:rsid w:val="003C1E1E"/>
    <w:rsid w:val="003E7B05"/>
    <w:rsid w:val="00403152"/>
    <w:rsid w:val="00406F96"/>
    <w:rsid w:val="004362A9"/>
    <w:rsid w:val="004A3E9B"/>
    <w:rsid w:val="004C3BEA"/>
    <w:rsid w:val="004D33EB"/>
    <w:rsid w:val="00574711"/>
    <w:rsid w:val="00576C49"/>
    <w:rsid w:val="00583DBE"/>
    <w:rsid w:val="005C11F9"/>
    <w:rsid w:val="005C30DB"/>
    <w:rsid w:val="006234C0"/>
    <w:rsid w:val="00654023"/>
    <w:rsid w:val="0066763D"/>
    <w:rsid w:val="0068295C"/>
    <w:rsid w:val="006D4590"/>
    <w:rsid w:val="006F5385"/>
    <w:rsid w:val="00737AEF"/>
    <w:rsid w:val="007636FD"/>
    <w:rsid w:val="00795227"/>
    <w:rsid w:val="007B307E"/>
    <w:rsid w:val="008577F9"/>
    <w:rsid w:val="0088109E"/>
    <w:rsid w:val="00885BEC"/>
    <w:rsid w:val="008D41E7"/>
    <w:rsid w:val="00937DD5"/>
    <w:rsid w:val="00995624"/>
    <w:rsid w:val="009A31C9"/>
    <w:rsid w:val="009B2CBB"/>
    <w:rsid w:val="009D4B05"/>
    <w:rsid w:val="009E3799"/>
    <w:rsid w:val="00AD416E"/>
    <w:rsid w:val="00B96241"/>
    <w:rsid w:val="00BD76FB"/>
    <w:rsid w:val="00BE2A08"/>
    <w:rsid w:val="00C47E19"/>
    <w:rsid w:val="00CC4E53"/>
    <w:rsid w:val="00D239C0"/>
    <w:rsid w:val="00D42C23"/>
    <w:rsid w:val="00D46089"/>
    <w:rsid w:val="00D77AD1"/>
    <w:rsid w:val="00DA14F1"/>
    <w:rsid w:val="00DC4C71"/>
    <w:rsid w:val="00E20C5B"/>
    <w:rsid w:val="00E25399"/>
    <w:rsid w:val="00E73FCF"/>
    <w:rsid w:val="00E84C78"/>
    <w:rsid w:val="00E9097E"/>
    <w:rsid w:val="00ED0049"/>
    <w:rsid w:val="00F02D6F"/>
    <w:rsid w:val="00F70E12"/>
    <w:rsid w:val="00F93554"/>
    <w:rsid w:val="00FC79D6"/>
    <w:rsid w:val="00FD0BE9"/>
    <w:rsid w:val="00FE0D9C"/>
    <w:rsid w:val="00FE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19C800-EA42-41FB-AB60-F4821C4F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F02D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2D6F"/>
    <w:rPr>
      <w:rFonts w:ascii="Tahoma" w:hAnsi="Tahoma" w:cs="Tahoma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rsid w:val="007B307E"/>
    <w:rPr>
      <w:rFonts w:ascii="Arial" w:hAnsi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8ED6C486</Template>
  <TotalTime>114</TotalTime>
  <Pages>9</Pages>
  <Words>5842</Words>
  <Characters>33303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Elections</vt:lpstr>
    </vt:vector>
  </TitlesOfParts>
  <Company>.</Company>
  <LinksUpToDate>false</LinksUpToDate>
  <CharactersWithSpaces>39067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Elections</dc:title>
  <dc:subject/>
  <dc:creator>STUARTH</dc:creator>
  <cp:keywords/>
  <dc:description/>
  <cp:lastModifiedBy>Humphries, Ian</cp:lastModifiedBy>
  <cp:revision>1</cp:revision>
  <cp:lastPrinted>2016-04-07T15:59:00Z</cp:lastPrinted>
  <dcterms:created xsi:type="dcterms:W3CDTF">2016-04-07T15:58:00Z</dcterms:created>
  <dcterms:modified xsi:type="dcterms:W3CDTF">2016-04-07T17:52:00Z</dcterms:modified>
</cp:coreProperties>
</file>